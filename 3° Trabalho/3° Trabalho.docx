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9DA23" w14:textId="77777777" w:rsidR="00E669D7" w:rsidRPr="00E669D7" w:rsidRDefault="00E669D7" w:rsidP="00AE74A9">
      <w:pPr>
        <w:autoSpaceDE w:val="0"/>
        <w:autoSpaceDN w:val="0"/>
        <w:adjustRightInd w:val="0"/>
        <w:ind w:left="720" w:hanging="360"/>
        <w:jc w:val="both"/>
        <w:rPr>
          <w:b/>
          <w:bCs/>
          <w:color w:val="404040" w:themeColor="text1" w:themeTint="BF"/>
        </w:rPr>
      </w:pPr>
      <w:r w:rsidRPr="00E669D7">
        <w:rPr>
          <w:b/>
          <w:bCs/>
          <w:color w:val="404040" w:themeColor="text1" w:themeTint="BF"/>
        </w:rPr>
        <w:t>Atividades</w:t>
      </w:r>
      <w:r w:rsidR="00C06C1E">
        <w:rPr>
          <w:b/>
          <w:bCs/>
          <w:color w:val="404040" w:themeColor="text1" w:themeTint="BF"/>
        </w:rPr>
        <w:t xml:space="preserve"> do conteúdo:</w:t>
      </w:r>
      <w:r w:rsidRPr="00E669D7">
        <w:rPr>
          <w:b/>
          <w:bCs/>
          <w:color w:val="404040" w:themeColor="text1" w:themeTint="BF"/>
        </w:rPr>
        <w:t xml:space="preserve"> </w:t>
      </w:r>
      <w:r w:rsidR="002111CA">
        <w:rPr>
          <w:b/>
          <w:bCs/>
          <w:color w:val="404040" w:themeColor="text1" w:themeTint="BF"/>
        </w:rPr>
        <w:t>Árvores (</w:t>
      </w:r>
      <w:r w:rsidR="00BC4901">
        <w:rPr>
          <w:b/>
          <w:bCs/>
          <w:color w:val="404040" w:themeColor="text1" w:themeTint="BF"/>
        </w:rPr>
        <w:t>Implementação</w:t>
      </w:r>
      <w:r w:rsidR="002111CA">
        <w:rPr>
          <w:b/>
          <w:bCs/>
          <w:color w:val="404040" w:themeColor="text1" w:themeTint="BF"/>
        </w:rPr>
        <w:t>)</w:t>
      </w:r>
    </w:p>
    <w:p w14:paraId="3E32606F" w14:textId="77777777"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14:paraId="2DAA557F" w14:textId="77777777" w:rsidR="002111CA" w:rsidRDefault="00BC4901" w:rsidP="00BC4901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CA72E4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-1</w:t>
      </w:r>
      <w:r w:rsidR="00CA72E4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>
        <w:rPr>
          <w:rFonts w:ascii="NimbusRomNo9L-Regu" w:hAnsi="NimbusRomNo9L-Regu" w:cs="NimbusRomNo9L-Regu"/>
        </w:rPr>
        <w:t xml:space="preserve">Desenvolva o método de </w:t>
      </w:r>
      <w:r w:rsidR="00F92846">
        <w:rPr>
          <w:rFonts w:ascii="NimbusRomNo9L-Regu" w:hAnsi="NimbusRomNo9L-Regu" w:cs="NimbusRomNo9L-Regu"/>
        </w:rPr>
        <w:t>pós</w:t>
      </w:r>
      <w:r>
        <w:rPr>
          <w:rFonts w:ascii="NimbusRomNo9L-Regu" w:hAnsi="NimbusRomNo9L-Regu" w:cs="NimbusRomNo9L-Regu"/>
        </w:rPr>
        <w:t>-ordem de uma árvore ternária.</w:t>
      </w:r>
    </w:p>
    <w:p w14:paraId="7A9EB470" w14:textId="77777777" w:rsidR="00BC4901" w:rsidRDefault="00BC4901" w:rsidP="00BC4901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CA72E4" w14:paraId="61E794B1" w14:textId="77777777" w:rsidTr="00DC7E97">
        <w:tc>
          <w:tcPr>
            <w:tcW w:w="9701" w:type="dxa"/>
          </w:tcPr>
          <w:p w14:paraId="0231ADFB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237BEB">
              <w:rPr>
                <w:rFonts w:ascii="NimbusRomNo9L-Regu" w:hAnsi="NimbusRomNo9L-Regu" w:cs="NimbusRomNo9L-Regu"/>
              </w:rPr>
              <w:t>arvore.h</w:t>
            </w:r>
            <w:proofErr w:type="spellEnd"/>
          </w:p>
          <w:p w14:paraId="46EC3ABE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6F966C94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78D06DA3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6F0AFA6D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237BEB">
              <w:rPr>
                <w:rFonts w:ascii="NimbusRomNo9L-Regu" w:hAnsi="NimbusRomNo9L-Regu" w:cs="NimbusRomNo9L-Regu"/>
              </w:rPr>
              <w:t>typedef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NoT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TNoT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;</w:t>
            </w:r>
          </w:p>
          <w:p w14:paraId="13361D50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1E0F4754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237BEB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237BEB">
              <w:rPr>
                <w:rFonts w:ascii="NimbusRomNo9L-Regu" w:hAnsi="NimbusRomNo9L-Regu" w:cs="NimbusRomNo9L-Regu"/>
              </w:rPr>
              <w:t>NoT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{</w:t>
            </w:r>
            <w:proofErr w:type="gramEnd"/>
          </w:p>
          <w:p w14:paraId="4B301D02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</w:p>
          <w:p w14:paraId="0FD5B81C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valor;</w:t>
            </w:r>
          </w:p>
          <w:p w14:paraId="1504D09B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TNoT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;</w:t>
            </w:r>
          </w:p>
          <w:p w14:paraId="74C39A41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TNoT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;</w:t>
            </w:r>
          </w:p>
          <w:p w14:paraId="0F01A88D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TNoT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*meio;</w:t>
            </w:r>
          </w:p>
          <w:p w14:paraId="4DABE34B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</w:p>
          <w:p w14:paraId="563B8551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>};</w:t>
            </w:r>
          </w:p>
          <w:p w14:paraId="447662CC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0CB8F4F1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237BEB">
              <w:rPr>
                <w:rFonts w:ascii="NimbusRomNo9L-Regu" w:hAnsi="NimbusRomNo9L-Regu" w:cs="NimbusRomNo9L-Regu"/>
              </w:rPr>
              <w:t>TNoT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proofErr w:type="gramStart"/>
            <w:r w:rsidRPr="00237BEB">
              <w:rPr>
                <w:rFonts w:ascii="NimbusRomNo9L-Regu" w:hAnsi="NimbusRomNo9L-Regu" w:cs="NimbusRomNo9L-Regu"/>
              </w:rPr>
              <w:t>criarT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237BEB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v);</w:t>
            </w:r>
          </w:p>
          <w:p w14:paraId="2E998A4F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237BEB">
              <w:rPr>
                <w:rFonts w:ascii="NimbusRomNo9L-Regu" w:hAnsi="NimbusRomNo9L-Regu" w:cs="NimbusRomNo9L-Regu"/>
              </w:rPr>
              <w:t>void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237BEB">
              <w:rPr>
                <w:rFonts w:ascii="NimbusRomNo9L-Regu" w:hAnsi="NimbusRomNo9L-Regu" w:cs="NimbusRomNo9L-Regu"/>
              </w:rPr>
              <w:t>posordemT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237BEB">
              <w:rPr>
                <w:rFonts w:ascii="NimbusRomNo9L-Regu" w:hAnsi="NimbusRomNo9L-Regu" w:cs="NimbusRomNo9L-Regu"/>
              </w:rPr>
              <w:t>TNoT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*r);</w:t>
            </w:r>
          </w:p>
          <w:p w14:paraId="535BBA7C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010E1353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1407F653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237BEB">
              <w:rPr>
                <w:rFonts w:ascii="NimbusRomNo9L-Regu" w:hAnsi="NimbusRomNo9L-Regu" w:cs="NimbusRomNo9L-Regu"/>
              </w:rPr>
              <w:t>arvore.c</w:t>
            </w:r>
            <w:proofErr w:type="spellEnd"/>
          </w:p>
          <w:p w14:paraId="10819736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692B56A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5468DF1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stdio.h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&gt;</w:t>
            </w:r>
          </w:p>
          <w:p w14:paraId="0EC04466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stdlib.h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&gt;</w:t>
            </w:r>
          </w:p>
          <w:p w14:paraId="010CBB79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stddef.h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&gt;</w:t>
            </w:r>
          </w:p>
          <w:p w14:paraId="6080D032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>#include "</w:t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arvore.h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"</w:t>
            </w:r>
          </w:p>
          <w:p w14:paraId="48BFF3B1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06F4B754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237BEB">
              <w:rPr>
                <w:rFonts w:ascii="NimbusRomNo9L-Regu" w:hAnsi="NimbusRomNo9L-Regu" w:cs="NimbusRomNo9L-Regu"/>
              </w:rPr>
              <w:t>TNoT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proofErr w:type="gramStart"/>
            <w:r w:rsidRPr="00237BEB">
              <w:rPr>
                <w:rFonts w:ascii="NimbusRomNo9L-Regu" w:hAnsi="NimbusRomNo9L-Regu" w:cs="NimbusRomNo9L-Regu"/>
              </w:rPr>
              <w:t>criarT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237BEB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v){</w:t>
            </w:r>
          </w:p>
          <w:p w14:paraId="7529C5D0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</w:p>
          <w:p w14:paraId="5E96B485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TNoT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*r = (</w:t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TNoT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</w:t>
            </w:r>
            <w:proofErr w:type="gramStart"/>
            <w:r w:rsidRPr="00237BEB">
              <w:rPr>
                <w:rFonts w:ascii="NimbusRomNo9L-Regu" w:hAnsi="NimbusRomNo9L-Regu" w:cs="NimbusRomNo9L-Regu"/>
              </w:rPr>
              <w:t>*)</w:t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malloc</w:t>
            </w:r>
            <w:proofErr w:type="spellEnd"/>
            <w:proofErr w:type="gramEnd"/>
            <w:r w:rsidRPr="00237BEB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sizeof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TNoT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));</w:t>
            </w:r>
          </w:p>
          <w:p w14:paraId="56984B2D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  <w:t>r-&gt;valor = v;</w:t>
            </w:r>
          </w:p>
          <w:p w14:paraId="2B88D6AA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  <w:t>r-&gt;</w:t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= NULL;</w:t>
            </w:r>
          </w:p>
          <w:p w14:paraId="3B9FFF04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  <w:t>r-&gt;</w:t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= NULL;</w:t>
            </w:r>
          </w:p>
          <w:p w14:paraId="04070C55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  <w:t>r-&gt;meio = NULL;</w:t>
            </w:r>
          </w:p>
          <w:p w14:paraId="1D70BE1F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</w:p>
          <w:p w14:paraId="093A694E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r;</w:t>
            </w:r>
            <w:r w:rsidRPr="00237BEB">
              <w:rPr>
                <w:rFonts w:ascii="NimbusRomNo9L-Regu" w:hAnsi="NimbusRomNo9L-Regu" w:cs="NimbusRomNo9L-Regu"/>
              </w:rPr>
              <w:tab/>
            </w:r>
          </w:p>
          <w:p w14:paraId="20E69819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>}</w:t>
            </w:r>
          </w:p>
          <w:p w14:paraId="4965CADA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6123E9E1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237BEB">
              <w:rPr>
                <w:rFonts w:ascii="NimbusRomNo9L-Regu" w:hAnsi="NimbusRomNo9L-Regu" w:cs="NimbusRomNo9L-Regu"/>
              </w:rPr>
              <w:t>void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237BEB">
              <w:rPr>
                <w:rFonts w:ascii="NimbusRomNo9L-Regu" w:hAnsi="NimbusRomNo9L-Regu" w:cs="NimbusRomNo9L-Regu"/>
              </w:rPr>
              <w:t>posordemT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237BEB">
              <w:rPr>
                <w:rFonts w:ascii="NimbusRomNo9L-Regu" w:hAnsi="NimbusRomNo9L-Regu" w:cs="NimbusRomNo9L-Regu"/>
              </w:rPr>
              <w:t>TNoT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*r){</w:t>
            </w:r>
          </w:p>
          <w:p w14:paraId="39D05107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</w:p>
          <w:p w14:paraId="07C14FCA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(r-&gt;</w:t>
            </w:r>
            <w:proofErr w:type="spellStart"/>
            <w:proofErr w:type="gramStart"/>
            <w:r w:rsidRPr="00237BEB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!</w:t>
            </w:r>
            <w:proofErr w:type="gramEnd"/>
            <w:r w:rsidRPr="00237BEB">
              <w:rPr>
                <w:rFonts w:ascii="NimbusRomNo9L-Regu" w:hAnsi="NimbusRomNo9L-Regu" w:cs="NimbusRomNo9L-Regu"/>
              </w:rPr>
              <w:t>= NULL){</w:t>
            </w:r>
          </w:p>
          <w:p w14:paraId="1E1EAE7C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r w:rsidRPr="00237BEB">
              <w:rPr>
                <w:rFonts w:ascii="NimbusRomNo9L-Regu" w:hAnsi="NimbusRomNo9L-Regu" w:cs="NimbusRomNo9L-Regu"/>
              </w:rPr>
              <w:tab/>
            </w:r>
          </w:p>
          <w:p w14:paraId="1A188412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r w:rsidRPr="00237BEB">
              <w:rPr>
                <w:rFonts w:ascii="NimbusRomNo9L-Regu" w:hAnsi="NimbusRomNo9L-Regu" w:cs="NimbusRomNo9L-Regu"/>
              </w:rPr>
              <w:tab/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posordemT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(r-&gt;</w:t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);</w:t>
            </w:r>
          </w:p>
          <w:p w14:paraId="398F62C8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r w:rsidRPr="00237BEB">
              <w:rPr>
                <w:rFonts w:ascii="NimbusRomNo9L-Regu" w:hAnsi="NimbusRomNo9L-Regu" w:cs="NimbusRomNo9L-Regu"/>
              </w:rPr>
              <w:tab/>
            </w:r>
          </w:p>
          <w:p w14:paraId="4CCD6DFE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  <w:t>}</w:t>
            </w:r>
          </w:p>
          <w:p w14:paraId="0001933A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</w:p>
          <w:p w14:paraId="5779C567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(r-&gt;</w:t>
            </w:r>
            <w:proofErr w:type="gramStart"/>
            <w:r w:rsidRPr="00237BEB">
              <w:rPr>
                <w:rFonts w:ascii="NimbusRomNo9L-Regu" w:hAnsi="NimbusRomNo9L-Regu" w:cs="NimbusRomNo9L-Regu"/>
              </w:rPr>
              <w:t>meio !</w:t>
            </w:r>
            <w:proofErr w:type="gramEnd"/>
            <w:r w:rsidRPr="00237BEB">
              <w:rPr>
                <w:rFonts w:ascii="NimbusRomNo9L-Regu" w:hAnsi="NimbusRomNo9L-Regu" w:cs="NimbusRomNo9L-Regu"/>
              </w:rPr>
              <w:t>= NULL){</w:t>
            </w:r>
          </w:p>
          <w:p w14:paraId="7596D622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r w:rsidRPr="00237BEB">
              <w:rPr>
                <w:rFonts w:ascii="NimbusRomNo9L-Regu" w:hAnsi="NimbusRomNo9L-Regu" w:cs="NimbusRomNo9L-Regu"/>
              </w:rPr>
              <w:tab/>
            </w:r>
          </w:p>
          <w:p w14:paraId="36A1DCA0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r w:rsidRPr="00237BEB">
              <w:rPr>
                <w:rFonts w:ascii="NimbusRomNo9L-Regu" w:hAnsi="NimbusRomNo9L-Regu" w:cs="NimbusRomNo9L-Regu"/>
              </w:rPr>
              <w:tab/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posordemT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(r-&gt;meio);</w:t>
            </w:r>
          </w:p>
          <w:p w14:paraId="7A99ACC7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r w:rsidRPr="00237BEB">
              <w:rPr>
                <w:rFonts w:ascii="NimbusRomNo9L-Regu" w:hAnsi="NimbusRomNo9L-Regu" w:cs="NimbusRomNo9L-Regu"/>
              </w:rPr>
              <w:tab/>
            </w:r>
          </w:p>
          <w:p w14:paraId="74865982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  <w:t>}</w:t>
            </w:r>
          </w:p>
          <w:p w14:paraId="6124BCF2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</w:p>
          <w:p w14:paraId="59717F55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(r-&gt;</w:t>
            </w:r>
            <w:proofErr w:type="spellStart"/>
            <w:proofErr w:type="gramStart"/>
            <w:r w:rsidRPr="00237BEB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 xml:space="preserve"> !</w:t>
            </w:r>
            <w:proofErr w:type="gramEnd"/>
            <w:r w:rsidRPr="00237BEB">
              <w:rPr>
                <w:rFonts w:ascii="NimbusRomNo9L-Regu" w:hAnsi="NimbusRomNo9L-Regu" w:cs="NimbusRomNo9L-Regu"/>
              </w:rPr>
              <w:t>= NULL){</w:t>
            </w:r>
          </w:p>
          <w:p w14:paraId="722EBD89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r w:rsidRPr="00237BEB">
              <w:rPr>
                <w:rFonts w:ascii="NimbusRomNo9L-Regu" w:hAnsi="NimbusRomNo9L-Regu" w:cs="NimbusRomNo9L-Regu"/>
              </w:rPr>
              <w:tab/>
            </w:r>
          </w:p>
          <w:p w14:paraId="062A32ED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r w:rsidRPr="00237BEB">
              <w:rPr>
                <w:rFonts w:ascii="NimbusRomNo9L-Regu" w:hAnsi="NimbusRomNo9L-Regu" w:cs="NimbusRomNo9L-Regu"/>
              </w:rPr>
              <w:tab/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posordemT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(r-&gt;</w:t>
            </w:r>
            <w:proofErr w:type="spellStart"/>
            <w:r w:rsidRPr="00237BEB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);</w:t>
            </w:r>
          </w:p>
          <w:p w14:paraId="1BF04ED8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r w:rsidRPr="00237BEB">
              <w:rPr>
                <w:rFonts w:ascii="NimbusRomNo9L-Regu" w:hAnsi="NimbusRomNo9L-Regu" w:cs="NimbusRomNo9L-Regu"/>
              </w:rPr>
              <w:tab/>
            </w:r>
          </w:p>
          <w:p w14:paraId="6D0D7667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  <w:t>}</w:t>
            </w:r>
          </w:p>
          <w:p w14:paraId="388447A0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</w:p>
          <w:p w14:paraId="45BCA8DB" w14:textId="77777777" w:rsidR="00237BEB" w:rsidRPr="00237BEB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237BEB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237BEB">
              <w:rPr>
                <w:rFonts w:ascii="NimbusRomNo9L-Regu" w:hAnsi="NimbusRomNo9L-Regu" w:cs="NimbusRomNo9L-Regu"/>
              </w:rPr>
              <w:t>(</w:t>
            </w:r>
            <w:proofErr w:type="gramEnd"/>
            <w:r w:rsidRPr="00237BEB">
              <w:rPr>
                <w:rFonts w:ascii="NimbusRomNo9L-Regu" w:hAnsi="NimbusRomNo9L-Regu" w:cs="NimbusRomNo9L-Regu"/>
              </w:rPr>
              <w:t>"%d\n", r-&gt;valor);</w:t>
            </w:r>
          </w:p>
          <w:p w14:paraId="1BF35A9A" w14:textId="21E15161" w:rsidR="00CA72E4" w:rsidRDefault="00237BEB" w:rsidP="00237BE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237BEB">
              <w:rPr>
                <w:rFonts w:ascii="NimbusRomNo9L-Regu" w:hAnsi="NimbusRomNo9L-Regu" w:cs="NimbusRomNo9L-Regu"/>
              </w:rPr>
              <w:t>}</w:t>
            </w:r>
          </w:p>
        </w:tc>
      </w:tr>
    </w:tbl>
    <w:p w14:paraId="0C4046D6" w14:textId="77777777" w:rsidR="00CA72E4" w:rsidRDefault="00CA72E4" w:rsidP="00CA72E4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18EA2EE0" w14:textId="77777777" w:rsidR="00CE1E77" w:rsidRDefault="00BC4901" w:rsidP="00BC4901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8C5C69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</w:t>
      </w:r>
      <w:r w:rsidR="00B061E6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>
        <w:rPr>
          <w:rFonts w:ascii="NimbusRomNo9L-Regu" w:hAnsi="NimbusRomNo9L-Regu" w:cs="NimbusRomNo9L-Regu"/>
        </w:rPr>
        <w:t xml:space="preserve">Escreva um método que receba a raiz de uma árvore binária e retorne a soma de todos os seus </w:t>
      </w:r>
      <w:r w:rsidR="00FF0D6C">
        <w:rPr>
          <w:rFonts w:ascii="NimbusRomNo9L-Regu" w:hAnsi="NimbusRomNo9L-Regu" w:cs="NimbusRomNo9L-Regu"/>
        </w:rPr>
        <w:t>valores</w:t>
      </w:r>
      <w:r>
        <w:rPr>
          <w:rFonts w:ascii="NimbusRomNo9L-Regu" w:hAnsi="NimbusRomNo9L-Regu" w:cs="NimbusRomNo9L-Regu"/>
        </w:rPr>
        <w:t xml:space="preserve"> ímpares.</w:t>
      </w:r>
    </w:p>
    <w:p w14:paraId="6B150484" w14:textId="77777777" w:rsidR="00F37FF5" w:rsidRPr="00E669D7" w:rsidRDefault="00F37FF5" w:rsidP="00F37FF5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F37FF5" w14:paraId="440B32C6" w14:textId="77777777" w:rsidTr="00F90BFF">
        <w:tc>
          <w:tcPr>
            <w:tcW w:w="9701" w:type="dxa"/>
          </w:tcPr>
          <w:p w14:paraId="5FBBCB97" w14:textId="452677B5" w:rsidR="00F635C0" w:rsidRDefault="00F635C0" w:rsidP="00F635C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>
              <w:rPr>
                <w:rFonts w:ascii="NimbusRomNo9L-Regu" w:hAnsi="NimbusRomNo9L-Regu" w:cs="NimbusRomNo9L-Regu"/>
              </w:rPr>
              <w:t>arvore.h</w:t>
            </w:r>
            <w:proofErr w:type="spellEnd"/>
          </w:p>
          <w:p w14:paraId="6FCB38F0" w14:textId="77777777" w:rsidR="00F635C0" w:rsidRDefault="00F635C0" w:rsidP="00F635C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1A58E132" w14:textId="427E4994" w:rsidR="00F635C0" w:rsidRPr="00F635C0" w:rsidRDefault="00F635C0" w:rsidP="00F635C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F635C0">
              <w:rPr>
                <w:rFonts w:ascii="NimbusRomNo9L-Regu" w:hAnsi="NimbusRomNo9L-Regu" w:cs="NimbusRomNo9L-Regu"/>
              </w:rPr>
              <w:t>typedef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F635C0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No</w:t>
            </w:r>
            <w:proofErr w:type="gramEnd"/>
            <w:r w:rsidRPr="00F635C0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F635C0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>;</w:t>
            </w:r>
          </w:p>
          <w:p w14:paraId="5EC3F9CD" w14:textId="77777777" w:rsidR="00F635C0" w:rsidRPr="00F635C0" w:rsidRDefault="00F635C0" w:rsidP="00F635C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1F5327FC" w14:textId="77777777" w:rsidR="00F635C0" w:rsidRPr="00F635C0" w:rsidRDefault="00F635C0" w:rsidP="00F635C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F635C0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</w:t>
            </w:r>
            <w:proofErr w:type="gramStart"/>
            <w:r w:rsidRPr="00F635C0">
              <w:rPr>
                <w:rFonts w:ascii="NimbusRomNo9L-Regu" w:hAnsi="NimbusRomNo9L-Regu" w:cs="NimbusRomNo9L-Regu"/>
              </w:rPr>
              <w:t>No{</w:t>
            </w:r>
            <w:proofErr w:type="gramEnd"/>
          </w:p>
          <w:p w14:paraId="5431A159" w14:textId="77777777" w:rsidR="00F635C0" w:rsidRPr="00F635C0" w:rsidRDefault="00F635C0" w:rsidP="00F635C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ab/>
            </w:r>
          </w:p>
          <w:p w14:paraId="0F07B305" w14:textId="77777777" w:rsidR="00F635C0" w:rsidRPr="00F635C0" w:rsidRDefault="00F635C0" w:rsidP="00F635C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ab/>
            </w:r>
            <w:proofErr w:type="spellStart"/>
            <w:r w:rsidRPr="00F635C0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valor;</w:t>
            </w:r>
          </w:p>
          <w:p w14:paraId="356B7892" w14:textId="77777777" w:rsidR="00F635C0" w:rsidRPr="00F635C0" w:rsidRDefault="00F635C0" w:rsidP="00F635C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ab/>
            </w:r>
            <w:proofErr w:type="spellStart"/>
            <w:r w:rsidRPr="00F635C0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F635C0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>;</w:t>
            </w:r>
          </w:p>
          <w:p w14:paraId="76FD43E4" w14:textId="77777777" w:rsidR="00F635C0" w:rsidRPr="00F635C0" w:rsidRDefault="00F635C0" w:rsidP="00F635C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ab/>
            </w:r>
            <w:proofErr w:type="spellStart"/>
            <w:r w:rsidRPr="00F635C0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F635C0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>;</w:t>
            </w:r>
          </w:p>
          <w:p w14:paraId="6D226D46" w14:textId="77777777" w:rsidR="00F635C0" w:rsidRPr="00F635C0" w:rsidRDefault="00F635C0" w:rsidP="00F635C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ab/>
            </w:r>
          </w:p>
          <w:p w14:paraId="5CC7028D" w14:textId="77777777" w:rsidR="00F635C0" w:rsidRPr="00F635C0" w:rsidRDefault="00F635C0" w:rsidP="00F635C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>};</w:t>
            </w:r>
          </w:p>
          <w:p w14:paraId="59B9B942" w14:textId="77777777" w:rsidR="00F635C0" w:rsidRPr="00F635C0" w:rsidRDefault="00F635C0" w:rsidP="00F635C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205B1E30" w14:textId="4504F13E" w:rsidR="00F37FF5" w:rsidRDefault="00F635C0" w:rsidP="00F635C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F635C0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*</w:t>
            </w:r>
            <w:proofErr w:type="gramStart"/>
            <w:r w:rsidRPr="00F635C0">
              <w:rPr>
                <w:rFonts w:ascii="NimbusRomNo9L-Regu" w:hAnsi="NimbusRomNo9L-Regu" w:cs="NimbusRomNo9L-Regu"/>
              </w:rPr>
              <w:t>criar(</w:t>
            </w:r>
            <w:proofErr w:type="spellStart"/>
            <w:proofErr w:type="gramEnd"/>
            <w:r w:rsidRPr="00F635C0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v);</w:t>
            </w:r>
          </w:p>
          <w:p w14:paraId="62A1D002" w14:textId="033A22D2" w:rsidR="00F37FF5" w:rsidRDefault="00F635C0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F635C0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F635C0">
              <w:rPr>
                <w:rFonts w:ascii="NimbusRomNo9L-Regu" w:hAnsi="NimbusRomNo9L-Regu" w:cs="NimbusRomNo9L-Regu"/>
              </w:rPr>
              <w:t>somaimpar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F635C0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*r);</w:t>
            </w:r>
          </w:p>
          <w:p w14:paraId="467EF794" w14:textId="0FECBF76" w:rsidR="00F635C0" w:rsidRDefault="00F635C0" w:rsidP="00F90BF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05AB83CE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stdio.h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&gt;</w:t>
            </w:r>
          </w:p>
          <w:p w14:paraId="1FEC1BE7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stdlib.h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&gt;</w:t>
            </w:r>
          </w:p>
          <w:p w14:paraId="3FF72AE2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stddef.h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&gt;</w:t>
            </w:r>
          </w:p>
          <w:p w14:paraId="15C764C6" w14:textId="08350243" w:rsid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>#include "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arvore.h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"</w:t>
            </w:r>
          </w:p>
          <w:p w14:paraId="2FB9FA69" w14:textId="77777777" w:rsidR="00AA4BD4" w:rsidRDefault="00AA4BD4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606E113D" w14:textId="1D71BF06" w:rsidR="00F635C0" w:rsidRDefault="00F635C0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>
              <w:rPr>
                <w:rFonts w:ascii="NimbusRomNo9L-Regu" w:hAnsi="NimbusRomNo9L-Regu" w:cs="NimbusRomNo9L-Regu"/>
              </w:rPr>
              <w:lastRenderedPageBreak/>
              <w:t>arvore.c</w:t>
            </w:r>
            <w:proofErr w:type="spellEnd"/>
          </w:p>
          <w:p w14:paraId="609FD710" w14:textId="77777777" w:rsidR="00F635C0" w:rsidRDefault="00F635C0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34923E16" w14:textId="77777777" w:rsidR="00F635C0" w:rsidRPr="00F635C0" w:rsidRDefault="00F635C0" w:rsidP="00F635C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F635C0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F635C0">
              <w:rPr>
                <w:rFonts w:ascii="NimbusRomNo9L-Regu" w:hAnsi="NimbusRomNo9L-Regu" w:cs="NimbusRomNo9L-Regu"/>
              </w:rPr>
              <w:t>somaimpar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F635C0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*r){</w:t>
            </w:r>
          </w:p>
          <w:p w14:paraId="6964AA08" w14:textId="77777777" w:rsidR="00F635C0" w:rsidRPr="00F635C0" w:rsidRDefault="00F635C0" w:rsidP="00F635C0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ab/>
            </w:r>
          </w:p>
          <w:p w14:paraId="7A1FCDCF" w14:textId="77777777" w:rsidR="005B0DEF" w:rsidRPr="005B0DEF" w:rsidRDefault="00F635C0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ab/>
            </w:r>
            <w:proofErr w:type="spellStart"/>
            <w:r w:rsidR="005B0DEF" w:rsidRPr="005B0DEF">
              <w:rPr>
                <w:rFonts w:ascii="NimbusRomNo9L-Regu" w:hAnsi="NimbusRomNo9L-Regu" w:cs="NimbusRomNo9L-Regu"/>
              </w:rPr>
              <w:t>int</w:t>
            </w:r>
            <w:proofErr w:type="spellEnd"/>
            <w:r w:rsidR="005B0DEF" w:rsidRPr="005B0DEF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="005B0DEF" w:rsidRPr="005B0DEF">
              <w:rPr>
                <w:rFonts w:ascii="NimbusRomNo9L-Regu" w:hAnsi="NimbusRomNo9L-Regu" w:cs="NimbusRomNo9L-Regu"/>
              </w:rPr>
              <w:t>esq</w:t>
            </w:r>
            <w:proofErr w:type="spellEnd"/>
            <w:r w:rsidR="005B0DEF" w:rsidRPr="005B0DEF">
              <w:rPr>
                <w:rFonts w:ascii="NimbusRomNo9L-Regu" w:hAnsi="NimbusRomNo9L-Regu" w:cs="NimbusRomNo9L-Regu"/>
              </w:rPr>
              <w:t xml:space="preserve"> = 0, </w:t>
            </w:r>
            <w:proofErr w:type="spellStart"/>
            <w:r w:rsidR="005B0DEF" w:rsidRPr="005B0DEF">
              <w:rPr>
                <w:rFonts w:ascii="NimbusRomNo9L-Regu" w:hAnsi="NimbusRomNo9L-Regu" w:cs="NimbusRomNo9L-Regu"/>
              </w:rPr>
              <w:t>dir</w:t>
            </w:r>
            <w:proofErr w:type="spellEnd"/>
            <w:r w:rsidR="005B0DEF" w:rsidRPr="005B0DEF">
              <w:rPr>
                <w:rFonts w:ascii="NimbusRomNo9L-Regu" w:hAnsi="NimbusRomNo9L-Regu" w:cs="NimbusRomNo9L-Regu"/>
              </w:rPr>
              <w:t xml:space="preserve"> = 0;</w:t>
            </w:r>
          </w:p>
          <w:p w14:paraId="31278871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</w:r>
          </w:p>
          <w:p w14:paraId="54AA35D6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</w:r>
            <w:proofErr w:type="spellStart"/>
            <w:r w:rsidRPr="005B0DEF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5B0DEF">
              <w:rPr>
                <w:rFonts w:ascii="NimbusRomNo9L-Regu" w:hAnsi="NimbusRomNo9L-Regu" w:cs="NimbusRomNo9L-Regu"/>
              </w:rPr>
              <w:t>(r-&gt;</w:t>
            </w:r>
            <w:proofErr w:type="spellStart"/>
            <w:proofErr w:type="gramStart"/>
            <w:r w:rsidRPr="005B0DEF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5B0DEF">
              <w:rPr>
                <w:rFonts w:ascii="NimbusRomNo9L-Regu" w:hAnsi="NimbusRomNo9L-Regu" w:cs="NimbusRomNo9L-Regu"/>
              </w:rPr>
              <w:t xml:space="preserve"> !</w:t>
            </w:r>
            <w:proofErr w:type="gramEnd"/>
            <w:r w:rsidRPr="005B0DEF">
              <w:rPr>
                <w:rFonts w:ascii="NimbusRomNo9L-Regu" w:hAnsi="NimbusRomNo9L-Regu" w:cs="NimbusRomNo9L-Regu"/>
              </w:rPr>
              <w:t>= NULL){</w:t>
            </w:r>
          </w:p>
          <w:p w14:paraId="20E023F7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</w:r>
            <w:r w:rsidRPr="005B0DEF">
              <w:rPr>
                <w:rFonts w:ascii="NimbusRomNo9L-Regu" w:hAnsi="NimbusRomNo9L-Regu" w:cs="NimbusRomNo9L-Regu"/>
              </w:rPr>
              <w:tab/>
            </w:r>
          </w:p>
          <w:p w14:paraId="51D090AC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</w:r>
            <w:r w:rsidRPr="005B0DEF">
              <w:rPr>
                <w:rFonts w:ascii="NimbusRomNo9L-Regu" w:hAnsi="NimbusRomNo9L-Regu" w:cs="NimbusRomNo9L-Regu"/>
              </w:rPr>
              <w:tab/>
            </w:r>
            <w:proofErr w:type="spellStart"/>
            <w:r w:rsidRPr="005B0DEF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5B0DEF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5B0DEF">
              <w:rPr>
                <w:rFonts w:ascii="NimbusRomNo9L-Regu" w:hAnsi="NimbusRomNo9L-Regu" w:cs="NimbusRomNo9L-Regu"/>
              </w:rPr>
              <w:t>somaimpar</w:t>
            </w:r>
            <w:proofErr w:type="spellEnd"/>
            <w:r w:rsidRPr="005B0DEF">
              <w:rPr>
                <w:rFonts w:ascii="NimbusRomNo9L-Regu" w:hAnsi="NimbusRomNo9L-Regu" w:cs="NimbusRomNo9L-Regu"/>
              </w:rPr>
              <w:t>(r-&gt;</w:t>
            </w:r>
            <w:proofErr w:type="spellStart"/>
            <w:r w:rsidRPr="005B0DEF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5B0DEF">
              <w:rPr>
                <w:rFonts w:ascii="NimbusRomNo9L-Regu" w:hAnsi="NimbusRomNo9L-Regu" w:cs="NimbusRomNo9L-Regu"/>
              </w:rPr>
              <w:t>);</w:t>
            </w:r>
          </w:p>
          <w:p w14:paraId="494AFD70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CE97B31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  <w:t>}</w:t>
            </w:r>
          </w:p>
          <w:p w14:paraId="0427E7E9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</w:r>
          </w:p>
          <w:p w14:paraId="09F898B5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</w:r>
            <w:proofErr w:type="spellStart"/>
            <w:r w:rsidRPr="005B0DEF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5B0DEF">
              <w:rPr>
                <w:rFonts w:ascii="NimbusRomNo9L-Regu" w:hAnsi="NimbusRomNo9L-Regu" w:cs="NimbusRomNo9L-Regu"/>
              </w:rPr>
              <w:t>(r-&gt;</w:t>
            </w:r>
            <w:proofErr w:type="spellStart"/>
            <w:proofErr w:type="gramStart"/>
            <w:r w:rsidRPr="005B0DEF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5B0DEF">
              <w:rPr>
                <w:rFonts w:ascii="NimbusRomNo9L-Regu" w:hAnsi="NimbusRomNo9L-Regu" w:cs="NimbusRomNo9L-Regu"/>
              </w:rPr>
              <w:t xml:space="preserve"> !</w:t>
            </w:r>
            <w:proofErr w:type="gramEnd"/>
            <w:r w:rsidRPr="005B0DEF">
              <w:rPr>
                <w:rFonts w:ascii="NimbusRomNo9L-Regu" w:hAnsi="NimbusRomNo9L-Regu" w:cs="NimbusRomNo9L-Regu"/>
              </w:rPr>
              <w:t>= NULL){</w:t>
            </w:r>
          </w:p>
          <w:p w14:paraId="21072109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</w:r>
            <w:r w:rsidRPr="005B0DEF">
              <w:rPr>
                <w:rFonts w:ascii="NimbusRomNo9L-Regu" w:hAnsi="NimbusRomNo9L-Regu" w:cs="NimbusRomNo9L-Regu"/>
              </w:rPr>
              <w:tab/>
            </w:r>
          </w:p>
          <w:p w14:paraId="298B2279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</w:r>
            <w:r w:rsidRPr="005B0DEF">
              <w:rPr>
                <w:rFonts w:ascii="NimbusRomNo9L-Regu" w:hAnsi="NimbusRomNo9L-Regu" w:cs="NimbusRomNo9L-Regu"/>
              </w:rPr>
              <w:tab/>
            </w:r>
            <w:proofErr w:type="spellStart"/>
            <w:r w:rsidRPr="005B0DEF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5B0DEF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5B0DEF">
              <w:rPr>
                <w:rFonts w:ascii="NimbusRomNo9L-Regu" w:hAnsi="NimbusRomNo9L-Regu" w:cs="NimbusRomNo9L-Regu"/>
              </w:rPr>
              <w:t>somaimpar</w:t>
            </w:r>
            <w:proofErr w:type="spellEnd"/>
            <w:r w:rsidRPr="005B0DEF">
              <w:rPr>
                <w:rFonts w:ascii="NimbusRomNo9L-Regu" w:hAnsi="NimbusRomNo9L-Regu" w:cs="NimbusRomNo9L-Regu"/>
              </w:rPr>
              <w:t>(r-&gt;</w:t>
            </w:r>
            <w:proofErr w:type="spellStart"/>
            <w:r w:rsidRPr="005B0DEF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5B0DEF">
              <w:rPr>
                <w:rFonts w:ascii="NimbusRomNo9L-Regu" w:hAnsi="NimbusRomNo9L-Regu" w:cs="NimbusRomNo9L-Regu"/>
              </w:rPr>
              <w:t>);</w:t>
            </w:r>
          </w:p>
          <w:p w14:paraId="59B64B61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</w:r>
          </w:p>
          <w:p w14:paraId="4176B6C2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  <w:t>}</w:t>
            </w:r>
          </w:p>
          <w:p w14:paraId="024E073F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</w:r>
          </w:p>
          <w:p w14:paraId="0678BC67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</w:r>
            <w:proofErr w:type="spellStart"/>
            <w:r w:rsidRPr="005B0DEF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5B0DEF">
              <w:rPr>
                <w:rFonts w:ascii="NimbusRomNo9L-Regu" w:hAnsi="NimbusRomNo9L-Regu" w:cs="NimbusRomNo9L-Regu"/>
              </w:rPr>
              <w:t xml:space="preserve">(r-&gt;valor % </w:t>
            </w:r>
            <w:proofErr w:type="gramStart"/>
            <w:r w:rsidRPr="005B0DEF">
              <w:rPr>
                <w:rFonts w:ascii="NimbusRomNo9L-Regu" w:hAnsi="NimbusRomNo9L-Regu" w:cs="NimbusRomNo9L-Regu"/>
              </w:rPr>
              <w:t>2 !</w:t>
            </w:r>
            <w:proofErr w:type="gramEnd"/>
            <w:r w:rsidRPr="005B0DEF">
              <w:rPr>
                <w:rFonts w:ascii="NimbusRomNo9L-Regu" w:hAnsi="NimbusRomNo9L-Regu" w:cs="NimbusRomNo9L-Regu"/>
              </w:rPr>
              <w:t>= 0){</w:t>
            </w:r>
          </w:p>
          <w:p w14:paraId="60E07DF4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</w:r>
          </w:p>
          <w:p w14:paraId="1F4CF5DD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</w:r>
            <w:r w:rsidRPr="005B0DEF">
              <w:rPr>
                <w:rFonts w:ascii="NimbusRomNo9L-Regu" w:hAnsi="NimbusRomNo9L-Regu" w:cs="NimbusRomNo9L-Regu"/>
              </w:rPr>
              <w:tab/>
            </w:r>
            <w:proofErr w:type="spellStart"/>
            <w:r w:rsidRPr="005B0DEF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5B0DEF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5B0DEF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5B0DEF">
              <w:rPr>
                <w:rFonts w:ascii="NimbusRomNo9L-Regu" w:hAnsi="NimbusRomNo9L-Regu" w:cs="NimbusRomNo9L-Regu"/>
              </w:rPr>
              <w:t xml:space="preserve"> + </w:t>
            </w:r>
            <w:proofErr w:type="spellStart"/>
            <w:r w:rsidRPr="005B0DEF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5B0DEF">
              <w:rPr>
                <w:rFonts w:ascii="NimbusRomNo9L-Regu" w:hAnsi="NimbusRomNo9L-Regu" w:cs="NimbusRomNo9L-Regu"/>
              </w:rPr>
              <w:t xml:space="preserve"> + r-&gt;valor;</w:t>
            </w:r>
          </w:p>
          <w:p w14:paraId="6680EFFB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</w:r>
          </w:p>
          <w:p w14:paraId="7B836212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  <w:t xml:space="preserve">} </w:t>
            </w:r>
            <w:proofErr w:type="spellStart"/>
            <w:proofErr w:type="gramStart"/>
            <w:r w:rsidRPr="005B0DEF">
              <w:rPr>
                <w:rFonts w:ascii="NimbusRomNo9L-Regu" w:hAnsi="NimbusRomNo9L-Regu" w:cs="NimbusRomNo9L-Regu"/>
              </w:rPr>
              <w:t>else</w:t>
            </w:r>
            <w:proofErr w:type="spellEnd"/>
            <w:r w:rsidRPr="005B0DEF">
              <w:rPr>
                <w:rFonts w:ascii="NimbusRomNo9L-Regu" w:hAnsi="NimbusRomNo9L-Regu" w:cs="NimbusRomNo9L-Regu"/>
              </w:rPr>
              <w:t>{</w:t>
            </w:r>
            <w:proofErr w:type="gramEnd"/>
          </w:p>
          <w:p w14:paraId="7A565056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</w:r>
            <w:r w:rsidRPr="005B0DEF">
              <w:rPr>
                <w:rFonts w:ascii="NimbusRomNo9L-Regu" w:hAnsi="NimbusRomNo9L-Regu" w:cs="NimbusRomNo9L-Regu"/>
              </w:rPr>
              <w:tab/>
            </w:r>
          </w:p>
          <w:p w14:paraId="5C54E090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</w:r>
            <w:r w:rsidRPr="005B0DEF">
              <w:rPr>
                <w:rFonts w:ascii="NimbusRomNo9L-Regu" w:hAnsi="NimbusRomNo9L-Regu" w:cs="NimbusRomNo9L-Regu"/>
              </w:rPr>
              <w:tab/>
            </w:r>
            <w:proofErr w:type="spellStart"/>
            <w:r w:rsidRPr="005B0DEF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5B0DEF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5B0DEF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5B0DEF">
              <w:rPr>
                <w:rFonts w:ascii="NimbusRomNo9L-Regu" w:hAnsi="NimbusRomNo9L-Regu" w:cs="NimbusRomNo9L-Regu"/>
              </w:rPr>
              <w:t xml:space="preserve"> + </w:t>
            </w:r>
            <w:proofErr w:type="spellStart"/>
            <w:r w:rsidRPr="005B0DEF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5B0DEF">
              <w:rPr>
                <w:rFonts w:ascii="NimbusRomNo9L-Regu" w:hAnsi="NimbusRomNo9L-Regu" w:cs="NimbusRomNo9L-Regu"/>
              </w:rPr>
              <w:t>;</w:t>
            </w:r>
          </w:p>
          <w:p w14:paraId="3F37CEC0" w14:textId="77777777" w:rsidR="005B0DEF" w:rsidRPr="005B0DEF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</w:r>
            <w:r w:rsidRPr="005B0DEF">
              <w:rPr>
                <w:rFonts w:ascii="NimbusRomNo9L-Regu" w:hAnsi="NimbusRomNo9L-Regu" w:cs="NimbusRomNo9L-Regu"/>
              </w:rPr>
              <w:tab/>
            </w:r>
          </w:p>
          <w:p w14:paraId="7AF5C12A" w14:textId="5B037ECE" w:rsidR="00F37FF5" w:rsidRDefault="005B0DEF" w:rsidP="005B0DE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B0DEF">
              <w:rPr>
                <w:rFonts w:ascii="NimbusRomNo9L-Regu" w:hAnsi="NimbusRomNo9L-Regu" w:cs="NimbusRomNo9L-Regu"/>
              </w:rPr>
              <w:tab/>
              <w:t>}</w:t>
            </w:r>
          </w:p>
          <w:p w14:paraId="41005009" w14:textId="3024839F" w:rsidR="00F37FF5" w:rsidRDefault="005B0DEF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}</w:t>
            </w:r>
          </w:p>
        </w:tc>
      </w:tr>
    </w:tbl>
    <w:p w14:paraId="7CA7B709" w14:textId="77777777" w:rsidR="00F37FF5" w:rsidRDefault="00F37FF5" w:rsidP="00F37FF5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4925BDB2" w14:textId="77777777" w:rsidR="002111CA" w:rsidRDefault="00BC4901" w:rsidP="00BC4901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>
        <w:rPr>
          <w:rFonts w:ascii="NimbusRomNo9L-Regu" w:hAnsi="NimbusRomNo9L-Regu" w:cs="NimbusRomNo9L-Regu"/>
        </w:rPr>
        <w:t xml:space="preserve">Uma árvore binária pode ter elementos repetidos. Escreva um método que receba a raiz de uma árvore binária e um valor de elemento e retorne </w:t>
      </w:r>
      <w:proofErr w:type="gramStart"/>
      <w:r>
        <w:rPr>
          <w:rFonts w:ascii="NimbusRomNo9L-Regu" w:hAnsi="NimbusRomNo9L-Regu" w:cs="NimbusRomNo9L-Regu"/>
        </w:rPr>
        <w:t>a</w:t>
      </w:r>
      <w:proofErr w:type="gramEnd"/>
      <w:r>
        <w:rPr>
          <w:rFonts w:ascii="NimbusRomNo9L-Regu" w:hAnsi="NimbusRomNo9L-Regu" w:cs="NimbusRomNo9L-Regu"/>
        </w:rPr>
        <w:t xml:space="preserve"> quantidade de ocorrências deste valor na árvore.</w:t>
      </w:r>
    </w:p>
    <w:p w14:paraId="47EB1F05" w14:textId="77777777" w:rsidR="002111CA" w:rsidRPr="00E669D7" w:rsidRDefault="002111CA" w:rsidP="002111CA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2111CA" w14:paraId="7C9359DC" w14:textId="77777777" w:rsidTr="00B65E85">
        <w:tc>
          <w:tcPr>
            <w:tcW w:w="9701" w:type="dxa"/>
          </w:tcPr>
          <w:p w14:paraId="2211D5FD" w14:textId="77777777"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214B1637" w14:textId="7F8D654F" w:rsidR="002111CA" w:rsidRDefault="00AA4BD4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>
              <w:rPr>
                <w:rFonts w:ascii="NimbusRomNo9L-Regu" w:hAnsi="NimbusRomNo9L-Regu" w:cs="NimbusRomNo9L-Regu"/>
              </w:rPr>
              <w:t>Arvore.h</w:t>
            </w:r>
            <w:proofErr w:type="spellEnd"/>
          </w:p>
          <w:p w14:paraId="6E74837A" w14:textId="77777777" w:rsidR="00AA4BD4" w:rsidRDefault="00AA4BD4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393CB38E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AA4BD4">
              <w:rPr>
                <w:rFonts w:ascii="NimbusRomNo9L-Regu" w:hAnsi="NimbusRomNo9L-Regu" w:cs="NimbusRomNo9L-Regu"/>
              </w:rPr>
              <w:t>typedef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AA4BD4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No</w:t>
            </w:r>
            <w:proofErr w:type="gramEnd"/>
            <w:r w:rsidRPr="00AA4BD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;</w:t>
            </w:r>
          </w:p>
          <w:p w14:paraId="68C11EC2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3C5DFF4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AA4BD4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</w:t>
            </w:r>
            <w:proofErr w:type="gramStart"/>
            <w:r w:rsidRPr="00AA4BD4">
              <w:rPr>
                <w:rFonts w:ascii="NimbusRomNo9L-Regu" w:hAnsi="NimbusRomNo9L-Regu" w:cs="NimbusRomNo9L-Regu"/>
              </w:rPr>
              <w:t>No{</w:t>
            </w:r>
            <w:proofErr w:type="gramEnd"/>
          </w:p>
          <w:p w14:paraId="692D678F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</w:p>
          <w:p w14:paraId="0DEAC393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valor;</w:t>
            </w:r>
          </w:p>
          <w:p w14:paraId="025DA417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;</w:t>
            </w:r>
          </w:p>
          <w:p w14:paraId="5D6CB6FC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;</w:t>
            </w:r>
          </w:p>
          <w:p w14:paraId="2EB4B6F8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</w:p>
          <w:p w14:paraId="7AF3A9D5" w14:textId="65DC1545" w:rsid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>};</w:t>
            </w:r>
          </w:p>
          <w:p w14:paraId="31558B9E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27D8C7FC" w14:textId="39D9FB73" w:rsid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AA4BD4">
              <w:rPr>
                <w:rFonts w:ascii="NimbusRomNo9L-Regu" w:hAnsi="NimbusRomNo9L-Regu" w:cs="NimbusRomNo9L-Regu"/>
              </w:rPr>
              <w:lastRenderedPageBreak/>
              <w:t>int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AA4BD4">
              <w:rPr>
                <w:rFonts w:ascii="NimbusRomNo9L-Regu" w:hAnsi="NimbusRomNo9L-Regu" w:cs="NimbusRomNo9L-Regu"/>
              </w:rPr>
              <w:t>numrep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AA4BD4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*r, 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n);</w:t>
            </w:r>
          </w:p>
          <w:p w14:paraId="58A00483" w14:textId="6E6AC5A6" w:rsidR="002111CA" w:rsidRDefault="002111CA" w:rsidP="00B65E85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6E4FF08C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stdio.h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&gt;</w:t>
            </w:r>
          </w:p>
          <w:p w14:paraId="0BCC2047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stdlib.h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&gt;</w:t>
            </w:r>
          </w:p>
          <w:p w14:paraId="30FEE92F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stddef.h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&gt;</w:t>
            </w:r>
          </w:p>
          <w:p w14:paraId="5338C233" w14:textId="3E447C0D" w:rsid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>#include "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arvore.h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"</w:t>
            </w:r>
          </w:p>
          <w:p w14:paraId="644AA1F5" w14:textId="77777777" w:rsidR="00AA4BD4" w:rsidRDefault="00AA4BD4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73C7CA39" w14:textId="519F7C27" w:rsidR="00AA4BD4" w:rsidRDefault="00AA4BD4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>
              <w:rPr>
                <w:rFonts w:ascii="NimbusRomNo9L-Regu" w:hAnsi="NimbusRomNo9L-Regu" w:cs="NimbusRomNo9L-Regu"/>
              </w:rPr>
              <w:t>Arvore.c</w:t>
            </w:r>
            <w:proofErr w:type="spellEnd"/>
          </w:p>
          <w:p w14:paraId="43059263" w14:textId="77777777" w:rsidR="00AA4BD4" w:rsidRDefault="00AA4BD4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3BF31757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AA4BD4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AA4BD4">
              <w:rPr>
                <w:rFonts w:ascii="NimbusRomNo9L-Regu" w:hAnsi="NimbusRomNo9L-Regu" w:cs="NimbusRomNo9L-Regu"/>
              </w:rPr>
              <w:t>numrep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AA4BD4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*r, 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n){</w:t>
            </w:r>
          </w:p>
          <w:p w14:paraId="77D32B8F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</w:p>
          <w:p w14:paraId="7B3B0DAC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= 0, 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= 0;</w:t>
            </w:r>
          </w:p>
          <w:p w14:paraId="23888216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</w:p>
          <w:p w14:paraId="46F3508C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(r-&gt;</w:t>
            </w:r>
            <w:proofErr w:type="spellStart"/>
            <w:proofErr w:type="gramStart"/>
            <w:r w:rsidRPr="00AA4BD4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!</w:t>
            </w:r>
            <w:proofErr w:type="gramEnd"/>
            <w:r w:rsidRPr="00AA4BD4">
              <w:rPr>
                <w:rFonts w:ascii="NimbusRomNo9L-Regu" w:hAnsi="NimbusRomNo9L-Regu" w:cs="NimbusRomNo9L-Regu"/>
              </w:rPr>
              <w:t>= NULL){</w:t>
            </w:r>
          </w:p>
          <w:p w14:paraId="7F65DA6E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  <w:r w:rsidRPr="00AA4BD4">
              <w:rPr>
                <w:rFonts w:ascii="NimbusRomNo9L-Regu" w:hAnsi="NimbusRomNo9L-Regu" w:cs="NimbusRomNo9L-Regu"/>
              </w:rPr>
              <w:tab/>
            </w:r>
          </w:p>
          <w:p w14:paraId="0179AA6C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  <w:r w:rsidRPr="00AA4BD4">
              <w:rPr>
                <w:rFonts w:ascii="NimbusRomNo9L-Regu" w:hAnsi="NimbusRomNo9L-Regu" w:cs="NimbusRomNo9L-Regu"/>
              </w:rPr>
              <w:tab/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numrep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(r-&gt;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, n);</w:t>
            </w:r>
          </w:p>
          <w:p w14:paraId="338B9979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0D8B7F31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  <w:t>}</w:t>
            </w:r>
          </w:p>
          <w:p w14:paraId="3B9B3DAD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</w:p>
          <w:p w14:paraId="4D99E0E3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(r-&gt;</w:t>
            </w:r>
            <w:proofErr w:type="spellStart"/>
            <w:proofErr w:type="gramStart"/>
            <w:r w:rsidRPr="00AA4BD4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!</w:t>
            </w:r>
            <w:proofErr w:type="gramEnd"/>
            <w:r w:rsidRPr="00AA4BD4">
              <w:rPr>
                <w:rFonts w:ascii="NimbusRomNo9L-Regu" w:hAnsi="NimbusRomNo9L-Regu" w:cs="NimbusRomNo9L-Regu"/>
              </w:rPr>
              <w:t>= NULL){</w:t>
            </w:r>
          </w:p>
          <w:p w14:paraId="23554E1E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  <w:r w:rsidRPr="00AA4BD4">
              <w:rPr>
                <w:rFonts w:ascii="NimbusRomNo9L-Regu" w:hAnsi="NimbusRomNo9L-Regu" w:cs="NimbusRomNo9L-Regu"/>
              </w:rPr>
              <w:tab/>
            </w:r>
          </w:p>
          <w:p w14:paraId="1AA28CB9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  <w:r w:rsidRPr="00AA4BD4">
              <w:rPr>
                <w:rFonts w:ascii="NimbusRomNo9L-Regu" w:hAnsi="NimbusRomNo9L-Regu" w:cs="NimbusRomNo9L-Regu"/>
              </w:rPr>
              <w:tab/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numrep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(r-&gt;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, n);</w:t>
            </w:r>
          </w:p>
          <w:p w14:paraId="68FD550B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</w:p>
          <w:p w14:paraId="59B47DE8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  <w:t>}</w:t>
            </w:r>
          </w:p>
          <w:p w14:paraId="7C4F113B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</w:p>
          <w:p w14:paraId="0055107B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(r-&gt;valor == </w:t>
            </w:r>
            <w:proofErr w:type="gramStart"/>
            <w:r w:rsidRPr="00AA4BD4">
              <w:rPr>
                <w:rFonts w:ascii="NimbusRomNo9L-Regu" w:hAnsi="NimbusRomNo9L-Regu" w:cs="NimbusRomNo9L-Regu"/>
              </w:rPr>
              <w:t>n){</w:t>
            </w:r>
            <w:proofErr w:type="gramEnd"/>
          </w:p>
          <w:p w14:paraId="5A65DE87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  <w:r w:rsidRPr="00AA4BD4">
              <w:rPr>
                <w:rFonts w:ascii="NimbusRomNo9L-Regu" w:hAnsi="NimbusRomNo9L-Regu" w:cs="NimbusRomNo9L-Regu"/>
              </w:rPr>
              <w:tab/>
            </w:r>
          </w:p>
          <w:p w14:paraId="1116C274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  <w:r w:rsidRPr="00AA4BD4">
              <w:rPr>
                <w:rFonts w:ascii="NimbusRomNo9L-Regu" w:hAnsi="NimbusRomNo9L-Regu" w:cs="NimbusRomNo9L-Regu"/>
              </w:rPr>
              <w:tab/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+ 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+ 1;</w:t>
            </w:r>
          </w:p>
          <w:p w14:paraId="312EA319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</w:p>
          <w:p w14:paraId="6533D072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  <w:t xml:space="preserve">} </w:t>
            </w:r>
            <w:proofErr w:type="spellStart"/>
            <w:proofErr w:type="gramStart"/>
            <w:r w:rsidRPr="00AA4BD4">
              <w:rPr>
                <w:rFonts w:ascii="NimbusRomNo9L-Regu" w:hAnsi="NimbusRomNo9L-Regu" w:cs="NimbusRomNo9L-Regu"/>
              </w:rPr>
              <w:t>else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{</w:t>
            </w:r>
            <w:proofErr w:type="gramEnd"/>
          </w:p>
          <w:p w14:paraId="0FD08181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  <w:r w:rsidRPr="00AA4BD4">
              <w:rPr>
                <w:rFonts w:ascii="NimbusRomNo9L-Regu" w:hAnsi="NimbusRomNo9L-Regu" w:cs="NimbusRomNo9L-Regu"/>
              </w:rPr>
              <w:tab/>
            </w:r>
          </w:p>
          <w:p w14:paraId="4D04EE68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  <w:r w:rsidRPr="00AA4BD4">
              <w:rPr>
                <w:rFonts w:ascii="NimbusRomNo9L-Regu" w:hAnsi="NimbusRomNo9L-Regu" w:cs="NimbusRomNo9L-Regu"/>
              </w:rPr>
              <w:tab/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+ 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;</w:t>
            </w:r>
          </w:p>
          <w:p w14:paraId="513ADCA1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  <w:r w:rsidRPr="00AA4BD4">
              <w:rPr>
                <w:rFonts w:ascii="NimbusRomNo9L-Regu" w:hAnsi="NimbusRomNo9L-Regu" w:cs="NimbusRomNo9L-Regu"/>
              </w:rPr>
              <w:tab/>
            </w:r>
          </w:p>
          <w:p w14:paraId="5A2EE5F4" w14:textId="77777777" w:rsidR="00AA4BD4" w:rsidRPr="00AA4BD4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  <w:t>}</w:t>
            </w:r>
          </w:p>
          <w:p w14:paraId="0DD9E8D7" w14:textId="543896D5" w:rsidR="002111CA" w:rsidRDefault="00AA4BD4" w:rsidP="00AA4BD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>}</w:t>
            </w:r>
          </w:p>
          <w:p w14:paraId="7BC62C03" w14:textId="77777777"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14:paraId="3BEB46FB" w14:textId="77777777"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4C0EE0FA" w14:textId="77777777" w:rsidR="002111CA" w:rsidRDefault="00BC4901" w:rsidP="00891CC2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- 4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891CC2">
        <w:rPr>
          <w:rFonts w:ascii="NimbusRomNo9L-Regu" w:hAnsi="NimbusRomNo9L-Regu" w:cs="NimbusRomNo9L-Regu"/>
        </w:rPr>
        <w:t xml:space="preserve">Escreva um método que receba a raiz de uma árvore </w:t>
      </w:r>
      <w:proofErr w:type="spellStart"/>
      <w:r w:rsidR="00891CC2">
        <w:rPr>
          <w:rFonts w:ascii="NimbusRomNo9L-Regu" w:hAnsi="NimbusRomNo9L-Regu" w:cs="NimbusRomNo9L-Regu"/>
        </w:rPr>
        <w:t>n-ária</w:t>
      </w:r>
      <w:proofErr w:type="spellEnd"/>
      <w:r w:rsidR="00891CC2">
        <w:rPr>
          <w:rFonts w:ascii="NimbusRomNo9L-Regu" w:hAnsi="NimbusRomNo9L-Regu" w:cs="NimbusRomNo9L-Regu"/>
        </w:rPr>
        <w:t xml:space="preserve"> e retorne a soma de todos os seus valores.</w:t>
      </w:r>
    </w:p>
    <w:p w14:paraId="71D9AFD5" w14:textId="77777777" w:rsidR="002111CA" w:rsidRPr="00E669D7" w:rsidRDefault="002111CA" w:rsidP="002111CA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2111CA" w14:paraId="5A282E6B" w14:textId="77777777" w:rsidTr="00B65E85">
        <w:tc>
          <w:tcPr>
            <w:tcW w:w="9701" w:type="dxa"/>
          </w:tcPr>
          <w:p w14:paraId="473144D7" w14:textId="77777777" w:rsid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>
              <w:rPr>
                <w:rFonts w:ascii="NimbusRomNo9L-Regu" w:hAnsi="NimbusRomNo9L-Regu" w:cs="NimbusRomNo9L-Regu"/>
              </w:rPr>
              <w:t>Arvore.h</w:t>
            </w:r>
            <w:proofErr w:type="spellEnd"/>
          </w:p>
          <w:p w14:paraId="482ABA8E" w14:textId="77777777" w:rsid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2A43BA3F" w14:textId="77777777" w:rsidR="00051C46" w:rsidRPr="00AA4BD4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AA4BD4">
              <w:rPr>
                <w:rFonts w:ascii="NimbusRomNo9L-Regu" w:hAnsi="NimbusRomNo9L-Regu" w:cs="NimbusRomNo9L-Regu"/>
              </w:rPr>
              <w:t>typedef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AA4BD4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No</w:t>
            </w:r>
            <w:proofErr w:type="gramEnd"/>
            <w:r w:rsidRPr="00AA4BD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;</w:t>
            </w:r>
          </w:p>
          <w:p w14:paraId="034CC281" w14:textId="77777777" w:rsidR="00051C46" w:rsidRPr="00AA4BD4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32CE8A82" w14:textId="77777777" w:rsidR="00051C46" w:rsidRPr="00AA4BD4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AA4BD4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</w:t>
            </w:r>
            <w:proofErr w:type="gramStart"/>
            <w:r w:rsidRPr="00AA4BD4">
              <w:rPr>
                <w:rFonts w:ascii="NimbusRomNo9L-Regu" w:hAnsi="NimbusRomNo9L-Regu" w:cs="NimbusRomNo9L-Regu"/>
              </w:rPr>
              <w:t>No{</w:t>
            </w:r>
            <w:proofErr w:type="gramEnd"/>
          </w:p>
          <w:p w14:paraId="38A4672F" w14:textId="77777777" w:rsidR="00051C46" w:rsidRPr="00AA4BD4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</w:p>
          <w:p w14:paraId="16174B45" w14:textId="77777777" w:rsidR="00051C46" w:rsidRPr="00AA4BD4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valor;</w:t>
            </w:r>
          </w:p>
          <w:p w14:paraId="16AF5DB3" w14:textId="77777777" w:rsidR="00051C46" w:rsidRPr="00AA4BD4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lastRenderedPageBreak/>
              <w:tab/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;</w:t>
            </w:r>
          </w:p>
          <w:p w14:paraId="60AA6861" w14:textId="77777777" w:rsidR="00051C46" w:rsidRPr="00AA4BD4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;</w:t>
            </w:r>
          </w:p>
          <w:p w14:paraId="04732E9A" w14:textId="77777777" w:rsidR="00051C46" w:rsidRPr="00AA4BD4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ab/>
            </w:r>
          </w:p>
          <w:p w14:paraId="51CF89DC" w14:textId="77777777" w:rsid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>};</w:t>
            </w:r>
          </w:p>
          <w:p w14:paraId="21E89471" w14:textId="77777777" w:rsidR="00051C46" w:rsidRPr="00AA4BD4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4F3D79D8" w14:textId="184B8434" w:rsidR="002111CA" w:rsidRDefault="00051C46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051C46">
              <w:rPr>
                <w:rFonts w:ascii="NimbusRomNo9L-Regu" w:hAnsi="NimbusRomNo9L-Regu" w:cs="NimbusRomNo9L-Regu"/>
              </w:rPr>
              <w:t>void</w:t>
            </w:r>
            <w:proofErr w:type="spellEnd"/>
            <w:r w:rsidRPr="00051C46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051C46">
              <w:rPr>
                <w:rFonts w:ascii="NimbusRomNo9L-Regu" w:hAnsi="NimbusRomNo9L-Regu" w:cs="NimbusRomNo9L-Regu"/>
              </w:rPr>
              <w:t>somavalor</w:t>
            </w:r>
            <w:proofErr w:type="spellEnd"/>
            <w:r w:rsidRPr="00051C46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051C46">
              <w:rPr>
                <w:rFonts w:ascii="NimbusRomNo9L-Regu" w:hAnsi="NimbusRomNo9L-Regu" w:cs="NimbusRomNo9L-Regu"/>
              </w:rPr>
              <w:t>TNoN</w:t>
            </w:r>
            <w:proofErr w:type="spellEnd"/>
            <w:r w:rsidRPr="00051C46">
              <w:rPr>
                <w:rFonts w:ascii="NimbusRomNo9L-Regu" w:hAnsi="NimbusRomNo9L-Regu" w:cs="NimbusRomNo9L-Regu"/>
              </w:rPr>
              <w:t xml:space="preserve"> *r, </w:t>
            </w:r>
            <w:proofErr w:type="spellStart"/>
            <w:r w:rsidRPr="00051C46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051C46">
              <w:rPr>
                <w:rFonts w:ascii="NimbusRomNo9L-Regu" w:hAnsi="NimbusRomNo9L-Regu" w:cs="NimbusRomNo9L-Regu"/>
              </w:rPr>
              <w:t xml:space="preserve"> n);</w:t>
            </w:r>
          </w:p>
          <w:p w14:paraId="0478248C" w14:textId="74A4E9A3" w:rsidR="002111CA" w:rsidRDefault="002111CA" w:rsidP="00B65E85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1258C3BD" w14:textId="77777777" w:rsidR="00051C46" w:rsidRDefault="00051C46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0B6C291E" w14:textId="1EF9EA79" w:rsidR="00051C46" w:rsidRDefault="00051C46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>
              <w:rPr>
                <w:rFonts w:ascii="NimbusRomNo9L-Regu" w:hAnsi="NimbusRomNo9L-Regu" w:cs="NimbusRomNo9L-Regu"/>
              </w:rPr>
              <w:t>Arvore.c</w:t>
            </w:r>
            <w:proofErr w:type="spellEnd"/>
          </w:p>
          <w:p w14:paraId="19274AAB" w14:textId="77777777" w:rsidR="00051C46" w:rsidRDefault="00051C46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711310D4" w14:textId="77777777" w:rsidR="00051C46" w:rsidRP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51C46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051C46">
              <w:rPr>
                <w:rFonts w:ascii="NimbusRomNo9L-Regu" w:hAnsi="NimbusRomNo9L-Regu" w:cs="NimbusRomNo9L-Regu"/>
              </w:rPr>
              <w:t>stdio.h</w:t>
            </w:r>
            <w:proofErr w:type="spellEnd"/>
            <w:r w:rsidRPr="00051C46">
              <w:rPr>
                <w:rFonts w:ascii="NimbusRomNo9L-Regu" w:hAnsi="NimbusRomNo9L-Regu" w:cs="NimbusRomNo9L-Regu"/>
              </w:rPr>
              <w:t>&gt;</w:t>
            </w:r>
          </w:p>
          <w:p w14:paraId="03798DE1" w14:textId="77777777" w:rsidR="00051C46" w:rsidRP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51C46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051C46">
              <w:rPr>
                <w:rFonts w:ascii="NimbusRomNo9L-Regu" w:hAnsi="NimbusRomNo9L-Regu" w:cs="NimbusRomNo9L-Regu"/>
              </w:rPr>
              <w:t>stdlib.h</w:t>
            </w:r>
            <w:proofErr w:type="spellEnd"/>
            <w:r w:rsidRPr="00051C46">
              <w:rPr>
                <w:rFonts w:ascii="NimbusRomNo9L-Regu" w:hAnsi="NimbusRomNo9L-Regu" w:cs="NimbusRomNo9L-Regu"/>
              </w:rPr>
              <w:t>&gt;</w:t>
            </w:r>
          </w:p>
          <w:p w14:paraId="6944A3C3" w14:textId="77777777" w:rsidR="00051C46" w:rsidRP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51C46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051C46">
              <w:rPr>
                <w:rFonts w:ascii="NimbusRomNo9L-Regu" w:hAnsi="NimbusRomNo9L-Regu" w:cs="NimbusRomNo9L-Regu"/>
              </w:rPr>
              <w:t>stddef.h</w:t>
            </w:r>
            <w:proofErr w:type="spellEnd"/>
            <w:r w:rsidRPr="00051C46">
              <w:rPr>
                <w:rFonts w:ascii="NimbusRomNo9L-Regu" w:hAnsi="NimbusRomNo9L-Regu" w:cs="NimbusRomNo9L-Regu"/>
              </w:rPr>
              <w:t>&gt;</w:t>
            </w:r>
          </w:p>
          <w:p w14:paraId="668D3454" w14:textId="2C589BB7" w:rsid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51C46">
              <w:rPr>
                <w:rFonts w:ascii="NimbusRomNo9L-Regu" w:hAnsi="NimbusRomNo9L-Regu" w:cs="NimbusRomNo9L-Regu"/>
              </w:rPr>
              <w:t>#include "</w:t>
            </w:r>
            <w:proofErr w:type="spellStart"/>
            <w:r w:rsidRPr="00051C46">
              <w:rPr>
                <w:rFonts w:ascii="NimbusRomNo9L-Regu" w:hAnsi="NimbusRomNo9L-Regu" w:cs="NimbusRomNo9L-Regu"/>
              </w:rPr>
              <w:t>arvoren.h</w:t>
            </w:r>
            <w:proofErr w:type="spellEnd"/>
            <w:r w:rsidRPr="00051C46">
              <w:rPr>
                <w:rFonts w:ascii="NimbusRomNo9L-Regu" w:hAnsi="NimbusRomNo9L-Regu" w:cs="NimbusRomNo9L-Regu"/>
              </w:rPr>
              <w:t>"</w:t>
            </w:r>
          </w:p>
          <w:p w14:paraId="4FC318F9" w14:textId="77777777" w:rsidR="00051C46" w:rsidRDefault="00051C46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18B5C708" w14:textId="77777777" w:rsidR="00051C46" w:rsidRP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051C46">
              <w:rPr>
                <w:rFonts w:ascii="NimbusRomNo9L-Regu" w:hAnsi="NimbusRomNo9L-Regu" w:cs="NimbusRomNo9L-Regu"/>
              </w:rPr>
              <w:t>void</w:t>
            </w:r>
            <w:proofErr w:type="spellEnd"/>
            <w:r w:rsidRPr="00051C46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051C46">
              <w:rPr>
                <w:rFonts w:ascii="NimbusRomNo9L-Regu" w:hAnsi="NimbusRomNo9L-Regu" w:cs="NimbusRomNo9L-Regu"/>
              </w:rPr>
              <w:t>somavalor</w:t>
            </w:r>
            <w:proofErr w:type="spellEnd"/>
            <w:r w:rsidRPr="00051C46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051C46">
              <w:rPr>
                <w:rFonts w:ascii="NimbusRomNo9L-Regu" w:hAnsi="NimbusRomNo9L-Regu" w:cs="NimbusRomNo9L-Regu"/>
              </w:rPr>
              <w:t>TNoN</w:t>
            </w:r>
            <w:proofErr w:type="spellEnd"/>
            <w:r w:rsidRPr="00051C46">
              <w:rPr>
                <w:rFonts w:ascii="NimbusRomNo9L-Regu" w:hAnsi="NimbusRomNo9L-Regu" w:cs="NimbusRomNo9L-Regu"/>
              </w:rPr>
              <w:t xml:space="preserve"> *r, </w:t>
            </w:r>
            <w:proofErr w:type="spellStart"/>
            <w:r w:rsidRPr="00051C46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051C46">
              <w:rPr>
                <w:rFonts w:ascii="NimbusRomNo9L-Regu" w:hAnsi="NimbusRomNo9L-Regu" w:cs="NimbusRomNo9L-Regu"/>
              </w:rPr>
              <w:t xml:space="preserve"> n){</w:t>
            </w:r>
          </w:p>
          <w:p w14:paraId="10A14B4F" w14:textId="77777777" w:rsidR="00051C46" w:rsidRP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51C46">
              <w:rPr>
                <w:rFonts w:ascii="NimbusRomNo9L-Regu" w:hAnsi="NimbusRomNo9L-Regu" w:cs="NimbusRomNo9L-Regu"/>
              </w:rPr>
              <w:tab/>
            </w:r>
          </w:p>
          <w:p w14:paraId="16D2E188" w14:textId="77777777" w:rsidR="00051C46" w:rsidRP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51C46">
              <w:rPr>
                <w:rFonts w:ascii="NimbusRomNo9L-Regu" w:hAnsi="NimbusRomNo9L-Regu" w:cs="NimbusRomNo9L-Regu"/>
              </w:rPr>
              <w:tab/>
            </w:r>
            <w:proofErr w:type="spellStart"/>
            <w:r w:rsidRPr="00051C46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051C46">
              <w:rPr>
                <w:rFonts w:ascii="NimbusRomNo9L-Regu" w:hAnsi="NimbusRomNo9L-Regu" w:cs="NimbusRomNo9L-Regu"/>
              </w:rPr>
              <w:t xml:space="preserve"> i, soma = 0;</w:t>
            </w:r>
          </w:p>
          <w:p w14:paraId="3322CAFD" w14:textId="77777777" w:rsidR="00051C46" w:rsidRP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51C46">
              <w:rPr>
                <w:rFonts w:ascii="NimbusRomNo9L-Regu" w:hAnsi="NimbusRomNo9L-Regu" w:cs="NimbusRomNo9L-Regu"/>
              </w:rPr>
              <w:tab/>
            </w:r>
          </w:p>
          <w:p w14:paraId="58D228AC" w14:textId="77777777" w:rsidR="00051C46" w:rsidRP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51C46">
              <w:rPr>
                <w:rFonts w:ascii="NimbusRomNo9L-Regu" w:hAnsi="NimbusRomNo9L-Regu" w:cs="NimbusRomNo9L-Regu"/>
              </w:rPr>
              <w:tab/>
              <w:t>r-&gt;valor += n;</w:t>
            </w:r>
          </w:p>
          <w:p w14:paraId="116F2362" w14:textId="77777777" w:rsidR="00051C46" w:rsidRP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51C46">
              <w:rPr>
                <w:rFonts w:ascii="NimbusRomNo9L-Regu" w:hAnsi="NimbusRomNo9L-Regu" w:cs="NimbusRomNo9L-Regu"/>
              </w:rPr>
              <w:tab/>
            </w:r>
          </w:p>
          <w:p w14:paraId="6FAD125B" w14:textId="77777777" w:rsidR="00051C46" w:rsidRP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51C46">
              <w:rPr>
                <w:rFonts w:ascii="NimbusRomNo9L-Regu" w:hAnsi="NimbusRomNo9L-Regu" w:cs="NimbusRomNo9L-Regu"/>
              </w:rPr>
              <w:tab/>
            </w:r>
            <w:proofErr w:type="gramStart"/>
            <w:r w:rsidRPr="00051C46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051C46">
              <w:rPr>
                <w:rFonts w:ascii="NimbusRomNo9L-Regu" w:hAnsi="NimbusRomNo9L-Regu" w:cs="NimbusRomNo9L-Regu"/>
              </w:rPr>
              <w:t>i = 0; i &lt; r-&gt;</w:t>
            </w:r>
            <w:proofErr w:type="spellStart"/>
            <w:r w:rsidRPr="00051C46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051C46">
              <w:rPr>
                <w:rFonts w:ascii="NimbusRomNo9L-Regu" w:hAnsi="NimbusRomNo9L-Regu" w:cs="NimbusRomNo9L-Regu"/>
              </w:rPr>
              <w:t>; i++){</w:t>
            </w:r>
          </w:p>
          <w:p w14:paraId="5DA63042" w14:textId="77777777" w:rsidR="00051C46" w:rsidRP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51C46">
              <w:rPr>
                <w:rFonts w:ascii="NimbusRomNo9L-Regu" w:hAnsi="NimbusRomNo9L-Regu" w:cs="NimbusRomNo9L-Regu"/>
              </w:rPr>
              <w:tab/>
            </w:r>
            <w:r w:rsidRPr="00051C46">
              <w:rPr>
                <w:rFonts w:ascii="NimbusRomNo9L-Regu" w:hAnsi="NimbusRomNo9L-Regu" w:cs="NimbusRomNo9L-Regu"/>
              </w:rPr>
              <w:tab/>
            </w:r>
          </w:p>
          <w:p w14:paraId="4B962FEA" w14:textId="77777777" w:rsidR="00051C46" w:rsidRP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51C46">
              <w:rPr>
                <w:rFonts w:ascii="NimbusRomNo9L-Regu" w:hAnsi="NimbusRomNo9L-Regu" w:cs="NimbusRomNo9L-Regu"/>
              </w:rPr>
              <w:tab/>
            </w:r>
            <w:r w:rsidRPr="00051C46">
              <w:rPr>
                <w:rFonts w:ascii="NimbusRomNo9L-Regu" w:hAnsi="NimbusRomNo9L-Regu" w:cs="NimbusRomNo9L-Regu"/>
              </w:rPr>
              <w:tab/>
            </w:r>
            <w:proofErr w:type="spellStart"/>
            <w:r w:rsidRPr="00051C46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051C46">
              <w:rPr>
                <w:rFonts w:ascii="NimbusRomNo9L-Regu" w:hAnsi="NimbusRomNo9L-Regu" w:cs="NimbusRomNo9L-Regu"/>
              </w:rPr>
              <w:t>(r-&gt;filhos[i</w:t>
            </w:r>
            <w:proofErr w:type="gramStart"/>
            <w:r w:rsidRPr="00051C46">
              <w:rPr>
                <w:rFonts w:ascii="NimbusRomNo9L-Regu" w:hAnsi="NimbusRomNo9L-Regu" w:cs="NimbusRomNo9L-Regu"/>
              </w:rPr>
              <w:t>] !</w:t>
            </w:r>
            <w:proofErr w:type="gramEnd"/>
            <w:r w:rsidRPr="00051C46">
              <w:rPr>
                <w:rFonts w:ascii="NimbusRomNo9L-Regu" w:hAnsi="NimbusRomNo9L-Regu" w:cs="NimbusRomNo9L-Regu"/>
              </w:rPr>
              <w:t>= NULL){</w:t>
            </w:r>
          </w:p>
          <w:p w14:paraId="5BB8F8FA" w14:textId="77777777" w:rsidR="00051C46" w:rsidRP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51C46">
              <w:rPr>
                <w:rFonts w:ascii="NimbusRomNo9L-Regu" w:hAnsi="NimbusRomNo9L-Regu" w:cs="NimbusRomNo9L-Regu"/>
              </w:rPr>
              <w:tab/>
            </w:r>
            <w:r w:rsidRPr="00051C46">
              <w:rPr>
                <w:rFonts w:ascii="NimbusRomNo9L-Regu" w:hAnsi="NimbusRomNo9L-Regu" w:cs="NimbusRomNo9L-Regu"/>
              </w:rPr>
              <w:tab/>
            </w:r>
          </w:p>
          <w:p w14:paraId="623467E9" w14:textId="77777777" w:rsidR="00051C46" w:rsidRP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51C46">
              <w:rPr>
                <w:rFonts w:ascii="NimbusRomNo9L-Regu" w:hAnsi="NimbusRomNo9L-Regu" w:cs="NimbusRomNo9L-Regu"/>
              </w:rPr>
              <w:tab/>
            </w:r>
            <w:r w:rsidRPr="00051C46">
              <w:rPr>
                <w:rFonts w:ascii="NimbusRomNo9L-Regu" w:hAnsi="NimbusRomNo9L-Regu" w:cs="NimbusRomNo9L-Regu"/>
              </w:rPr>
              <w:tab/>
            </w:r>
            <w:r w:rsidRPr="00051C46">
              <w:rPr>
                <w:rFonts w:ascii="NimbusRomNo9L-Regu" w:hAnsi="NimbusRomNo9L-Regu" w:cs="NimbusRomNo9L-Regu"/>
              </w:rPr>
              <w:tab/>
              <w:t xml:space="preserve">soma = </w:t>
            </w:r>
            <w:proofErr w:type="spellStart"/>
            <w:r w:rsidRPr="00051C46">
              <w:rPr>
                <w:rFonts w:ascii="NimbusRomNo9L-Regu" w:hAnsi="NimbusRomNo9L-Regu" w:cs="NimbusRomNo9L-Regu"/>
              </w:rPr>
              <w:t>somavalor</w:t>
            </w:r>
            <w:proofErr w:type="spellEnd"/>
            <w:r w:rsidRPr="00051C46">
              <w:rPr>
                <w:rFonts w:ascii="NimbusRomNo9L-Regu" w:hAnsi="NimbusRomNo9L-Regu" w:cs="NimbusRomNo9L-Regu"/>
              </w:rPr>
              <w:t>(r-&gt;filhos[i], n);</w:t>
            </w:r>
          </w:p>
          <w:p w14:paraId="0F832E5D" w14:textId="77777777" w:rsidR="00051C46" w:rsidRP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36965BA9" w14:textId="77777777" w:rsidR="00051C46" w:rsidRP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51C46">
              <w:rPr>
                <w:rFonts w:ascii="NimbusRomNo9L-Regu" w:hAnsi="NimbusRomNo9L-Regu" w:cs="NimbusRomNo9L-Regu"/>
              </w:rPr>
              <w:tab/>
            </w:r>
            <w:r w:rsidRPr="00051C46">
              <w:rPr>
                <w:rFonts w:ascii="NimbusRomNo9L-Regu" w:hAnsi="NimbusRomNo9L-Regu" w:cs="NimbusRomNo9L-Regu"/>
              </w:rPr>
              <w:tab/>
              <w:t>}</w:t>
            </w:r>
          </w:p>
          <w:p w14:paraId="41472CE0" w14:textId="77777777" w:rsidR="00051C46" w:rsidRP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51C46">
              <w:rPr>
                <w:rFonts w:ascii="NimbusRomNo9L-Regu" w:hAnsi="NimbusRomNo9L-Regu" w:cs="NimbusRomNo9L-Regu"/>
              </w:rPr>
              <w:tab/>
              <w:t>}</w:t>
            </w:r>
          </w:p>
          <w:p w14:paraId="629155FB" w14:textId="77777777" w:rsidR="00051C46" w:rsidRPr="00051C46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51C46">
              <w:rPr>
                <w:rFonts w:ascii="NimbusRomNo9L-Regu" w:hAnsi="NimbusRomNo9L-Regu" w:cs="NimbusRomNo9L-Regu"/>
              </w:rPr>
              <w:tab/>
            </w:r>
            <w:proofErr w:type="spellStart"/>
            <w:r w:rsidRPr="00051C46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051C46">
              <w:rPr>
                <w:rFonts w:ascii="NimbusRomNo9L-Regu" w:hAnsi="NimbusRomNo9L-Regu" w:cs="NimbusRomNo9L-Regu"/>
              </w:rPr>
              <w:t xml:space="preserve"> soma + r-&gt;valor;</w:t>
            </w:r>
          </w:p>
          <w:p w14:paraId="101EB081" w14:textId="7C9C5865" w:rsidR="002111CA" w:rsidRDefault="00051C46" w:rsidP="00051C46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51C46">
              <w:rPr>
                <w:rFonts w:ascii="NimbusRomNo9L-Regu" w:hAnsi="NimbusRomNo9L-Regu" w:cs="NimbusRomNo9L-Regu"/>
              </w:rPr>
              <w:t>}</w:t>
            </w:r>
          </w:p>
          <w:p w14:paraId="04660DB3" w14:textId="77777777"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14:paraId="5289A705" w14:textId="77777777"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05D95717" w14:textId="77777777"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7DEED2E3" w14:textId="77777777" w:rsidR="002111CA" w:rsidRPr="002111CA" w:rsidRDefault="00BC4901" w:rsidP="00C00659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5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C00659">
        <w:rPr>
          <w:rFonts w:ascii="NimbusRomNo9L-Regu" w:hAnsi="NimbusRomNo9L-Regu" w:cs="NimbusRomNo9L-Regu"/>
        </w:rPr>
        <w:t xml:space="preserve">Escreva um método que receba a raiz de uma árvore </w:t>
      </w:r>
      <w:proofErr w:type="spellStart"/>
      <w:r w:rsidR="00AD33F2">
        <w:rPr>
          <w:rFonts w:ascii="NimbusRomNo9L-Regu" w:hAnsi="NimbusRomNo9L-Regu" w:cs="NimbusRomNo9L-Regu"/>
        </w:rPr>
        <w:t>n-ária</w:t>
      </w:r>
      <w:proofErr w:type="spellEnd"/>
      <w:r w:rsidR="00C00659">
        <w:rPr>
          <w:rFonts w:ascii="NimbusRomNo9L-Regu" w:hAnsi="NimbusRomNo9L-Regu" w:cs="NimbusRomNo9L-Regu"/>
        </w:rPr>
        <w:t xml:space="preserve"> e um valor n e </w:t>
      </w:r>
      <w:r w:rsidR="00AD33F2">
        <w:rPr>
          <w:rFonts w:ascii="NimbusRomNo9L-Regu" w:hAnsi="NimbusRomNo9L-Regu" w:cs="NimbusRomNo9L-Regu"/>
        </w:rPr>
        <w:t>adicione esse valor a todas os nós da árvore</w:t>
      </w:r>
      <w:r w:rsidR="00C00659">
        <w:rPr>
          <w:rFonts w:ascii="NimbusRomNo9L-Regu" w:hAnsi="NimbusRomNo9L-Regu" w:cs="NimbusRomNo9L-Regu"/>
        </w:rPr>
        <w:t>.</w:t>
      </w:r>
    </w:p>
    <w:p w14:paraId="4E1D3DE2" w14:textId="77777777" w:rsidR="002111CA" w:rsidRPr="00E669D7" w:rsidRDefault="002111CA" w:rsidP="002111CA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2111CA" w14:paraId="55AFC740" w14:textId="77777777" w:rsidTr="00B65E85">
        <w:tc>
          <w:tcPr>
            <w:tcW w:w="9701" w:type="dxa"/>
          </w:tcPr>
          <w:p w14:paraId="6DDA611B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F75441">
              <w:rPr>
                <w:rFonts w:ascii="NimbusRomNo9L-Regu" w:hAnsi="NimbusRomNo9L-Regu" w:cs="NimbusRomNo9L-Regu"/>
              </w:rPr>
              <w:t>typedef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F75441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F75441">
              <w:rPr>
                <w:rFonts w:ascii="NimbusRomNo9L-Regu" w:hAnsi="NimbusRomNo9L-Regu" w:cs="NimbusRomNo9L-Regu"/>
              </w:rPr>
              <w:t>NoN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>{</w:t>
            </w:r>
            <w:proofErr w:type="gramEnd"/>
          </w:p>
          <w:p w14:paraId="6DCC28CA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</w:r>
          </w:p>
          <w:p w14:paraId="4C45C172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</w:r>
            <w:proofErr w:type="spellStart"/>
            <w:r w:rsidRPr="00F75441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 xml:space="preserve"> valor;</w:t>
            </w:r>
          </w:p>
          <w:p w14:paraId="2B1B1A31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</w:r>
            <w:proofErr w:type="spellStart"/>
            <w:r w:rsidRPr="00F75441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F75441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>;</w:t>
            </w:r>
          </w:p>
          <w:p w14:paraId="49C8933B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</w:r>
            <w:proofErr w:type="spellStart"/>
            <w:r w:rsidRPr="00F75441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F75441">
              <w:rPr>
                <w:rFonts w:ascii="NimbusRomNo9L-Regu" w:hAnsi="NimbusRomNo9L-Regu" w:cs="NimbusRomNo9L-Regu"/>
              </w:rPr>
              <w:t>NoN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 xml:space="preserve"> **filhos;</w:t>
            </w:r>
          </w:p>
          <w:p w14:paraId="2EC51893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</w:r>
          </w:p>
          <w:p w14:paraId="5A4C8695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 xml:space="preserve">} </w:t>
            </w:r>
            <w:proofErr w:type="spellStart"/>
            <w:r w:rsidRPr="00F75441">
              <w:rPr>
                <w:rFonts w:ascii="NimbusRomNo9L-Regu" w:hAnsi="NimbusRomNo9L-Regu" w:cs="NimbusRomNo9L-Regu"/>
              </w:rPr>
              <w:t>TNoN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>;</w:t>
            </w:r>
          </w:p>
          <w:p w14:paraId="317C47DA" w14:textId="4CD0836B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2DBE4D6" w14:textId="07DD3896" w:rsidR="002111CA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F75441">
              <w:rPr>
                <w:rFonts w:ascii="NimbusRomNo9L-Regu" w:hAnsi="NimbusRomNo9L-Regu" w:cs="NimbusRomNo9L-Regu"/>
              </w:rPr>
              <w:t>void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F75441">
              <w:rPr>
                <w:rFonts w:ascii="NimbusRomNo9L-Regu" w:hAnsi="NimbusRomNo9L-Regu" w:cs="NimbusRomNo9L-Regu"/>
              </w:rPr>
              <w:t>inserevalor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F75441">
              <w:rPr>
                <w:rFonts w:ascii="NimbusRomNo9L-Regu" w:hAnsi="NimbusRomNo9L-Regu" w:cs="NimbusRomNo9L-Regu"/>
              </w:rPr>
              <w:t>TNoN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 xml:space="preserve"> *r, </w:t>
            </w:r>
            <w:proofErr w:type="spellStart"/>
            <w:r w:rsidRPr="00F75441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 xml:space="preserve"> n);</w:t>
            </w:r>
          </w:p>
          <w:p w14:paraId="50849B7A" w14:textId="0A4D8851" w:rsidR="00F75441" w:rsidRDefault="00F75441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B734711" w14:textId="77777777" w:rsidR="00F75441" w:rsidRDefault="00F75441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46D9A9BE" w14:textId="2751BBB0" w:rsidR="00F75441" w:rsidRDefault="00F75441" w:rsidP="00B65E85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8E6C87F" w14:textId="77777777"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174D9175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F75441">
              <w:rPr>
                <w:rFonts w:ascii="NimbusRomNo9L-Regu" w:hAnsi="NimbusRomNo9L-Regu" w:cs="NimbusRomNo9L-Regu"/>
              </w:rPr>
              <w:t>stdio.h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>&gt;</w:t>
            </w:r>
          </w:p>
          <w:p w14:paraId="15D1F259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F75441">
              <w:rPr>
                <w:rFonts w:ascii="NimbusRomNo9L-Regu" w:hAnsi="NimbusRomNo9L-Regu" w:cs="NimbusRomNo9L-Regu"/>
              </w:rPr>
              <w:t>stdlib.h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>&gt;</w:t>
            </w:r>
          </w:p>
          <w:p w14:paraId="324B06B1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F75441">
              <w:rPr>
                <w:rFonts w:ascii="NimbusRomNo9L-Regu" w:hAnsi="NimbusRomNo9L-Regu" w:cs="NimbusRomNo9L-Regu"/>
              </w:rPr>
              <w:t>stddef.h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>&gt;</w:t>
            </w:r>
          </w:p>
          <w:p w14:paraId="28A6996A" w14:textId="034C7D49" w:rsidR="002111CA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>#include "</w:t>
            </w:r>
            <w:proofErr w:type="spellStart"/>
            <w:r w:rsidRPr="00F75441">
              <w:rPr>
                <w:rFonts w:ascii="NimbusRomNo9L-Regu" w:hAnsi="NimbusRomNo9L-Regu" w:cs="NimbusRomNo9L-Regu"/>
              </w:rPr>
              <w:t>arvoren.h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>"</w:t>
            </w:r>
          </w:p>
          <w:p w14:paraId="3AF35242" w14:textId="77777777" w:rsidR="00F75441" w:rsidRDefault="00F75441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70893706" w14:textId="28117F4F" w:rsidR="00F75441" w:rsidRDefault="00F75441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>
              <w:rPr>
                <w:rFonts w:ascii="NimbusRomNo9L-Regu" w:hAnsi="NimbusRomNo9L-Regu" w:cs="NimbusRomNo9L-Regu"/>
              </w:rPr>
              <w:t>arvoren.c</w:t>
            </w:r>
            <w:proofErr w:type="spellEnd"/>
          </w:p>
          <w:p w14:paraId="1A5832DB" w14:textId="77777777"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6ABA09B8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F75441">
              <w:rPr>
                <w:rFonts w:ascii="NimbusRomNo9L-Regu" w:hAnsi="NimbusRomNo9L-Regu" w:cs="NimbusRomNo9L-Regu"/>
              </w:rPr>
              <w:t>void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F75441">
              <w:rPr>
                <w:rFonts w:ascii="NimbusRomNo9L-Regu" w:hAnsi="NimbusRomNo9L-Regu" w:cs="NimbusRomNo9L-Regu"/>
              </w:rPr>
              <w:t>inserevalor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F75441">
              <w:rPr>
                <w:rFonts w:ascii="NimbusRomNo9L-Regu" w:hAnsi="NimbusRomNo9L-Regu" w:cs="NimbusRomNo9L-Regu"/>
              </w:rPr>
              <w:t>TNoN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 xml:space="preserve"> *r, </w:t>
            </w:r>
            <w:proofErr w:type="spellStart"/>
            <w:r w:rsidRPr="00F75441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 xml:space="preserve"> n){</w:t>
            </w:r>
          </w:p>
          <w:p w14:paraId="7E13CC34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</w:r>
          </w:p>
          <w:p w14:paraId="588DEA77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</w:r>
            <w:proofErr w:type="spellStart"/>
            <w:r w:rsidRPr="00F75441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 xml:space="preserve"> i;</w:t>
            </w:r>
          </w:p>
          <w:p w14:paraId="5768AF92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</w:r>
          </w:p>
          <w:p w14:paraId="662453CC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  <w:t>r-&gt;valor += n;</w:t>
            </w:r>
          </w:p>
          <w:p w14:paraId="1AAF9832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</w:r>
            <w:r w:rsidRPr="00F75441">
              <w:rPr>
                <w:rFonts w:ascii="NimbusRomNo9L-Regu" w:hAnsi="NimbusRomNo9L-Regu" w:cs="NimbusRomNo9L-Regu"/>
              </w:rPr>
              <w:tab/>
            </w:r>
          </w:p>
          <w:p w14:paraId="5D6E7CE5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</w:r>
            <w:proofErr w:type="gramStart"/>
            <w:r w:rsidRPr="00F75441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F75441">
              <w:rPr>
                <w:rFonts w:ascii="NimbusRomNo9L-Regu" w:hAnsi="NimbusRomNo9L-Regu" w:cs="NimbusRomNo9L-Regu"/>
              </w:rPr>
              <w:t>i = 0; i &lt; r-&gt;</w:t>
            </w:r>
            <w:proofErr w:type="spellStart"/>
            <w:r w:rsidRPr="00F75441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>; i++){</w:t>
            </w:r>
          </w:p>
          <w:p w14:paraId="72BA4903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</w:r>
            <w:r w:rsidRPr="00F75441">
              <w:rPr>
                <w:rFonts w:ascii="NimbusRomNo9L-Regu" w:hAnsi="NimbusRomNo9L-Regu" w:cs="NimbusRomNo9L-Regu"/>
              </w:rPr>
              <w:tab/>
            </w:r>
          </w:p>
          <w:p w14:paraId="6F8FE08A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</w:r>
            <w:r w:rsidRPr="00F75441">
              <w:rPr>
                <w:rFonts w:ascii="NimbusRomNo9L-Regu" w:hAnsi="NimbusRomNo9L-Regu" w:cs="NimbusRomNo9L-Regu"/>
              </w:rPr>
              <w:tab/>
            </w:r>
            <w:proofErr w:type="spellStart"/>
            <w:r w:rsidRPr="00F75441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>(r-&gt;filhos[i</w:t>
            </w:r>
            <w:proofErr w:type="gramStart"/>
            <w:r w:rsidRPr="00F75441">
              <w:rPr>
                <w:rFonts w:ascii="NimbusRomNo9L-Regu" w:hAnsi="NimbusRomNo9L-Regu" w:cs="NimbusRomNo9L-Regu"/>
              </w:rPr>
              <w:t>] !</w:t>
            </w:r>
            <w:proofErr w:type="gramEnd"/>
            <w:r w:rsidRPr="00F75441">
              <w:rPr>
                <w:rFonts w:ascii="NimbusRomNo9L-Regu" w:hAnsi="NimbusRomNo9L-Regu" w:cs="NimbusRomNo9L-Regu"/>
              </w:rPr>
              <w:t>= NULL){</w:t>
            </w:r>
          </w:p>
          <w:p w14:paraId="7DA5F010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</w:r>
            <w:r w:rsidRPr="00F75441">
              <w:rPr>
                <w:rFonts w:ascii="NimbusRomNo9L-Regu" w:hAnsi="NimbusRomNo9L-Regu" w:cs="NimbusRomNo9L-Regu"/>
              </w:rPr>
              <w:tab/>
            </w:r>
            <w:r w:rsidRPr="00F75441">
              <w:rPr>
                <w:rFonts w:ascii="NimbusRomNo9L-Regu" w:hAnsi="NimbusRomNo9L-Regu" w:cs="NimbusRomNo9L-Regu"/>
              </w:rPr>
              <w:tab/>
            </w:r>
          </w:p>
          <w:p w14:paraId="61F77F3C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</w:r>
            <w:r w:rsidRPr="00F75441">
              <w:rPr>
                <w:rFonts w:ascii="NimbusRomNo9L-Regu" w:hAnsi="NimbusRomNo9L-Regu" w:cs="NimbusRomNo9L-Regu"/>
              </w:rPr>
              <w:tab/>
            </w:r>
            <w:r w:rsidRPr="00F75441">
              <w:rPr>
                <w:rFonts w:ascii="NimbusRomNo9L-Regu" w:hAnsi="NimbusRomNo9L-Regu" w:cs="NimbusRomNo9L-Regu"/>
              </w:rPr>
              <w:tab/>
            </w:r>
            <w:proofErr w:type="spellStart"/>
            <w:r w:rsidRPr="00F75441">
              <w:rPr>
                <w:rFonts w:ascii="NimbusRomNo9L-Regu" w:hAnsi="NimbusRomNo9L-Regu" w:cs="NimbusRomNo9L-Regu"/>
              </w:rPr>
              <w:t>inserevalor</w:t>
            </w:r>
            <w:proofErr w:type="spellEnd"/>
            <w:r w:rsidRPr="00F75441">
              <w:rPr>
                <w:rFonts w:ascii="NimbusRomNo9L-Regu" w:hAnsi="NimbusRomNo9L-Regu" w:cs="NimbusRomNo9L-Regu"/>
              </w:rPr>
              <w:t>(r-&gt;filhos, n);</w:t>
            </w:r>
          </w:p>
          <w:p w14:paraId="6ED91083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</w:r>
            <w:r w:rsidRPr="00F75441">
              <w:rPr>
                <w:rFonts w:ascii="NimbusRomNo9L-Regu" w:hAnsi="NimbusRomNo9L-Regu" w:cs="NimbusRomNo9L-Regu"/>
              </w:rPr>
              <w:tab/>
            </w:r>
            <w:r w:rsidRPr="00F75441">
              <w:rPr>
                <w:rFonts w:ascii="NimbusRomNo9L-Regu" w:hAnsi="NimbusRomNo9L-Regu" w:cs="NimbusRomNo9L-Regu"/>
              </w:rPr>
              <w:tab/>
            </w:r>
          </w:p>
          <w:p w14:paraId="185B6B20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</w:r>
            <w:r w:rsidRPr="00F75441">
              <w:rPr>
                <w:rFonts w:ascii="NimbusRomNo9L-Regu" w:hAnsi="NimbusRomNo9L-Regu" w:cs="NimbusRomNo9L-Regu"/>
              </w:rPr>
              <w:tab/>
              <w:t>}</w:t>
            </w:r>
          </w:p>
          <w:p w14:paraId="06297615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</w:r>
            <w:r w:rsidRPr="00F75441">
              <w:rPr>
                <w:rFonts w:ascii="NimbusRomNo9L-Regu" w:hAnsi="NimbusRomNo9L-Regu" w:cs="NimbusRomNo9L-Regu"/>
              </w:rPr>
              <w:tab/>
            </w:r>
          </w:p>
          <w:p w14:paraId="7FA3B3BB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  <w:t>}</w:t>
            </w:r>
          </w:p>
          <w:p w14:paraId="4632FE4D" w14:textId="77777777" w:rsidR="00F75441" w:rsidRPr="00F75441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ab/>
            </w:r>
          </w:p>
          <w:p w14:paraId="44A3A9A4" w14:textId="2D52A312" w:rsidR="002111CA" w:rsidRDefault="00F75441" w:rsidP="00F7544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75441">
              <w:rPr>
                <w:rFonts w:ascii="NimbusRomNo9L-Regu" w:hAnsi="NimbusRomNo9L-Regu" w:cs="NimbusRomNo9L-Regu"/>
              </w:rPr>
              <w:t>}</w:t>
            </w:r>
          </w:p>
        </w:tc>
      </w:tr>
    </w:tbl>
    <w:p w14:paraId="537BD7D0" w14:textId="77777777"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5113202D" w14:textId="77777777" w:rsidR="00BE117F" w:rsidRDefault="00BC4901" w:rsidP="00AD33F2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BE117F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BE117F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6</w:t>
      </w:r>
      <w:r w:rsidR="00BE117F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AD33F2">
        <w:rPr>
          <w:rFonts w:ascii="NimbusRomNo9L-Regu" w:hAnsi="NimbusRomNo9L-Regu" w:cs="NimbusRomNo9L-Regu"/>
        </w:rPr>
        <w:t xml:space="preserve">Escreva um método que receba a raiz de uma árvore binária e um valor n e insira um nó com esse valor como filho da folha mais </w:t>
      </w:r>
      <w:proofErr w:type="spellStart"/>
      <w:r w:rsidR="00AD33F2">
        <w:rPr>
          <w:rFonts w:ascii="NimbusRomNo9L-Regu" w:hAnsi="NimbusRomNo9L-Regu" w:cs="NimbusRomNo9L-Regu"/>
        </w:rPr>
        <w:t>a</w:t>
      </w:r>
      <w:proofErr w:type="spellEnd"/>
      <w:r w:rsidR="00AD33F2">
        <w:rPr>
          <w:rFonts w:ascii="NimbusRomNo9L-Regu" w:hAnsi="NimbusRomNo9L-Regu" w:cs="NimbusRomNo9L-Regu"/>
        </w:rPr>
        <w:t xml:space="preserve"> direita.</w:t>
      </w:r>
    </w:p>
    <w:p w14:paraId="65C6417A" w14:textId="77777777" w:rsidR="00BE117F" w:rsidRPr="00BE117F" w:rsidRDefault="00BE117F" w:rsidP="00BE117F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BE117F" w14:paraId="77439484" w14:textId="77777777" w:rsidTr="00B65E85">
        <w:tc>
          <w:tcPr>
            <w:tcW w:w="9701" w:type="dxa"/>
          </w:tcPr>
          <w:p w14:paraId="4BB8C690" w14:textId="77777777" w:rsidR="00AE2063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>
              <w:rPr>
                <w:rFonts w:ascii="NimbusRomNo9L-Regu" w:hAnsi="NimbusRomNo9L-Regu" w:cs="NimbusRomNo9L-Regu"/>
              </w:rPr>
              <w:t>arvore.h</w:t>
            </w:r>
            <w:proofErr w:type="spellEnd"/>
          </w:p>
          <w:p w14:paraId="0AA667C5" w14:textId="77777777" w:rsidR="00AE2063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2CE7A1CC" w14:textId="77777777" w:rsidR="00AE2063" w:rsidRPr="00F635C0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F635C0">
              <w:rPr>
                <w:rFonts w:ascii="NimbusRomNo9L-Regu" w:hAnsi="NimbusRomNo9L-Regu" w:cs="NimbusRomNo9L-Regu"/>
              </w:rPr>
              <w:t>typedef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F635C0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No</w:t>
            </w:r>
            <w:proofErr w:type="gramEnd"/>
            <w:r w:rsidRPr="00F635C0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F635C0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>;</w:t>
            </w:r>
          </w:p>
          <w:p w14:paraId="4D36CF8C" w14:textId="77777777" w:rsidR="00AE2063" w:rsidRPr="00F635C0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4AC50FCA" w14:textId="77777777" w:rsidR="00AE2063" w:rsidRPr="00F635C0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F635C0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</w:t>
            </w:r>
            <w:proofErr w:type="gramStart"/>
            <w:r w:rsidRPr="00F635C0">
              <w:rPr>
                <w:rFonts w:ascii="NimbusRomNo9L-Regu" w:hAnsi="NimbusRomNo9L-Regu" w:cs="NimbusRomNo9L-Regu"/>
              </w:rPr>
              <w:t>No{</w:t>
            </w:r>
            <w:proofErr w:type="gramEnd"/>
          </w:p>
          <w:p w14:paraId="04FBA1BC" w14:textId="77777777" w:rsidR="00AE2063" w:rsidRPr="00F635C0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ab/>
            </w:r>
          </w:p>
          <w:p w14:paraId="44786B9C" w14:textId="77777777" w:rsidR="00AE2063" w:rsidRPr="00F635C0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ab/>
            </w:r>
            <w:proofErr w:type="spellStart"/>
            <w:r w:rsidRPr="00F635C0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valor;</w:t>
            </w:r>
          </w:p>
          <w:p w14:paraId="5AC50FFE" w14:textId="77777777" w:rsidR="00AE2063" w:rsidRPr="00F635C0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ab/>
            </w:r>
            <w:proofErr w:type="spellStart"/>
            <w:r w:rsidRPr="00F635C0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F635C0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>;</w:t>
            </w:r>
          </w:p>
          <w:p w14:paraId="550378AF" w14:textId="77777777" w:rsidR="00AE2063" w:rsidRPr="00F635C0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ab/>
            </w:r>
            <w:proofErr w:type="spellStart"/>
            <w:r w:rsidRPr="00F635C0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F635C0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>;</w:t>
            </w:r>
          </w:p>
          <w:p w14:paraId="0139C39F" w14:textId="77777777" w:rsidR="00AE2063" w:rsidRPr="00F635C0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ab/>
            </w:r>
          </w:p>
          <w:p w14:paraId="20124969" w14:textId="77777777" w:rsidR="00AE2063" w:rsidRPr="00F635C0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>};</w:t>
            </w:r>
          </w:p>
          <w:p w14:paraId="7896FFC8" w14:textId="77777777" w:rsidR="00AE2063" w:rsidRPr="00F635C0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3DF0B6F1" w14:textId="247D01ED" w:rsidR="00AE2063" w:rsidRDefault="00AE2063" w:rsidP="00AE2063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AE2063">
              <w:rPr>
                <w:rFonts w:ascii="NimbusRomNo9L-Regu" w:hAnsi="NimbusRomNo9L-Regu" w:cs="NimbusRomNo9L-Regu"/>
              </w:rPr>
              <w:t>void</w:t>
            </w:r>
            <w:proofErr w:type="spellEnd"/>
            <w:r w:rsidRPr="00AE2063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AE2063">
              <w:rPr>
                <w:rFonts w:ascii="NimbusRomNo9L-Regu" w:hAnsi="NimbusRomNo9L-Regu" w:cs="NimbusRomNo9L-Regu"/>
              </w:rPr>
              <w:t>inserirdir</w:t>
            </w:r>
            <w:proofErr w:type="spellEnd"/>
            <w:r w:rsidRPr="00AE2063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AE2063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AE2063">
              <w:rPr>
                <w:rFonts w:ascii="NimbusRomNo9L-Regu" w:hAnsi="NimbusRomNo9L-Regu" w:cs="NimbusRomNo9L-Regu"/>
              </w:rPr>
              <w:t xml:space="preserve"> *r, </w:t>
            </w:r>
            <w:proofErr w:type="spellStart"/>
            <w:r w:rsidRPr="00AE2063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AE2063">
              <w:rPr>
                <w:rFonts w:ascii="NimbusRomNo9L-Regu" w:hAnsi="NimbusRomNo9L-Regu" w:cs="NimbusRomNo9L-Regu"/>
              </w:rPr>
              <w:t xml:space="preserve"> n);</w:t>
            </w:r>
          </w:p>
          <w:p w14:paraId="6ABFA282" w14:textId="54CA4505" w:rsidR="00AE2063" w:rsidRDefault="00AE2063" w:rsidP="00AE2063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6EC6AAF4" w14:textId="77777777" w:rsidR="00AE2063" w:rsidRDefault="00AE2063" w:rsidP="00AE2063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6A70D72" w14:textId="77777777" w:rsidR="00AE2063" w:rsidRPr="00AA4BD4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lastRenderedPageBreak/>
              <w:t>#include &lt;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stdio.h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&gt;</w:t>
            </w:r>
          </w:p>
          <w:p w14:paraId="61BBBCB5" w14:textId="77777777" w:rsidR="00AE2063" w:rsidRPr="00AA4BD4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stdlib.h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&gt;</w:t>
            </w:r>
          </w:p>
          <w:p w14:paraId="7A4353FA" w14:textId="77777777" w:rsidR="00AE2063" w:rsidRPr="00AA4BD4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stddef.h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&gt;</w:t>
            </w:r>
          </w:p>
          <w:p w14:paraId="03F99110" w14:textId="77777777" w:rsidR="00AE2063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>#include "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arvore.h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"</w:t>
            </w:r>
          </w:p>
          <w:p w14:paraId="183ED461" w14:textId="77777777" w:rsidR="00AE2063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01CACB14" w14:textId="3D663E3E" w:rsidR="00BE117F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>
              <w:rPr>
                <w:rFonts w:ascii="NimbusRomNo9L-Regu" w:hAnsi="NimbusRomNo9L-Regu" w:cs="NimbusRomNo9L-Regu"/>
              </w:rPr>
              <w:t>arvore.c</w:t>
            </w:r>
            <w:proofErr w:type="spellEnd"/>
          </w:p>
          <w:p w14:paraId="4BABE6A5" w14:textId="77777777"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63F8568F" w14:textId="77777777" w:rsidR="00AE2063" w:rsidRPr="00AE2063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AE2063">
              <w:rPr>
                <w:rFonts w:ascii="NimbusRomNo9L-Regu" w:hAnsi="NimbusRomNo9L-Regu" w:cs="NimbusRomNo9L-Regu"/>
              </w:rPr>
              <w:t>void</w:t>
            </w:r>
            <w:proofErr w:type="spellEnd"/>
            <w:r w:rsidRPr="00AE2063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AE2063">
              <w:rPr>
                <w:rFonts w:ascii="NimbusRomNo9L-Regu" w:hAnsi="NimbusRomNo9L-Regu" w:cs="NimbusRomNo9L-Regu"/>
              </w:rPr>
              <w:t>inserirdir</w:t>
            </w:r>
            <w:proofErr w:type="spellEnd"/>
            <w:r w:rsidRPr="00AE2063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AE2063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AE2063">
              <w:rPr>
                <w:rFonts w:ascii="NimbusRomNo9L-Regu" w:hAnsi="NimbusRomNo9L-Regu" w:cs="NimbusRomNo9L-Regu"/>
              </w:rPr>
              <w:t xml:space="preserve"> *r, </w:t>
            </w:r>
            <w:proofErr w:type="spellStart"/>
            <w:r w:rsidRPr="00AE2063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AE2063">
              <w:rPr>
                <w:rFonts w:ascii="NimbusRomNo9L-Regu" w:hAnsi="NimbusRomNo9L-Regu" w:cs="NimbusRomNo9L-Regu"/>
              </w:rPr>
              <w:t xml:space="preserve"> n){</w:t>
            </w:r>
          </w:p>
          <w:p w14:paraId="491D8C4F" w14:textId="77777777" w:rsidR="00AE2063" w:rsidRPr="00AE2063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E2063">
              <w:rPr>
                <w:rFonts w:ascii="NimbusRomNo9L-Regu" w:hAnsi="NimbusRomNo9L-Regu" w:cs="NimbusRomNo9L-Regu"/>
              </w:rPr>
              <w:tab/>
            </w:r>
          </w:p>
          <w:p w14:paraId="0D9C7CCF" w14:textId="77777777" w:rsidR="00AE2063" w:rsidRPr="00AE2063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E2063">
              <w:rPr>
                <w:rFonts w:ascii="NimbusRomNo9L-Regu" w:hAnsi="NimbusRomNo9L-Regu" w:cs="NimbusRomNo9L-Regu"/>
              </w:rPr>
              <w:tab/>
            </w:r>
            <w:proofErr w:type="spellStart"/>
            <w:r w:rsidRPr="00AE2063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AE2063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AE2063">
              <w:rPr>
                <w:rFonts w:ascii="NimbusRomNo9L-Regu" w:hAnsi="NimbusRomNo9L-Regu" w:cs="NimbusRomNo9L-Regu"/>
              </w:rPr>
              <w:t>ptno</w:t>
            </w:r>
            <w:proofErr w:type="spellEnd"/>
            <w:r w:rsidRPr="00AE2063">
              <w:rPr>
                <w:rFonts w:ascii="NimbusRomNo9L-Regu" w:hAnsi="NimbusRomNo9L-Regu" w:cs="NimbusRomNo9L-Regu"/>
              </w:rPr>
              <w:t xml:space="preserve"> = r;</w:t>
            </w:r>
          </w:p>
          <w:p w14:paraId="476CB6F7" w14:textId="77777777" w:rsidR="00AE2063" w:rsidRPr="00AE2063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E2063">
              <w:rPr>
                <w:rFonts w:ascii="NimbusRomNo9L-Regu" w:hAnsi="NimbusRomNo9L-Regu" w:cs="NimbusRomNo9L-Regu"/>
              </w:rPr>
              <w:tab/>
            </w:r>
          </w:p>
          <w:p w14:paraId="30B3EA30" w14:textId="77777777" w:rsidR="00AE2063" w:rsidRPr="00AE2063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E2063">
              <w:rPr>
                <w:rFonts w:ascii="NimbusRomNo9L-Regu" w:hAnsi="NimbusRomNo9L-Regu" w:cs="NimbusRomNo9L-Regu"/>
              </w:rPr>
              <w:tab/>
            </w:r>
            <w:proofErr w:type="spellStart"/>
            <w:r w:rsidRPr="00AE2063">
              <w:rPr>
                <w:rFonts w:ascii="NimbusRomNo9L-Regu" w:hAnsi="NimbusRomNo9L-Regu" w:cs="NimbusRomNo9L-Regu"/>
              </w:rPr>
              <w:t>while</w:t>
            </w:r>
            <w:proofErr w:type="spellEnd"/>
            <w:r w:rsidRPr="00AE2063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AE2063">
              <w:rPr>
                <w:rFonts w:ascii="NimbusRomNo9L-Regu" w:hAnsi="NimbusRomNo9L-Regu" w:cs="NimbusRomNo9L-Regu"/>
              </w:rPr>
              <w:t>ptno</w:t>
            </w:r>
            <w:proofErr w:type="spellEnd"/>
            <w:r w:rsidRPr="00AE2063">
              <w:rPr>
                <w:rFonts w:ascii="NimbusRomNo9L-Regu" w:hAnsi="NimbusRomNo9L-Regu" w:cs="NimbusRomNo9L-Regu"/>
              </w:rPr>
              <w:t>-&gt;</w:t>
            </w:r>
            <w:proofErr w:type="spellStart"/>
            <w:proofErr w:type="gramStart"/>
            <w:r w:rsidRPr="00AE2063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AE2063">
              <w:rPr>
                <w:rFonts w:ascii="NimbusRomNo9L-Regu" w:hAnsi="NimbusRomNo9L-Regu" w:cs="NimbusRomNo9L-Regu"/>
              </w:rPr>
              <w:t xml:space="preserve"> !</w:t>
            </w:r>
            <w:proofErr w:type="gramEnd"/>
            <w:r w:rsidRPr="00AE2063">
              <w:rPr>
                <w:rFonts w:ascii="NimbusRomNo9L-Regu" w:hAnsi="NimbusRomNo9L-Regu" w:cs="NimbusRomNo9L-Regu"/>
              </w:rPr>
              <w:t>= NULL){</w:t>
            </w:r>
          </w:p>
          <w:p w14:paraId="012BFFB8" w14:textId="77777777" w:rsidR="00AE2063" w:rsidRPr="00AE2063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E2063">
              <w:rPr>
                <w:rFonts w:ascii="NimbusRomNo9L-Regu" w:hAnsi="NimbusRomNo9L-Regu" w:cs="NimbusRomNo9L-Regu"/>
              </w:rPr>
              <w:tab/>
            </w:r>
            <w:r w:rsidRPr="00AE2063">
              <w:rPr>
                <w:rFonts w:ascii="NimbusRomNo9L-Regu" w:hAnsi="NimbusRomNo9L-Regu" w:cs="NimbusRomNo9L-Regu"/>
              </w:rPr>
              <w:tab/>
            </w:r>
          </w:p>
          <w:p w14:paraId="0FFDE5E0" w14:textId="77777777" w:rsidR="00AE2063" w:rsidRPr="00AE2063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E2063">
              <w:rPr>
                <w:rFonts w:ascii="NimbusRomNo9L-Regu" w:hAnsi="NimbusRomNo9L-Regu" w:cs="NimbusRomNo9L-Regu"/>
              </w:rPr>
              <w:tab/>
            </w:r>
            <w:r w:rsidRPr="00AE2063">
              <w:rPr>
                <w:rFonts w:ascii="NimbusRomNo9L-Regu" w:hAnsi="NimbusRomNo9L-Regu" w:cs="NimbusRomNo9L-Regu"/>
              </w:rPr>
              <w:tab/>
            </w:r>
            <w:proofErr w:type="spellStart"/>
            <w:r w:rsidRPr="00AE2063">
              <w:rPr>
                <w:rFonts w:ascii="NimbusRomNo9L-Regu" w:hAnsi="NimbusRomNo9L-Regu" w:cs="NimbusRomNo9L-Regu"/>
              </w:rPr>
              <w:t>ptno</w:t>
            </w:r>
            <w:proofErr w:type="spellEnd"/>
            <w:r w:rsidRPr="00AE2063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AE2063">
              <w:rPr>
                <w:rFonts w:ascii="NimbusRomNo9L-Regu" w:hAnsi="NimbusRomNo9L-Regu" w:cs="NimbusRomNo9L-Regu"/>
              </w:rPr>
              <w:t>ptno</w:t>
            </w:r>
            <w:proofErr w:type="spellEnd"/>
            <w:r w:rsidRPr="00AE2063">
              <w:rPr>
                <w:rFonts w:ascii="NimbusRomNo9L-Regu" w:hAnsi="NimbusRomNo9L-Regu" w:cs="NimbusRomNo9L-Regu"/>
              </w:rPr>
              <w:t>-&gt;</w:t>
            </w:r>
            <w:proofErr w:type="spellStart"/>
            <w:r w:rsidRPr="00AE2063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AE2063">
              <w:rPr>
                <w:rFonts w:ascii="NimbusRomNo9L-Regu" w:hAnsi="NimbusRomNo9L-Regu" w:cs="NimbusRomNo9L-Regu"/>
              </w:rPr>
              <w:t>;</w:t>
            </w:r>
          </w:p>
          <w:p w14:paraId="1A68866A" w14:textId="77777777" w:rsidR="00AE2063" w:rsidRPr="00AE2063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E2063">
              <w:rPr>
                <w:rFonts w:ascii="NimbusRomNo9L-Regu" w:hAnsi="NimbusRomNo9L-Regu" w:cs="NimbusRomNo9L-Regu"/>
              </w:rPr>
              <w:tab/>
            </w:r>
            <w:r w:rsidRPr="00AE2063">
              <w:rPr>
                <w:rFonts w:ascii="NimbusRomNo9L-Regu" w:hAnsi="NimbusRomNo9L-Regu" w:cs="NimbusRomNo9L-Regu"/>
              </w:rPr>
              <w:tab/>
            </w:r>
          </w:p>
          <w:p w14:paraId="36F94CCA" w14:textId="77777777" w:rsidR="00AE2063" w:rsidRPr="00AE2063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E2063">
              <w:rPr>
                <w:rFonts w:ascii="NimbusRomNo9L-Regu" w:hAnsi="NimbusRomNo9L-Regu" w:cs="NimbusRomNo9L-Regu"/>
              </w:rPr>
              <w:tab/>
              <w:t>}</w:t>
            </w:r>
          </w:p>
          <w:p w14:paraId="1503AD07" w14:textId="77777777" w:rsidR="00AE2063" w:rsidRPr="00AE2063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E2063">
              <w:rPr>
                <w:rFonts w:ascii="NimbusRomNo9L-Regu" w:hAnsi="NimbusRomNo9L-Regu" w:cs="NimbusRomNo9L-Regu"/>
              </w:rPr>
              <w:tab/>
            </w:r>
            <w:proofErr w:type="spellStart"/>
            <w:r w:rsidRPr="00AE2063">
              <w:rPr>
                <w:rFonts w:ascii="NimbusRomNo9L-Regu" w:hAnsi="NimbusRomNo9L-Regu" w:cs="NimbusRomNo9L-Regu"/>
              </w:rPr>
              <w:t>ptno</w:t>
            </w:r>
            <w:proofErr w:type="spellEnd"/>
            <w:r w:rsidRPr="00AE2063">
              <w:rPr>
                <w:rFonts w:ascii="NimbusRomNo9L-Regu" w:hAnsi="NimbusRomNo9L-Regu" w:cs="NimbusRomNo9L-Regu"/>
              </w:rPr>
              <w:t>-&gt;</w:t>
            </w:r>
            <w:proofErr w:type="spellStart"/>
            <w:r w:rsidRPr="00AE2063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AE2063">
              <w:rPr>
                <w:rFonts w:ascii="NimbusRomNo9L-Regu" w:hAnsi="NimbusRomNo9L-Regu" w:cs="NimbusRomNo9L-Regu"/>
              </w:rPr>
              <w:t xml:space="preserve"> = criar(n);</w:t>
            </w:r>
          </w:p>
          <w:p w14:paraId="1CBC1A24" w14:textId="491193D9" w:rsidR="00BE117F" w:rsidRDefault="00AE2063" w:rsidP="00AE206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E2063">
              <w:rPr>
                <w:rFonts w:ascii="NimbusRomNo9L-Regu" w:hAnsi="NimbusRomNo9L-Regu" w:cs="NimbusRomNo9L-Regu"/>
              </w:rPr>
              <w:t>}</w:t>
            </w:r>
          </w:p>
        </w:tc>
      </w:tr>
    </w:tbl>
    <w:p w14:paraId="76A58A0E" w14:textId="77777777" w:rsidR="00F37FF5" w:rsidRDefault="00F37FF5" w:rsidP="00E669D7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47AE2FE6" w14:textId="77777777" w:rsidR="00650F45" w:rsidRDefault="00650F45" w:rsidP="00650F45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7</w:t>
      </w: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>
        <w:rPr>
          <w:rFonts w:ascii="NimbusRomNo9L-Regu" w:hAnsi="NimbusRomNo9L-Regu" w:cs="NimbusRomNo9L-Regu"/>
        </w:rPr>
        <w:t>Escreva um método que receba as raízes de duas árvores binárias e retorne 1 se elas forem iguais e 0 se forem diferentes.</w:t>
      </w:r>
    </w:p>
    <w:p w14:paraId="00706B4B" w14:textId="77777777" w:rsidR="00650F45" w:rsidRPr="00BE117F" w:rsidRDefault="00650F45" w:rsidP="00650F45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650F45" w14:paraId="678183BF" w14:textId="77777777" w:rsidTr="006D68BD">
        <w:tc>
          <w:tcPr>
            <w:tcW w:w="9701" w:type="dxa"/>
          </w:tcPr>
          <w:p w14:paraId="5F1DF7FA" w14:textId="77777777" w:rsidR="002E0D4B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>
              <w:rPr>
                <w:rFonts w:ascii="NimbusRomNo9L-Regu" w:hAnsi="NimbusRomNo9L-Regu" w:cs="NimbusRomNo9L-Regu"/>
              </w:rPr>
              <w:t>arvore.h</w:t>
            </w:r>
            <w:proofErr w:type="spellEnd"/>
          </w:p>
          <w:p w14:paraId="1BBF1AF2" w14:textId="77777777" w:rsidR="002E0D4B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0D7989B0" w14:textId="77777777" w:rsidR="002E0D4B" w:rsidRPr="00F635C0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F635C0">
              <w:rPr>
                <w:rFonts w:ascii="NimbusRomNo9L-Regu" w:hAnsi="NimbusRomNo9L-Regu" w:cs="NimbusRomNo9L-Regu"/>
              </w:rPr>
              <w:t>typedef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F635C0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No</w:t>
            </w:r>
            <w:proofErr w:type="gramEnd"/>
            <w:r w:rsidRPr="00F635C0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F635C0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>;</w:t>
            </w:r>
          </w:p>
          <w:p w14:paraId="0AA3DB44" w14:textId="77777777" w:rsidR="002E0D4B" w:rsidRPr="00F635C0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4B1F6744" w14:textId="77777777" w:rsidR="002E0D4B" w:rsidRPr="00F635C0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F635C0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</w:t>
            </w:r>
            <w:proofErr w:type="gramStart"/>
            <w:r w:rsidRPr="00F635C0">
              <w:rPr>
                <w:rFonts w:ascii="NimbusRomNo9L-Regu" w:hAnsi="NimbusRomNo9L-Regu" w:cs="NimbusRomNo9L-Regu"/>
              </w:rPr>
              <w:t>No{</w:t>
            </w:r>
            <w:proofErr w:type="gramEnd"/>
          </w:p>
          <w:p w14:paraId="0EC971F3" w14:textId="77777777" w:rsidR="002E0D4B" w:rsidRPr="00F635C0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ab/>
            </w:r>
          </w:p>
          <w:p w14:paraId="61252D60" w14:textId="77777777" w:rsidR="002E0D4B" w:rsidRPr="00F635C0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ab/>
            </w:r>
            <w:proofErr w:type="spellStart"/>
            <w:r w:rsidRPr="00F635C0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valor;</w:t>
            </w:r>
          </w:p>
          <w:p w14:paraId="6A4A9B42" w14:textId="77777777" w:rsidR="002E0D4B" w:rsidRPr="00F635C0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ab/>
            </w:r>
            <w:proofErr w:type="spellStart"/>
            <w:r w:rsidRPr="00F635C0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F635C0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>;</w:t>
            </w:r>
          </w:p>
          <w:p w14:paraId="4B331595" w14:textId="77777777" w:rsidR="002E0D4B" w:rsidRPr="00F635C0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ab/>
            </w:r>
            <w:proofErr w:type="spellStart"/>
            <w:r w:rsidRPr="00F635C0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F635C0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F635C0">
              <w:rPr>
                <w:rFonts w:ascii="NimbusRomNo9L-Regu" w:hAnsi="NimbusRomNo9L-Regu" w:cs="NimbusRomNo9L-Regu"/>
              </w:rPr>
              <w:t>;</w:t>
            </w:r>
          </w:p>
          <w:p w14:paraId="01CFD078" w14:textId="77777777" w:rsidR="002E0D4B" w:rsidRPr="00F635C0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ab/>
            </w:r>
          </w:p>
          <w:p w14:paraId="1C7D4F2E" w14:textId="77777777" w:rsidR="002E0D4B" w:rsidRPr="00F635C0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635C0">
              <w:rPr>
                <w:rFonts w:ascii="NimbusRomNo9L-Regu" w:hAnsi="NimbusRomNo9L-Regu" w:cs="NimbusRomNo9L-Regu"/>
              </w:rPr>
              <w:t>};</w:t>
            </w:r>
          </w:p>
          <w:p w14:paraId="0E536B69" w14:textId="77777777" w:rsidR="002E0D4B" w:rsidRPr="00F635C0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A455AD8" w14:textId="73171948" w:rsidR="002E0D4B" w:rsidRDefault="002E0D4B" w:rsidP="002E0D4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2E0D4B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2E0D4B">
              <w:rPr>
                <w:rFonts w:ascii="NimbusRomNo9L-Regu" w:hAnsi="NimbusRomNo9L-Regu" w:cs="NimbusRomNo9L-Regu"/>
              </w:rPr>
              <w:t xml:space="preserve"> </w:t>
            </w:r>
            <w:proofErr w:type="gramStart"/>
            <w:r w:rsidRPr="002E0D4B">
              <w:rPr>
                <w:rFonts w:ascii="NimbusRomNo9L-Regu" w:hAnsi="NimbusRomNo9L-Regu" w:cs="NimbusRomNo9L-Regu"/>
              </w:rPr>
              <w:t>comparar(</w:t>
            </w:r>
            <w:proofErr w:type="spellStart"/>
            <w:proofErr w:type="gramEnd"/>
            <w:r w:rsidRPr="002E0D4B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2E0D4B">
              <w:rPr>
                <w:rFonts w:ascii="NimbusRomNo9L-Regu" w:hAnsi="NimbusRomNo9L-Regu" w:cs="NimbusRomNo9L-Regu"/>
              </w:rPr>
              <w:t xml:space="preserve"> *a, </w:t>
            </w:r>
            <w:proofErr w:type="spellStart"/>
            <w:r w:rsidRPr="002E0D4B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2E0D4B">
              <w:rPr>
                <w:rFonts w:ascii="NimbusRomNo9L-Regu" w:hAnsi="NimbusRomNo9L-Regu" w:cs="NimbusRomNo9L-Regu"/>
              </w:rPr>
              <w:t xml:space="preserve"> *b);</w:t>
            </w:r>
          </w:p>
          <w:p w14:paraId="31BAE729" w14:textId="77777777" w:rsidR="002E0D4B" w:rsidRDefault="002E0D4B" w:rsidP="002E0D4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6A42EFCD" w14:textId="77777777" w:rsidR="002E0D4B" w:rsidRPr="00AA4BD4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stdio.h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&gt;</w:t>
            </w:r>
          </w:p>
          <w:p w14:paraId="24F6787F" w14:textId="77777777" w:rsidR="002E0D4B" w:rsidRPr="00AA4BD4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stdlib.h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&gt;</w:t>
            </w:r>
          </w:p>
          <w:p w14:paraId="1E795EA1" w14:textId="77777777" w:rsidR="002E0D4B" w:rsidRPr="00AA4BD4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stddef.h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&gt;</w:t>
            </w:r>
          </w:p>
          <w:p w14:paraId="31300CB3" w14:textId="77777777" w:rsidR="002E0D4B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AA4BD4">
              <w:rPr>
                <w:rFonts w:ascii="NimbusRomNo9L-Regu" w:hAnsi="NimbusRomNo9L-Regu" w:cs="NimbusRomNo9L-Regu"/>
              </w:rPr>
              <w:t>#include "</w:t>
            </w:r>
            <w:proofErr w:type="spellStart"/>
            <w:r w:rsidRPr="00AA4BD4">
              <w:rPr>
                <w:rFonts w:ascii="NimbusRomNo9L-Regu" w:hAnsi="NimbusRomNo9L-Regu" w:cs="NimbusRomNo9L-Regu"/>
              </w:rPr>
              <w:t>arvore.h</w:t>
            </w:r>
            <w:proofErr w:type="spellEnd"/>
            <w:r w:rsidRPr="00AA4BD4">
              <w:rPr>
                <w:rFonts w:ascii="NimbusRomNo9L-Regu" w:hAnsi="NimbusRomNo9L-Regu" w:cs="NimbusRomNo9L-Regu"/>
              </w:rPr>
              <w:t>"</w:t>
            </w:r>
          </w:p>
          <w:p w14:paraId="1B63EA13" w14:textId="77777777" w:rsidR="002E0D4B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73D0BC76" w14:textId="63179379" w:rsidR="00650F45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>
              <w:rPr>
                <w:rFonts w:ascii="NimbusRomNo9L-Regu" w:hAnsi="NimbusRomNo9L-Regu" w:cs="NimbusRomNo9L-Regu"/>
              </w:rPr>
              <w:t>arvore.c</w:t>
            </w:r>
            <w:proofErr w:type="spellEnd"/>
          </w:p>
          <w:p w14:paraId="29DAFF1E" w14:textId="77777777" w:rsidR="00650F45" w:rsidRDefault="00650F45" w:rsidP="006D68B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4F25DA0E" w14:textId="77777777" w:rsidR="00650F45" w:rsidRDefault="00650F45" w:rsidP="006D68B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7106E3B3" w14:textId="77777777" w:rsidR="002E0D4B" w:rsidRPr="00FE392D" w:rsidRDefault="002E0D4B" w:rsidP="002E0D4B">
            <w:pPr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FE392D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FE392D">
              <w:rPr>
                <w:rFonts w:ascii="NimbusRomNo9L-Regu" w:hAnsi="NimbusRomNo9L-Regu" w:cs="NimbusRomNo9L-Regu"/>
              </w:rPr>
              <w:t xml:space="preserve"> </w:t>
            </w:r>
            <w:proofErr w:type="gramStart"/>
            <w:r w:rsidRPr="00FE392D">
              <w:rPr>
                <w:rFonts w:ascii="NimbusRomNo9L-Regu" w:hAnsi="NimbusRomNo9L-Regu" w:cs="NimbusRomNo9L-Regu"/>
              </w:rPr>
              <w:t>comparar(</w:t>
            </w:r>
            <w:proofErr w:type="spellStart"/>
            <w:proofErr w:type="gramEnd"/>
            <w:r w:rsidRPr="00FE392D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FE392D">
              <w:rPr>
                <w:rFonts w:ascii="NimbusRomNo9L-Regu" w:hAnsi="NimbusRomNo9L-Regu" w:cs="NimbusRomNo9L-Regu"/>
              </w:rPr>
              <w:t xml:space="preserve"> *a, </w:t>
            </w:r>
            <w:proofErr w:type="spellStart"/>
            <w:r w:rsidRPr="00FE392D">
              <w:rPr>
                <w:rFonts w:ascii="NimbusRomNo9L-Regu" w:hAnsi="NimbusRomNo9L-Regu" w:cs="NimbusRomNo9L-Regu"/>
              </w:rPr>
              <w:t>TNo</w:t>
            </w:r>
            <w:proofErr w:type="spellEnd"/>
            <w:r w:rsidRPr="00FE392D">
              <w:rPr>
                <w:rFonts w:ascii="NimbusRomNo9L-Regu" w:hAnsi="NimbusRomNo9L-Regu" w:cs="NimbusRomNo9L-Regu"/>
              </w:rPr>
              <w:t xml:space="preserve"> *b){</w:t>
            </w:r>
          </w:p>
          <w:p w14:paraId="305A5013" w14:textId="77777777" w:rsidR="002E0D4B" w:rsidRPr="00FE392D" w:rsidRDefault="002E0D4B" w:rsidP="002E0D4B">
            <w:pPr>
              <w:jc w:val="both"/>
              <w:rPr>
                <w:rFonts w:ascii="NimbusRomNo9L-Regu" w:hAnsi="NimbusRomNo9L-Regu" w:cs="NimbusRomNo9L-Regu"/>
              </w:rPr>
            </w:pPr>
            <w:r w:rsidRPr="00FE392D">
              <w:rPr>
                <w:rFonts w:ascii="NimbusRomNo9L-Regu" w:hAnsi="NimbusRomNo9L-Regu" w:cs="NimbusRomNo9L-Regu"/>
              </w:rPr>
              <w:tab/>
            </w:r>
          </w:p>
          <w:p w14:paraId="13BEC119" w14:textId="77777777" w:rsidR="002E0D4B" w:rsidRPr="00FE392D" w:rsidRDefault="002E0D4B" w:rsidP="002E0D4B">
            <w:pPr>
              <w:jc w:val="both"/>
              <w:rPr>
                <w:rFonts w:ascii="NimbusRomNo9L-Regu" w:hAnsi="NimbusRomNo9L-Regu" w:cs="NimbusRomNo9L-Regu"/>
              </w:rPr>
            </w:pPr>
            <w:r w:rsidRPr="00FE392D">
              <w:rPr>
                <w:rFonts w:ascii="NimbusRomNo9L-Regu" w:hAnsi="NimbusRomNo9L-Regu" w:cs="NimbusRomNo9L-Regu"/>
              </w:rPr>
              <w:lastRenderedPageBreak/>
              <w:tab/>
            </w:r>
            <w:proofErr w:type="spellStart"/>
            <w:r w:rsidRPr="00FE392D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FE392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FE392D">
              <w:rPr>
                <w:rFonts w:ascii="NimbusRomNo9L-Regu" w:hAnsi="NimbusRomNo9L-Regu" w:cs="NimbusRomNo9L-Regu"/>
              </w:rPr>
              <w:t>resultdir</w:t>
            </w:r>
            <w:proofErr w:type="spellEnd"/>
            <w:r w:rsidRPr="00FE392D">
              <w:rPr>
                <w:rFonts w:ascii="NimbusRomNo9L-Regu" w:hAnsi="NimbusRomNo9L-Regu" w:cs="NimbusRomNo9L-Regu"/>
              </w:rPr>
              <w:t xml:space="preserve"> = 0, </w:t>
            </w:r>
            <w:proofErr w:type="spellStart"/>
            <w:r w:rsidRPr="00FE392D">
              <w:rPr>
                <w:rFonts w:ascii="NimbusRomNo9L-Regu" w:hAnsi="NimbusRomNo9L-Regu" w:cs="NimbusRomNo9L-Regu"/>
              </w:rPr>
              <w:t>resultesq</w:t>
            </w:r>
            <w:proofErr w:type="spellEnd"/>
            <w:r w:rsidRPr="00FE392D">
              <w:rPr>
                <w:rFonts w:ascii="NimbusRomNo9L-Regu" w:hAnsi="NimbusRomNo9L-Regu" w:cs="NimbusRomNo9L-Regu"/>
              </w:rPr>
              <w:t xml:space="preserve"> = 0;</w:t>
            </w:r>
          </w:p>
          <w:p w14:paraId="1802878B" w14:textId="77777777" w:rsidR="002E0D4B" w:rsidRPr="00FE392D" w:rsidRDefault="002E0D4B" w:rsidP="002E0D4B">
            <w:pPr>
              <w:jc w:val="both"/>
              <w:rPr>
                <w:rFonts w:ascii="NimbusRomNo9L-Regu" w:hAnsi="NimbusRomNo9L-Regu" w:cs="NimbusRomNo9L-Regu"/>
              </w:rPr>
            </w:pPr>
            <w:r w:rsidRPr="00FE392D">
              <w:rPr>
                <w:rFonts w:ascii="NimbusRomNo9L-Regu" w:hAnsi="NimbusRomNo9L-Regu" w:cs="NimbusRomNo9L-Regu"/>
              </w:rPr>
              <w:t xml:space="preserve">  </w:t>
            </w:r>
          </w:p>
          <w:p w14:paraId="3416A076" w14:textId="77777777" w:rsidR="002E0D4B" w:rsidRPr="00FE392D" w:rsidRDefault="002E0D4B" w:rsidP="002E0D4B">
            <w:pPr>
              <w:jc w:val="both"/>
              <w:rPr>
                <w:rFonts w:ascii="NimbusRomNo9L-Regu" w:hAnsi="NimbusRomNo9L-Regu" w:cs="NimbusRomNo9L-Regu"/>
              </w:rPr>
            </w:pPr>
            <w:r w:rsidRPr="00FE392D">
              <w:rPr>
                <w:rFonts w:ascii="NimbusRomNo9L-Regu" w:hAnsi="NimbusRomNo9L-Regu" w:cs="NimbusRomNo9L-Regu"/>
              </w:rPr>
              <w:tab/>
            </w:r>
            <w:proofErr w:type="spellStart"/>
            <w:r w:rsidRPr="00FE392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FE392D">
              <w:rPr>
                <w:rFonts w:ascii="NimbusRomNo9L-Regu" w:hAnsi="NimbusRomNo9L-Regu" w:cs="NimbusRomNo9L-Regu"/>
              </w:rPr>
              <w:t xml:space="preserve"> (a-&gt;</w:t>
            </w:r>
            <w:proofErr w:type="gramStart"/>
            <w:r w:rsidRPr="00FE392D">
              <w:rPr>
                <w:rFonts w:ascii="NimbusRomNo9L-Regu" w:hAnsi="NimbusRomNo9L-Regu" w:cs="NimbusRomNo9L-Regu"/>
              </w:rPr>
              <w:t>valor !</w:t>
            </w:r>
            <w:proofErr w:type="gramEnd"/>
            <w:r w:rsidRPr="00FE392D">
              <w:rPr>
                <w:rFonts w:ascii="NimbusRomNo9L-Regu" w:hAnsi="NimbusRomNo9L-Regu" w:cs="NimbusRomNo9L-Regu"/>
              </w:rPr>
              <w:t>= b-&gt;valor){</w:t>
            </w:r>
          </w:p>
          <w:p w14:paraId="631694D9" w14:textId="77777777" w:rsidR="002E0D4B" w:rsidRPr="00FE392D" w:rsidRDefault="002E0D4B" w:rsidP="002E0D4B">
            <w:pPr>
              <w:jc w:val="both"/>
              <w:rPr>
                <w:rFonts w:ascii="NimbusRomNo9L-Regu" w:hAnsi="NimbusRomNo9L-Regu" w:cs="NimbusRomNo9L-Regu"/>
              </w:rPr>
            </w:pPr>
            <w:r w:rsidRPr="00FE392D">
              <w:rPr>
                <w:rFonts w:ascii="NimbusRomNo9L-Regu" w:hAnsi="NimbusRomNo9L-Regu" w:cs="NimbusRomNo9L-Regu"/>
              </w:rPr>
              <w:t xml:space="preserve">  </w:t>
            </w:r>
            <w:r w:rsidRPr="00FE392D">
              <w:rPr>
                <w:rFonts w:ascii="NimbusRomNo9L-Regu" w:hAnsi="NimbusRomNo9L-Regu" w:cs="NimbusRomNo9L-Regu"/>
              </w:rPr>
              <w:tab/>
            </w:r>
          </w:p>
          <w:p w14:paraId="74593BB2" w14:textId="77777777" w:rsidR="002E0D4B" w:rsidRPr="00FE392D" w:rsidRDefault="002E0D4B" w:rsidP="002E0D4B">
            <w:pPr>
              <w:jc w:val="both"/>
              <w:rPr>
                <w:rFonts w:ascii="NimbusRomNo9L-Regu" w:hAnsi="NimbusRomNo9L-Regu" w:cs="NimbusRomNo9L-Regu"/>
              </w:rPr>
            </w:pPr>
            <w:r w:rsidRPr="00FE392D">
              <w:rPr>
                <w:rFonts w:ascii="NimbusRomNo9L-Regu" w:hAnsi="NimbusRomNo9L-Regu" w:cs="NimbusRomNo9L-Regu"/>
              </w:rPr>
              <w:tab/>
            </w:r>
            <w:r w:rsidRPr="00FE392D">
              <w:rPr>
                <w:rFonts w:ascii="NimbusRomNo9L-Regu" w:hAnsi="NimbusRomNo9L-Regu" w:cs="NimbusRomNo9L-Regu"/>
              </w:rPr>
              <w:tab/>
            </w:r>
            <w:proofErr w:type="spellStart"/>
            <w:r w:rsidRPr="00FE392D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FE392D">
              <w:rPr>
                <w:rFonts w:ascii="NimbusRomNo9L-Regu" w:hAnsi="NimbusRomNo9L-Regu" w:cs="NimbusRomNo9L-Regu"/>
              </w:rPr>
              <w:t xml:space="preserve"> 0;</w:t>
            </w:r>
          </w:p>
          <w:p w14:paraId="1E5406F7" w14:textId="77777777" w:rsidR="002E0D4B" w:rsidRPr="00FE392D" w:rsidRDefault="002E0D4B" w:rsidP="002E0D4B">
            <w:pPr>
              <w:jc w:val="both"/>
              <w:rPr>
                <w:rFonts w:ascii="NimbusRomNo9L-Regu" w:hAnsi="NimbusRomNo9L-Regu" w:cs="NimbusRomNo9L-Regu"/>
              </w:rPr>
            </w:pPr>
            <w:r w:rsidRPr="00FE392D">
              <w:rPr>
                <w:rFonts w:ascii="NimbusRomNo9L-Regu" w:hAnsi="NimbusRomNo9L-Regu" w:cs="NimbusRomNo9L-Regu"/>
              </w:rPr>
              <w:t xml:space="preserve">  </w:t>
            </w:r>
            <w:r w:rsidRPr="00FE392D">
              <w:rPr>
                <w:rFonts w:ascii="NimbusRomNo9L-Regu" w:hAnsi="NimbusRomNo9L-Regu" w:cs="NimbusRomNo9L-Regu"/>
              </w:rPr>
              <w:tab/>
            </w:r>
          </w:p>
          <w:p w14:paraId="189BE968" w14:textId="77777777" w:rsidR="002E0D4B" w:rsidRPr="00FE392D" w:rsidRDefault="002E0D4B" w:rsidP="002E0D4B">
            <w:pPr>
              <w:jc w:val="both"/>
              <w:rPr>
                <w:rFonts w:ascii="NimbusRomNo9L-Regu" w:hAnsi="NimbusRomNo9L-Regu" w:cs="NimbusRomNo9L-Regu"/>
              </w:rPr>
            </w:pPr>
            <w:r w:rsidRPr="00FE392D">
              <w:rPr>
                <w:rFonts w:ascii="NimbusRomNo9L-Regu" w:hAnsi="NimbusRomNo9L-Regu" w:cs="NimbusRomNo9L-Regu"/>
              </w:rPr>
              <w:t xml:space="preserve">  </w:t>
            </w:r>
            <w:r w:rsidRPr="00FE392D">
              <w:rPr>
                <w:rFonts w:ascii="NimbusRomNo9L-Regu" w:hAnsi="NimbusRomNo9L-Regu" w:cs="NimbusRomNo9L-Regu"/>
              </w:rPr>
              <w:tab/>
            </w:r>
            <w:proofErr w:type="gramStart"/>
            <w:r w:rsidRPr="00FE392D">
              <w:rPr>
                <w:rFonts w:ascii="NimbusRomNo9L-Regu" w:hAnsi="NimbusRomNo9L-Regu" w:cs="NimbusRomNo9L-Regu"/>
              </w:rPr>
              <w:t>}</w:t>
            </w:r>
            <w:proofErr w:type="spellStart"/>
            <w:r w:rsidRPr="00FE392D">
              <w:rPr>
                <w:rFonts w:ascii="NimbusRomNo9L-Regu" w:hAnsi="NimbusRomNo9L-Regu" w:cs="NimbusRomNo9L-Regu"/>
              </w:rPr>
              <w:t>else</w:t>
            </w:r>
            <w:proofErr w:type="spellEnd"/>
            <w:proofErr w:type="gramEnd"/>
            <w:r w:rsidRPr="00FE392D">
              <w:rPr>
                <w:rFonts w:ascii="NimbusRomNo9L-Regu" w:hAnsi="NimbusRomNo9L-Regu" w:cs="NimbusRomNo9L-Regu"/>
              </w:rPr>
              <w:t xml:space="preserve"> {</w:t>
            </w:r>
          </w:p>
          <w:p w14:paraId="3055ECAF" w14:textId="77777777" w:rsidR="002E0D4B" w:rsidRPr="00FE392D" w:rsidRDefault="002E0D4B" w:rsidP="002E0D4B">
            <w:pPr>
              <w:jc w:val="both"/>
              <w:rPr>
                <w:rFonts w:ascii="NimbusRomNo9L-Regu" w:hAnsi="NimbusRomNo9L-Regu" w:cs="NimbusRomNo9L-Regu"/>
              </w:rPr>
            </w:pPr>
            <w:r w:rsidRPr="00FE392D">
              <w:rPr>
                <w:rFonts w:ascii="NimbusRomNo9L-Regu" w:hAnsi="NimbusRomNo9L-Regu" w:cs="NimbusRomNo9L-Regu"/>
              </w:rPr>
              <w:t xml:space="preserve">  </w:t>
            </w:r>
            <w:r w:rsidRPr="00FE392D">
              <w:rPr>
                <w:rFonts w:ascii="NimbusRomNo9L-Regu" w:hAnsi="NimbusRomNo9L-Regu" w:cs="NimbusRomNo9L-Regu"/>
              </w:rPr>
              <w:tab/>
            </w:r>
            <w:r w:rsidRPr="00FE392D">
              <w:rPr>
                <w:rFonts w:ascii="NimbusRomNo9L-Regu" w:hAnsi="NimbusRomNo9L-Regu" w:cs="NimbusRomNo9L-Regu"/>
              </w:rPr>
              <w:tab/>
            </w:r>
          </w:p>
          <w:p w14:paraId="6B65CE5D" w14:textId="77777777" w:rsidR="002E0D4B" w:rsidRPr="00FE392D" w:rsidRDefault="002E0D4B" w:rsidP="002E0D4B">
            <w:pPr>
              <w:jc w:val="both"/>
              <w:rPr>
                <w:rFonts w:ascii="NimbusRomNo9L-Regu" w:hAnsi="NimbusRomNo9L-Regu" w:cs="NimbusRomNo9L-Regu"/>
              </w:rPr>
            </w:pPr>
            <w:r w:rsidRPr="00FE392D">
              <w:rPr>
                <w:rFonts w:ascii="NimbusRomNo9L-Regu" w:hAnsi="NimbusRomNo9L-Regu" w:cs="NimbusRomNo9L-Regu"/>
              </w:rPr>
              <w:t xml:space="preserve">    </w:t>
            </w:r>
            <w:r w:rsidRPr="00FE392D">
              <w:rPr>
                <w:rFonts w:ascii="NimbusRomNo9L-Regu" w:hAnsi="NimbusRomNo9L-Regu" w:cs="NimbusRomNo9L-Regu"/>
              </w:rPr>
              <w:tab/>
            </w:r>
            <w:proofErr w:type="spellStart"/>
            <w:r w:rsidRPr="00FE392D">
              <w:rPr>
                <w:rFonts w:ascii="NimbusRomNo9L-Regu" w:hAnsi="NimbusRomNo9L-Regu" w:cs="NimbusRomNo9L-Regu"/>
              </w:rPr>
              <w:t>resultdir</w:t>
            </w:r>
            <w:proofErr w:type="spellEnd"/>
            <w:r w:rsidRPr="00FE392D">
              <w:rPr>
                <w:rFonts w:ascii="NimbusRomNo9L-Regu" w:hAnsi="NimbusRomNo9L-Regu" w:cs="NimbusRomNo9L-Regu"/>
              </w:rPr>
              <w:t xml:space="preserve"> = comparar(a-&gt;</w:t>
            </w:r>
            <w:proofErr w:type="spellStart"/>
            <w:r w:rsidRPr="00FE392D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FE392D">
              <w:rPr>
                <w:rFonts w:ascii="NimbusRomNo9L-Regu" w:hAnsi="NimbusRomNo9L-Regu" w:cs="NimbusRomNo9L-Regu"/>
              </w:rPr>
              <w:t>, b-&gt;</w:t>
            </w:r>
            <w:proofErr w:type="spellStart"/>
            <w:r w:rsidRPr="00FE392D">
              <w:rPr>
                <w:rFonts w:ascii="NimbusRomNo9L-Regu" w:hAnsi="NimbusRomNo9L-Regu" w:cs="NimbusRomNo9L-Regu"/>
              </w:rPr>
              <w:t>dir</w:t>
            </w:r>
            <w:proofErr w:type="spellEnd"/>
            <w:r w:rsidRPr="00FE392D">
              <w:rPr>
                <w:rFonts w:ascii="NimbusRomNo9L-Regu" w:hAnsi="NimbusRomNo9L-Regu" w:cs="NimbusRomNo9L-Regu"/>
              </w:rPr>
              <w:t>);</w:t>
            </w:r>
          </w:p>
          <w:p w14:paraId="3BAAA8FE" w14:textId="77777777" w:rsidR="002E0D4B" w:rsidRPr="00FE392D" w:rsidRDefault="002E0D4B" w:rsidP="002E0D4B">
            <w:pPr>
              <w:jc w:val="both"/>
              <w:rPr>
                <w:rFonts w:ascii="NimbusRomNo9L-Regu" w:hAnsi="NimbusRomNo9L-Regu" w:cs="NimbusRomNo9L-Regu"/>
              </w:rPr>
            </w:pPr>
            <w:r w:rsidRPr="00FE392D">
              <w:rPr>
                <w:rFonts w:ascii="NimbusRomNo9L-Regu" w:hAnsi="NimbusRomNo9L-Regu" w:cs="NimbusRomNo9L-Regu"/>
              </w:rPr>
              <w:t xml:space="preserve">    </w:t>
            </w:r>
            <w:r w:rsidRPr="00FE392D">
              <w:rPr>
                <w:rFonts w:ascii="NimbusRomNo9L-Regu" w:hAnsi="NimbusRomNo9L-Regu" w:cs="NimbusRomNo9L-Regu"/>
              </w:rPr>
              <w:tab/>
            </w:r>
            <w:proofErr w:type="spellStart"/>
            <w:r w:rsidRPr="00FE392D">
              <w:rPr>
                <w:rFonts w:ascii="NimbusRomNo9L-Regu" w:hAnsi="NimbusRomNo9L-Regu" w:cs="NimbusRomNo9L-Regu"/>
              </w:rPr>
              <w:t>resultesq</w:t>
            </w:r>
            <w:proofErr w:type="spellEnd"/>
            <w:r w:rsidRPr="00FE392D">
              <w:rPr>
                <w:rFonts w:ascii="NimbusRomNo9L-Regu" w:hAnsi="NimbusRomNo9L-Regu" w:cs="NimbusRomNo9L-Regu"/>
              </w:rPr>
              <w:t xml:space="preserve"> = comparar(a-&gt;</w:t>
            </w:r>
            <w:proofErr w:type="spellStart"/>
            <w:r w:rsidRPr="00FE392D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FE392D">
              <w:rPr>
                <w:rFonts w:ascii="NimbusRomNo9L-Regu" w:hAnsi="NimbusRomNo9L-Regu" w:cs="NimbusRomNo9L-Regu"/>
              </w:rPr>
              <w:t>, b-&gt;</w:t>
            </w:r>
            <w:proofErr w:type="spellStart"/>
            <w:r w:rsidRPr="00FE392D">
              <w:rPr>
                <w:rFonts w:ascii="NimbusRomNo9L-Regu" w:hAnsi="NimbusRomNo9L-Regu" w:cs="NimbusRomNo9L-Regu"/>
              </w:rPr>
              <w:t>esq</w:t>
            </w:r>
            <w:proofErr w:type="spellEnd"/>
            <w:r w:rsidRPr="00FE392D">
              <w:rPr>
                <w:rFonts w:ascii="NimbusRomNo9L-Regu" w:hAnsi="NimbusRomNo9L-Regu" w:cs="NimbusRomNo9L-Regu"/>
              </w:rPr>
              <w:t>);</w:t>
            </w:r>
          </w:p>
          <w:p w14:paraId="1D21DEA2" w14:textId="77777777" w:rsidR="002E0D4B" w:rsidRPr="00FE392D" w:rsidRDefault="002E0D4B" w:rsidP="002E0D4B">
            <w:pPr>
              <w:jc w:val="both"/>
              <w:rPr>
                <w:rFonts w:ascii="NimbusRomNo9L-Regu" w:hAnsi="NimbusRomNo9L-Regu" w:cs="NimbusRomNo9L-Regu"/>
              </w:rPr>
            </w:pPr>
            <w:r w:rsidRPr="00FE392D">
              <w:rPr>
                <w:rFonts w:ascii="NimbusRomNo9L-Regu" w:hAnsi="NimbusRomNo9L-Regu" w:cs="NimbusRomNo9L-Regu"/>
              </w:rPr>
              <w:t xml:space="preserve">    </w:t>
            </w:r>
            <w:r w:rsidRPr="00FE392D">
              <w:rPr>
                <w:rFonts w:ascii="NimbusRomNo9L-Regu" w:hAnsi="NimbusRomNo9L-Regu" w:cs="NimbusRomNo9L-Regu"/>
              </w:rPr>
              <w:tab/>
            </w:r>
            <w:proofErr w:type="spellStart"/>
            <w:r w:rsidRPr="00FE392D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FE392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FE392D">
              <w:rPr>
                <w:rFonts w:ascii="NimbusRomNo9L-Regu" w:hAnsi="NimbusRomNo9L-Regu" w:cs="NimbusRomNo9L-Regu"/>
              </w:rPr>
              <w:t>resultdir</w:t>
            </w:r>
            <w:proofErr w:type="spellEnd"/>
            <w:r w:rsidRPr="00FE392D">
              <w:rPr>
                <w:rFonts w:ascii="NimbusRomNo9L-Regu" w:hAnsi="NimbusRomNo9L-Regu" w:cs="NimbusRomNo9L-Regu"/>
              </w:rPr>
              <w:t xml:space="preserve"> * </w:t>
            </w:r>
            <w:proofErr w:type="spellStart"/>
            <w:r w:rsidRPr="00FE392D">
              <w:rPr>
                <w:rFonts w:ascii="NimbusRomNo9L-Regu" w:hAnsi="NimbusRomNo9L-Regu" w:cs="NimbusRomNo9L-Regu"/>
              </w:rPr>
              <w:t>resultesq</w:t>
            </w:r>
            <w:proofErr w:type="spellEnd"/>
            <w:r w:rsidRPr="00FE392D">
              <w:rPr>
                <w:rFonts w:ascii="NimbusRomNo9L-Regu" w:hAnsi="NimbusRomNo9L-Regu" w:cs="NimbusRomNo9L-Regu"/>
              </w:rPr>
              <w:t>;</w:t>
            </w:r>
          </w:p>
          <w:p w14:paraId="3766B5D5" w14:textId="77777777" w:rsidR="002E0D4B" w:rsidRPr="00FE392D" w:rsidRDefault="002E0D4B" w:rsidP="002E0D4B">
            <w:pPr>
              <w:jc w:val="both"/>
              <w:rPr>
                <w:rFonts w:ascii="NimbusRomNo9L-Regu" w:hAnsi="NimbusRomNo9L-Regu" w:cs="NimbusRomNo9L-Regu"/>
              </w:rPr>
            </w:pPr>
            <w:r w:rsidRPr="00FE392D">
              <w:rPr>
                <w:rFonts w:ascii="NimbusRomNo9L-Regu" w:hAnsi="NimbusRomNo9L-Regu" w:cs="NimbusRomNo9L-Regu"/>
              </w:rPr>
              <w:t xml:space="preserve">    </w:t>
            </w:r>
            <w:r w:rsidRPr="00FE392D">
              <w:rPr>
                <w:rFonts w:ascii="NimbusRomNo9L-Regu" w:hAnsi="NimbusRomNo9L-Regu" w:cs="NimbusRomNo9L-Regu"/>
              </w:rPr>
              <w:tab/>
            </w:r>
          </w:p>
          <w:p w14:paraId="7A5A8311" w14:textId="77777777" w:rsidR="002E0D4B" w:rsidRPr="00FE392D" w:rsidRDefault="002E0D4B" w:rsidP="002E0D4B">
            <w:pPr>
              <w:jc w:val="both"/>
              <w:rPr>
                <w:rFonts w:ascii="NimbusRomNo9L-Regu" w:hAnsi="NimbusRomNo9L-Regu" w:cs="NimbusRomNo9L-Regu"/>
              </w:rPr>
            </w:pPr>
            <w:r w:rsidRPr="00FE392D">
              <w:rPr>
                <w:rFonts w:ascii="NimbusRomNo9L-Regu" w:hAnsi="NimbusRomNo9L-Regu" w:cs="NimbusRomNo9L-Regu"/>
              </w:rPr>
              <w:t xml:space="preserve">  </w:t>
            </w:r>
            <w:r w:rsidRPr="00FE392D">
              <w:rPr>
                <w:rFonts w:ascii="NimbusRomNo9L-Regu" w:hAnsi="NimbusRomNo9L-Regu" w:cs="NimbusRomNo9L-Regu"/>
              </w:rPr>
              <w:tab/>
              <w:t>}</w:t>
            </w:r>
          </w:p>
          <w:p w14:paraId="7A2B3AF3" w14:textId="7D632972" w:rsidR="00650F45" w:rsidRDefault="002E0D4B" w:rsidP="002E0D4B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FE392D">
              <w:rPr>
                <w:rFonts w:ascii="NimbusRomNo9L-Regu" w:hAnsi="NimbusRomNo9L-Regu" w:cs="NimbusRomNo9L-Regu"/>
              </w:rPr>
              <w:t>}</w:t>
            </w:r>
          </w:p>
        </w:tc>
      </w:tr>
    </w:tbl>
    <w:p w14:paraId="6EA81FCF" w14:textId="77777777" w:rsidR="00650F45" w:rsidRDefault="00650F45" w:rsidP="00E669D7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sectPr w:rsidR="00650F45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1C843" w14:textId="77777777" w:rsidR="001551B3" w:rsidRDefault="001551B3">
      <w:r>
        <w:separator/>
      </w:r>
    </w:p>
  </w:endnote>
  <w:endnote w:type="continuationSeparator" w:id="0">
    <w:p w14:paraId="3DE19BC0" w14:textId="77777777" w:rsidR="001551B3" w:rsidRDefault="0015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9C999" w14:textId="77777777"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6F609A" wp14:editId="19D9BE21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007BC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" strokeweight="1pt"/>
          </w:pict>
        </mc:Fallback>
      </mc:AlternateContent>
    </w:r>
  </w:p>
  <w:p w14:paraId="1037C9E0" w14:textId="77777777"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2C1943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38ADB" w14:textId="77777777"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790CE26" wp14:editId="69415AAC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1306A7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" strokeweight="1pt"/>
          </w:pict>
        </mc:Fallback>
      </mc:AlternateContent>
    </w:r>
  </w:p>
  <w:p w14:paraId="27A2EE85" w14:textId="77777777"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738B6" w14:textId="77777777" w:rsidR="001551B3" w:rsidRDefault="001551B3">
      <w:r>
        <w:separator/>
      </w:r>
    </w:p>
  </w:footnote>
  <w:footnote w:type="continuationSeparator" w:id="0">
    <w:p w14:paraId="5722B034" w14:textId="77777777" w:rsidR="001551B3" w:rsidRDefault="00155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42DBB" w14:textId="77777777"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14:paraId="69DB1D7F" w14:textId="77777777"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FEDD21A" wp14:editId="61A23245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40F278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14:paraId="1AF6A22C" w14:textId="7777777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3EC9B963" w14:textId="77777777"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515FA4B8" wp14:editId="5D3F118A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14:paraId="5BD9F2D0" w14:textId="77777777"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14:paraId="53450C53" w14:textId="77777777"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D07A95">
            <w:rPr>
              <w:b/>
              <w:bCs/>
              <w:smallCaps/>
            </w:rPr>
            <w:t xml:space="preserve">Aula de </w:t>
          </w:r>
          <w:r w:rsidR="00DA4E5C">
            <w:rPr>
              <w:b/>
              <w:bCs/>
              <w:smallCaps/>
            </w:rPr>
            <w:t>Árvores (</w:t>
          </w:r>
          <w:r w:rsidR="004E2AB4">
            <w:rPr>
              <w:b/>
              <w:bCs/>
              <w:smallCaps/>
            </w:rPr>
            <w:t>Implementações</w:t>
          </w:r>
          <w:r w:rsidR="00DA4E5C">
            <w:rPr>
              <w:b/>
              <w:bCs/>
              <w:smallCaps/>
            </w:rPr>
            <w:t>)</w:t>
          </w:r>
        </w:p>
      </w:tc>
    </w:tr>
    <w:tr w:rsidR="00E669D7" w14:paraId="1D303440" w14:textId="7777777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02B8398C" w14:textId="77777777"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14:paraId="70844EE1" w14:textId="77777777"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Estruturas de Dados I</w:t>
          </w:r>
          <w:r w:rsidR="00823F2C">
            <w:rPr>
              <w:smallCaps/>
              <w:spacing w:val="12"/>
            </w:rPr>
            <w:t>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14:paraId="1ED2EF3A" w14:textId="77777777" w:rsidR="00E669D7" w:rsidRDefault="00E669D7" w:rsidP="00F23837">
          <w:pPr>
            <w:pStyle w:val="Cabealho"/>
          </w:pPr>
        </w:p>
      </w:tc>
    </w:tr>
    <w:tr w:rsidR="00E669D7" w14:paraId="0EE5F7C3" w14:textId="7777777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5D514D38" w14:textId="77777777"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30C529C" w14:textId="77777777"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r w:rsidRPr="003C7398">
            <w:rPr>
              <w:b/>
              <w:bCs/>
              <w:smallCaps/>
              <w:spacing w:val="12"/>
            </w:rPr>
            <w:t xml:space="preserve">Professor(a):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14:paraId="5AC9E869" w14:textId="77777777" w:rsidR="00E669D7" w:rsidRDefault="00E669D7" w:rsidP="00F23837">
          <w:pPr>
            <w:pStyle w:val="Cabealho"/>
          </w:pPr>
        </w:p>
      </w:tc>
    </w:tr>
    <w:tr w:rsidR="00ED4F5D" w14:paraId="6B573745" w14:textId="77777777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275EB1BC" w14:textId="77777777"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14:paraId="76D52E1E" w14:textId="77777777"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r w:rsidRPr="000B2235">
            <w:t>Aluno(a):</w:t>
          </w:r>
          <w:r w:rsidRPr="003C7398">
            <w:rPr>
              <w:u w:val="single"/>
            </w:rPr>
            <w:t xml:space="preserve"> 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14:paraId="0BF0545F" w14:textId="77777777"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596D"/>
    <w:multiLevelType w:val="multilevel"/>
    <w:tmpl w:val="E30CC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9C5335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0C0058"/>
    <w:multiLevelType w:val="hybridMultilevel"/>
    <w:tmpl w:val="EA2C1D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4407F"/>
    <w:multiLevelType w:val="hybridMultilevel"/>
    <w:tmpl w:val="A9E6475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80BC5246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263C6B"/>
    <w:multiLevelType w:val="hybridMultilevel"/>
    <w:tmpl w:val="1E6441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C67108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F402FCE"/>
    <w:multiLevelType w:val="hybridMultilevel"/>
    <w:tmpl w:val="5316D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E164ED"/>
    <w:multiLevelType w:val="hybridMultilevel"/>
    <w:tmpl w:val="2AB0F88A"/>
    <w:lvl w:ilvl="0" w:tplc="13505048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64D4C9A"/>
    <w:multiLevelType w:val="hybridMultilevel"/>
    <w:tmpl w:val="C44E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A1E2A"/>
    <w:multiLevelType w:val="hybridMultilevel"/>
    <w:tmpl w:val="FE0E1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5A7F71"/>
    <w:multiLevelType w:val="multilevel"/>
    <w:tmpl w:val="F3D0F4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8F069B"/>
    <w:multiLevelType w:val="hybridMultilevel"/>
    <w:tmpl w:val="C7E658D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38031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85F25EB"/>
    <w:multiLevelType w:val="hybridMultilevel"/>
    <w:tmpl w:val="10200818"/>
    <w:lvl w:ilvl="0" w:tplc="89AAC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17D43"/>
    <w:multiLevelType w:val="hybridMultilevel"/>
    <w:tmpl w:val="06B0C95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48190B"/>
    <w:multiLevelType w:val="hybridMultilevel"/>
    <w:tmpl w:val="426EF6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4A50406"/>
    <w:multiLevelType w:val="hybridMultilevel"/>
    <w:tmpl w:val="9BC8F49A"/>
    <w:lvl w:ilvl="0" w:tplc="DF72A8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32BEF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2A7D17"/>
    <w:multiLevelType w:val="hybridMultilevel"/>
    <w:tmpl w:val="988E2646"/>
    <w:lvl w:ilvl="0" w:tplc="6A803D36">
      <w:start w:val="1"/>
      <w:numFmt w:val="lowerRoman"/>
      <w:lvlText w:val="%1)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2B6049AF"/>
    <w:multiLevelType w:val="hybridMultilevel"/>
    <w:tmpl w:val="A4468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2C3DCB"/>
    <w:multiLevelType w:val="hybridMultilevel"/>
    <w:tmpl w:val="B01CCA1E"/>
    <w:lvl w:ilvl="0" w:tplc="33C20C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723166"/>
    <w:multiLevelType w:val="hybridMultilevel"/>
    <w:tmpl w:val="D1F09CE6"/>
    <w:lvl w:ilvl="0" w:tplc="0409000F">
      <w:start w:val="1"/>
      <w:numFmt w:val="decimal"/>
      <w:lvlText w:val="%1."/>
      <w:lvlJc w:val="left"/>
      <w:pPr>
        <w:tabs>
          <w:tab w:val="num" w:pos="744"/>
        </w:tabs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8458F5"/>
    <w:multiLevelType w:val="hybridMultilevel"/>
    <w:tmpl w:val="928EB7C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C3287B"/>
    <w:multiLevelType w:val="hybridMultilevel"/>
    <w:tmpl w:val="47DC46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C5E2DAB"/>
    <w:multiLevelType w:val="hybridMultilevel"/>
    <w:tmpl w:val="64BC0B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F17B3B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20442E3"/>
    <w:multiLevelType w:val="hybridMultilevel"/>
    <w:tmpl w:val="8D08F5FA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3514597"/>
    <w:multiLevelType w:val="multilevel"/>
    <w:tmpl w:val="7D2A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44A006A"/>
    <w:multiLevelType w:val="hybridMultilevel"/>
    <w:tmpl w:val="D4B49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D358C"/>
    <w:multiLevelType w:val="hybridMultilevel"/>
    <w:tmpl w:val="F3D0F44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0C33F2"/>
    <w:multiLevelType w:val="hybridMultilevel"/>
    <w:tmpl w:val="0E74B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8B53C8"/>
    <w:multiLevelType w:val="hybridMultilevel"/>
    <w:tmpl w:val="2CA620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FA4091E"/>
    <w:multiLevelType w:val="hybridMultilevel"/>
    <w:tmpl w:val="C6C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27B7C77"/>
    <w:multiLevelType w:val="hybridMultilevel"/>
    <w:tmpl w:val="EE549852"/>
    <w:lvl w:ilvl="0" w:tplc="A67C6FC2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594A325D"/>
    <w:multiLevelType w:val="hybridMultilevel"/>
    <w:tmpl w:val="911AF75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F712D45"/>
    <w:multiLevelType w:val="hybridMultilevel"/>
    <w:tmpl w:val="FAAC1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C7AD0"/>
    <w:multiLevelType w:val="hybridMultilevel"/>
    <w:tmpl w:val="C052C21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1194B55"/>
    <w:multiLevelType w:val="hybridMultilevel"/>
    <w:tmpl w:val="9B7EAD8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1C638BC"/>
    <w:multiLevelType w:val="hybridMultilevel"/>
    <w:tmpl w:val="F8DA8C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727FB8"/>
    <w:multiLevelType w:val="hybridMultilevel"/>
    <w:tmpl w:val="0A90B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DE76B9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015E68"/>
    <w:multiLevelType w:val="hybridMultilevel"/>
    <w:tmpl w:val="34F4C48C"/>
    <w:lvl w:ilvl="0" w:tplc="2B9C57BC">
      <w:start w:val="1"/>
      <w:numFmt w:val="lowerLetter"/>
      <w:lvlText w:val="%1)"/>
      <w:lvlJc w:val="left"/>
      <w:pPr>
        <w:ind w:left="1429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59" w:hanging="360"/>
      </w:pPr>
    </w:lvl>
    <w:lvl w:ilvl="2" w:tplc="0416001B" w:tentative="1">
      <w:start w:val="1"/>
      <w:numFmt w:val="lowerRoman"/>
      <w:lvlText w:val="%3."/>
      <w:lvlJc w:val="right"/>
      <w:pPr>
        <w:ind w:left="2779" w:hanging="180"/>
      </w:pPr>
    </w:lvl>
    <w:lvl w:ilvl="3" w:tplc="0416000F" w:tentative="1">
      <w:start w:val="1"/>
      <w:numFmt w:val="decimal"/>
      <w:lvlText w:val="%4."/>
      <w:lvlJc w:val="left"/>
      <w:pPr>
        <w:ind w:left="3499" w:hanging="360"/>
      </w:pPr>
    </w:lvl>
    <w:lvl w:ilvl="4" w:tplc="04160019" w:tentative="1">
      <w:start w:val="1"/>
      <w:numFmt w:val="lowerLetter"/>
      <w:lvlText w:val="%5."/>
      <w:lvlJc w:val="left"/>
      <w:pPr>
        <w:ind w:left="4219" w:hanging="360"/>
      </w:pPr>
    </w:lvl>
    <w:lvl w:ilvl="5" w:tplc="0416001B" w:tentative="1">
      <w:start w:val="1"/>
      <w:numFmt w:val="lowerRoman"/>
      <w:lvlText w:val="%6."/>
      <w:lvlJc w:val="right"/>
      <w:pPr>
        <w:ind w:left="4939" w:hanging="180"/>
      </w:pPr>
    </w:lvl>
    <w:lvl w:ilvl="6" w:tplc="0416000F" w:tentative="1">
      <w:start w:val="1"/>
      <w:numFmt w:val="decimal"/>
      <w:lvlText w:val="%7."/>
      <w:lvlJc w:val="left"/>
      <w:pPr>
        <w:ind w:left="5659" w:hanging="360"/>
      </w:pPr>
    </w:lvl>
    <w:lvl w:ilvl="7" w:tplc="04160019" w:tentative="1">
      <w:start w:val="1"/>
      <w:numFmt w:val="lowerLetter"/>
      <w:lvlText w:val="%8."/>
      <w:lvlJc w:val="left"/>
      <w:pPr>
        <w:ind w:left="6379" w:hanging="360"/>
      </w:pPr>
    </w:lvl>
    <w:lvl w:ilvl="8" w:tplc="0416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40" w15:restartNumberingAfterBreak="0">
    <w:nsid w:val="6E2B3AC7"/>
    <w:multiLevelType w:val="hybridMultilevel"/>
    <w:tmpl w:val="2CC875F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E395447"/>
    <w:multiLevelType w:val="hybridMultilevel"/>
    <w:tmpl w:val="B2DC399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CEAAD4C2">
      <w:start w:val="7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13D01AD"/>
    <w:multiLevelType w:val="hybridMultilevel"/>
    <w:tmpl w:val="0B006AA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21E2B13"/>
    <w:multiLevelType w:val="hybridMultilevel"/>
    <w:tmpl w:val="6994B0E2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32C2449"/>
    <w:multiLevelType w:val="hybridMultilevel"/>
    <w:tmpl w:val="77F468E0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4B8786C"/>
    <w:multiLevelType w:val="hybridMultilevel"/>
    <w:tmpl w:val="F1B8D36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B26DA6"/>
    <w:multiLevelType w:val="hybridMultilevel"/>
    <w:tmpl w:val="7D2A13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22"/>
  </w:num>
  <w:num w:numId="4">
    <w:abstractNumId w:val="5"/>
  </w:num>
  <w:num w:numId="5">
    <w:abstractNumId w:val="19"/>
  </w:num>
  <w:num w:numId="6">
    <w:abstractNumId w:val="17"/>
  </w:num>
  <w:num w:numId="7">
    <w:abstractNumId w:val="10"/>
  </w:num>
  <w:num w:numId="8">
    <w:abstractNumId w:val="26"/>
  </w:num>
  <w:num w:numId="9">
    <w:abstractNumId w:val="21"/>
  </w:num>
  <w:num w:numId="10">
    <w:abstractNumId w:val="13"/>
  </w:num>
  <w:num w:numId="11">
    <w:abstractNumId w:val="45"/>
  </w:num>
  <w:num w:numId="12">
    <w:abstractNumId w:val="37"/>
  </w:num>
  <w:num w:numId="13">
    <w:abstractNumId w:val="2"/>
  </w:num>
  <w:num w:numId="14">
    <w:abstractNumId w:val="4"/>
  </w:num>
  <w:num w:numId="15">
    <w:abstractNumId w:val="0"/>
  </w:num>
  <w:num w:numId="16">
    <w:abstractNumId w:val="38"/>
  </w:num>
  <w:num w:numId="17">
    <w:abstractNumId w:val="32"/>
  </w:num>
  <w:num w:numId="18">
    <w:abstractNumId w:val="35"/>
  </w:num>
  <w:num w:numId="19">
    <w:abstractNumId w:val="3"/>
  </w:num>
  <w:num w:numId="20">
    <w:abstractNumId w:val="41"/>
  </w:num>
  <w:num w:numId="21">
    <w:abstractNumId w:val="27"/>
  </w:num>
  <w:num w:numId="22">
    <w:abstractNumId w:val="9"/>
  </w:num>
  <w:num w:numId="23">
    <w:abstractNumId w:val="34"/>
  </w:num>
  <w:num w:numId="24">
    <w:abstractNumId w:val="1"/>
  </w:num>
  <w:num w:numId="25">
    <w:abstractNumId w:val="46"/>
  </w:num>
  <w:num w:numId="26">
    <w:abstractNumId w:val="25"/>
  </w:num>
  <w:num w:numId="27">
    <w:abstractNumId w:val="42"/>
  </w:num>
  <w:num w:numId="28">
    <w:abstractNumId w:val="29"/>
  </w:num>
  <w:num w:numId="29">
    <w:abstractNumId w:val="40"/>
  </w:num>
  <w:num w:numId="30">
    <w:abstractNumId w:val="30"/>
  </w:num>
  <w:num w:numId="31">
    <w:abstractNumId w:val="36"/>
  </w:num>
  <w:num w:numId="32">
    <w:abstractNumId w:val="44"/>
  </w:num>
  <w:num w:numId="33">
    <w:abstractNumId w:val="24"/>
  </w:num>
  <w:num w:numId="34">
    <w:abstractNumId w:val="43"/>
  </w:num>
  <w:num w:numId="35">
    <w:abstractNumId w:val="20"/>
  </w:num>
  <w:num w:numId="36">
    <w:abstractNumId w:val="23"/>
  </w:num>
  <w:num w:numId="37">
    <w:abstractNumId w:val="15"/>
  </w:num>
  <w:num w:numId="38">
    <w:abstractNumId w:val="12"/>
  </w:num>
  <w:num w:numId="39">
    <w:abstractNumId w:val="8"/>
  </w:num>
  <w:num w:numId="40">
    <w:abstractNumId w:val="39"/>
  </w:num>
  <w:num w:numId="41">
    <w:abstractNumId w:val="7"/>
  </w:num>
  <w:num w:numId="42">
    <w:abstractNumId w:val="18"/>
  </w:num>
  <w:num w:numId="43">
    <w:abstractNumId w:val="33"/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</w:num>
  <w:num w:numId="46">
    <w:abstractNumId w:val="16"/>
  </w:num>
  <w:num w:numId="47">
    <w:abstractNumId w:val="31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1C46"/>
    <w:rsid w:val="00057C38"/>
    <w:rsid w:val="0008592B"/>
    <w:rsid w:val="00093627"/>
    <w:rsid w:val="000957CC"/>
    <w:rsid w:val="000A1035"/>
    <w:rsid w:val="000A630D"/>
    <w:rsid w:val="000B2235"/>
    <w:rsid w:val="000B7FF6"/>
    <w:rsid w:val="000D5ED9"/>
    <w:rsid w:val="000E1B96"/>
    <w:rsid w:val="000E2076"/>
    <w:rsid w:val="000F00F2"/>
    <w:rsid w:val="000F075C"/>
    <w:rsid w:val="000F3F7D"/>
    <w:rsid w:val="000F4D74"/>
    <w:rsid w:val="000F6358"/>
    <w:rsid w:val="001034C1"/>
    <w:rsid w:val="001146BB"/>
    <w:rsid w:val="0013247E"/>
    <w:rsid w:val="001551B3"/>
    <w:rsid w:val="00155B9D"/>
    <w:rsid w:val="001721D6"/>
    <w:rsid w:val="001A4A96"/>
    <w:rsid w:val="001A4ADF"/>
    <w:rsid w:val="001D0463"/>
    <w:rsid w:val="001E0631"/>
    <w:rsid w:val="001E365C"/>
    <w:rsid w:val="001E6DBF"/>
    <w:rsid w:val="001F1FD5"/>
    <w:rsid w:val="002111CA"/>
    <w:rsid w:val="002167E6"/>
    <w:rsid w:val="00230D9C"/>
    <w:rsid w:val="00232766"/>
    <w:rsid w:val="00234AEB"/>
    <w:rsid w:val="00234B22"/>
    <w:rsid w:val="00237BEB"/>
    <w:rsid w:val="00251430"/>
    <w:rsid w:val="00256331"/>
    <w:rsid w:val="00257B12"/>
    <w:rsid w:val="00262C36"/>
    <w:rsid w:val="002642F1"/>
    <w:rsid w:val="00267368"/>
    <w:rsid w:val="002A732C"/>
    <w:rsid w:val="002B4E72"/>
    <w:rsid w:val="002C1232"/>
    <w:rsid w:val="002C1943"/>
    <w:rsid w:val="002C3CD5"/>
    <w:rsid w:val="002E0D4B"/>
    <w:rsid w:val="002F3BE3"/>
    <w:rsid w:val="003004A3"/>
    <w:rsid w:val="00301FD2"/>
    <w:rsid w:val="00303614"/>
    <w:rsid w:val="00305564"/>
    <w:rsid w:val="00343F6A"/>
    <w:rsid w:val="00352ED0"/>
    <w:rsid w:val="0035360C"/>
    <w:rsid w:val="00355C2B"/>
    <w:rsid w:val="00356E11"/>
    <w:rsid w:val="00361D30"/>
    <w:rsid w:val="003816BE"/>
    <w:rsid w:val="003854DA"/>
    <w:rsid w:val="003A5B91"/>
    <w:rsid w:val="003B2F06"/>
    <w:rsid w:val="003C7398"/>
    <w:rsid w:val="003D4701"/>
    <w:rsid w:val="003E1D85"/>
    <w:rsid w:val="003E7A9C"/>
    <w:rsid w:val="003F0226"/>
    <w:rsid w:val="0040454B"/>
    <w:rsid w:val="00416FB3"/>
    <w:rsid w:val="00421249"/>
    <w:rsid w:val="00422DB3"/>
    <w:rsid w:val="00437F26"/>
    <w:rsid w:val="00441478"/>
    <w:rsid w:val="0045154E"/>
    <w:rsid w:val="00466306"/>
    <w:rsid w:val="004711FD"/>
    <w:rsid w:val="00473D92"/>
    <w:rsid w:val="00475F1C"/>
    <w:rsid w:val="004830FD"/>
    <w:rsid w:val="004838A5"/>
    <w:rsid w:val="0049521C"/>
    <w:rsid w:val="0049533E"/>
    <w:rsid w:val="004A29C1"/>
    <w:rsid w:val="004B0AB2"/>
    <w:rsid w:val="004C18BA"/>
    <w:rsid w:val="004D468A"/>
    <w:rsid w:val="004D55DB"/>
    <w:rsid w:val="004D721D"/>
    <w:rsid w:val="004E2AB4"/>
    <w:rsid w:val="004E3832"/>
    <w:rsid w:val="004E5223"/>
    <w:rsid w:val="004E779E"/>
    <w:rsid w:val="004F4359"/>
    <w:rsid w:val="004F568C"/>
    <w:rsid w:val="004F7C6A"/>
    <w:rsid w:val="00505D61"/>
    <w:rsid w:val="00507AC0"/>
    <w:rsid w:val="00514101"/>
    <w:rsid w:val="005253D2"/>
    <w:rsid w:val="00531B52"/>
    <w:rsid w:val="00533B3D"/>
    <w:rsid w:val="00560D36"/>
    <w:rsid w:val="00564F10"/>
    <w:rsid w:val="00565B14"/>
    <w:rsid w:val="00567DB0"/>
    <w:rsid w:val="00577D15"/>
    <w:rsid w:val="0058377F"/>
    <w:rsid w:val="005B0DEF"/>
    <w:rsid w:val="005B5262"/>
    <w:rsid w:val="005B64FD"/>
    <w:rsid w:val="005C5E36"/>
    <w:rsid w:val="005C6635"/>
    <w:rsid w:val="005D1F4B"/>
    <w:rsid w:val="005D35E4"/>
    <w:rsid w:val="00610F06"/>
    <w:rsid w:val="00613501"/>
    <w:rsid w:val="00614274"/>
    <w:rsid w:val="00616E5C"/>
    <w:rsid w:val="006202DD"/>
    <w:rsid w:val="006466B1"/>
    <w:rsid w:val="00650F45"/>
    <w:rsid w:val="00651BCA"/>
    <w:rsid w:val="00652665"/>
    <w:rsid w:val="00676868"/>
    <w:rsid w:val="00691078"/>
    <w:rsid w:val="00691747"/>
    <w:rsid w:val="006A351D"/>
    <w:rsid w:val="006B07A6"/>
    <w:rsid w:val="006C2B7A"/>
    <w:rsid w:val="006F09AE"/>
    <w:rsid w:val="006F0CBB"/>
    <w:rsid w:val="006F49DE"/>
    <w:rsid w:val="00705535"/>
    <w:rsid w:val="007144B3"/>
    <w:rsid w:val="0071605D"/>
    <w:rsid w:val="007200F3"/>
    <w:rsid w:val="00724C11"/>
    <w:rsid w:val="007254B2"/>
    <w:rsid w:val="00735F2C"/>
    <w:rsid w:val="00736B45"/>
    <w:rsid w:val="00747F02"/>
    <w:rsid w:val="007546EB"/>
    <w:rsid w:val="0075796D"/>
    <w:rsid w:val="007632AC"/>
    <w:rsid w:val="00767672"/>
    <w:rsid w:val="00773750"/>
    <w:rsid w:val="007773B3"/>
    <w:rsid w:val="00786917"/>
    <w:rsid w:val="00787069"/>
    <w:rsid w:val="0079502F"/>
    <w:rsid w:val="0079697D"/>
    <w:rsid w:val="007A09B9"/>
    <w:rsid w:val="007A10F9"/>
    <w:rsid w:val="007A3095"/>
    <w:rsid w:val="007C245C"/>
    <w:rsid w:val="007C5241"/>
    <w:rsid w:val="007C6D43"/>
    <w:rsid w:val="007D2D18"/>
    <w:rsid w:val="007D35AE"/>
    <w:rsid w:val="007D5F5A"/>
    <w:rsid w:val="007D7559"/>
    <w:rsid w:val="00804B91"/>
    <w:rsid w:val="008104E3"/>
    <w:rsid w:val="00821DD5"/>
    <w:rsid w:val="00823F2C"/>
    <w:rsid w:val="00832612"/>
    <w:rsid w:val="00835B2C"/>
    <w:rsid w:val="00837D95"/>
    <w:rsid w:val="008401F2"/>
    <w:rsid w:val="0084430D"/>
    <w:rsid w:val="00845282"/>
    <w:rsid w:val="00855B69"/>
    <w:rsid w:val="00872D84"/>
    <w:rsid w:val="0087386F"/>
    <w:rsid w:val="008808D2"/>
    <w:rsid w:val="00891CC2"/>
    <w:rsid w:val="00893AB4"/>
    <w:rsid w:val="008A004C"/>
    <w:rsid w:val="008B2EC5"/>
    <w:rsid w:val="008B30D4"/>
    <w:rsid w:val="008C350B"/>
    <w:rsid w:val="008C5C69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34DF1"/>
    <w:rsid w:val="009467B7"/>
    <w:rsid w:val="00954477"/>
    <w:rsid w:val="00954DDE"/>
    <w:rsid w:val="00960829"/>
    <w:rsid w:val="00960CAB"/>
    <w:rsid w:val="00972930"/>
    <w:rsid w:val="0097629D"/>
    <w:rsid w:val="009800F4"/>
    <w:rsid w:val="009808B0"/>
    <w:rsid w:val="0098487F"/>
    <w:rsid w:val="00993DD2"/>
    <w:rsid w:val="00994492"/>
    <w:rsid w:val="009A11BD"/>
    <w:rsid w:val="009A1975"/>
    <w:rsid w:val="009A3D8A"/>
    <w:rsid w:val="009A6961"/>
    <w:rsid w:val="009E0771"/>
    <w:rsid w:val="009F111B"/>
    <w:rsid w:val="009F1E2C"/>
    <w:rsid w:val="009F1E92"/>
    <w:rsid w:val="009F653D"/>
    <w:rsid w:val="009F7595"/>
    <w:rsid w:val="00A055AB"/>
    <w:rsid w:val="00A178E8"/>
    <w:rsid w:val="00A31DD0"/>
    <w:rsid w:val="00A41357"/>
    <w:rsid w:val="00A4172D"/>
    <w:rsid w:val="00A4207E"/>
    <w:rsid w:val="00A568CB"/>
    <w:rsid w:val="00A6029D"/>
    <w:rsid w:val="00A73A5B"/>
    <w:rsid w:val="00A74710"/>
    <w:rsid w:val="00A8217E"/>
    <w:rsid w:val="00A8364E"/>
    <w:rsid w:val="00A85E6C"/>
    <w:rsid w:val="00A87749"/>
    <w:rsid w:val="00A9689F"/>
    <w:rsid w:val="00AA0BC7"/>
    <w:rsid w:val="00AA4BD4"/>
    <w:rsid w:val="00AA5467"/>
    <w:rsid w:val="00AA56B8"/>
    <w:rsid w:val="00AB355E"/>
    <w:rsid w:val="00AC3383"/>
    <w:rsid w:val="00AC6539"/>
    <w:rsid w:val="00AD33F2"/>
    <w:rsid w:val="00AD3B25"/>
    <w:rsid w:val="00AD74FB"/>
    <w:rsid w:val="00AE0261"/>
    <w:rsid w:val="00AE2063"/>
    <w:rsid w:val="00AE3ABD"/>
    <w:rsid w:val="00AE5496"/>
    <w:rsid w:val="00AE6E61"/>
    <w:rsid w:val="00AE74A9"/>
    <w:rsid w:val="00AF2C6D"/>
    <w:rsid w:val="00AF392E"/>
    <w:rsid w:val="00AF3ED4"/>
    <w:rsid w:val="00AF535A"/>
    <w:rsid w:val="00B061E6"/>
    <w:rsid w:val="00B165C7"/>
    <w:rsid w:val="00B23751"/>
    <w:rsid w:val="00B330FA"/>
    <w:rsid w:val="00B417EC"/>
    <w:rsid w:val="00B46607"/>
    <w:rsid w:val="00B662E7"/>
    <w:rsid w:val="00B77491"/>
    <w:rsid w:val="00B80774"/>
    <w:rsid w:val="00B81AB3"/>
    <w:rsid w:val="00B87104"/>
    <w:rsid w:val="00BA5708"/>
    <w:rsid w:val="00BA573B"/>
    <w:rsid w:val="00BA739A"/>
    <w:rsid w:val="00BB5230"/>
    <w:rsid w:val="00BB5703"/>
    <w:rsid w:val="00BB7FF0"/>
    <w:rsid w:val="00BC4901"/>
    <w:rsid w:val="00BE117F"/>
    <w:rsid w:val="00C00659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3FAD"/>
    <w:rsid w:val="00C668FC"/>
    <w:rsid w:val="00C71DA9"/>
    <w:rsid w:val="00C92174"/>
    <w:rsid w:val="00CA362B"/>
    <w:rsid w:val="00CA4C42"/>
    <w:rsid w:val="00CA72E4"/>
    <w:rsid w:val="00CC634C"/>
    <w:rsid w:val="00CE1E77"/>
    <w:rsid w:val="00CF435F"/>
    <w:rsid w:val="00CF74F0"/>
    <w:rsid w:val="00D07A95"/>
    <w:rsid w:val="00D110A0"/>
    <w:rsid w:val="00D2159C"/>
    <w:rsid w:val="00D21B5E"/>
    <w:rsid w:val="00D21E96"/>
    <w:rsid w:val="00D3501F"/>
    <w:rsid w:val="00D74B18"/>
    <w:rsid w:val="00D80ED5"/>
    <w:rsid w:val="00D80ED7"/>
    <w:rsid w:val="00DA0DBC"/>
    <w:rsid w:val="00DA4E5C"/>
    <w:rsid w:val="00DA75D8"/>
    <w:rsid w:val="00DB1A2A"/>
    <w:rsid w:val="00DC4D2F"/>
    <w:rsid w:val="00DC5B8E"/>
    <w:rsid w:val="00DD2757"/>
    <w:rsid w:val="00DD6AEA"/>
    <w:rsid w:val="00DF77CB"/>
    <w:rsid w:val="00E05209"/>
    <w:rsid w:val="00E0761C"/>
    <w:rsid w:val="00E24124"/>
    <w:rsid w:val="00E331A2"/>
    <w:rsid w:val="00E52BE6"/>
    <w:rsid w:val="00E61F4F"/>
    <w:rsid w:val="00E669D7"/>
    <w:rsid w:val="00E75C1C"/>
    <w:rsid w:val="00E946A0"/>
    <w:rsid w:val="00EA761E"/>
    <w:rsid w:val="00EB3474"/>
    <w:rsid w:val="00EB55E4"/>
    <w:rsid w:val="00EB72A2"/>
    <w:rsid w:val="00EC0EFA"/>
    <w:rsid w:val="00ED2624"/>
    <w:rsid w:val="00ED4F5D"/>
    <w:rsid w:val="00ED4FE1"/>
    <w:rsid w:val="00EE0400"/>
    <w:rsid w:val="00EE18BC"/>
    <w:rsid w:val="00EE1EB1"/>
    <w:rsid w:val="00EE7476"/>
    <w:rsid w:val="00F03001"/>
    <w:rsid w:val="00F0452D"/>
    <w:rsid w:val="00F1634F"/>
    <w:rsid w:val="00F21585"/>
    <w:rsid w:val="00F22AB2"/>
    <w:rsid w:val="00F23837"/>
    <w:rsid w:val="00F27174"/>
    <w:rsid w:val="00F34276"/>
    <w:rsid w:val="00F37FF5"/>
    <w:rsid w:val="00F52405"/>
    <w:rsid w:val="00F60354"/>
    <w:rsid w:val="00F635C0"/>
    <w:rsid w:val="00F72693"/>
    <w:rsid w:val="00F74C41"/>
    <w:rsid w:val="00F75041"/>
    <w:rsid w:val="00F75441"/>
    <w:rsid w:val="00F75859"/>
    <w:rsid w:val="00F77EAF"/>
    <w:rsid w:val="00F80BAF"/>
    <w:rsid w:val="00F92846"/>
    <w:rsid w:val="00FA0492"/>
    <w:rsid w:val="00FA69E4"/>
    <w:rsid w:val="00FD7BA2"/>
    <w:rsid w:val="00FE090E"/>
    <w:rsid w:val="00FE4EA7"/>
    <w:rsid w:val="00FF0D6C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C79098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</Template>
  <TotalTime>1</TotalTime>
  <Pages>8</Pages>
  <Words>645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Mariana Gravatá</cp:lastModifiedBy>
  <cp:revision>2</cp:revision>
  <cp:lastPrinted>2012-10-05T23:12:00Z</cp:lastPrinted>
  <dcterms:created xsi:type="dcterms:W3CDTF">2020-09-21T02:08:00Z</dcterms:created>
  <dcterms:modified xsi:type="dcterms:W3CDTF">2020-09-21T02:08:00Z</dcterms:modified>
</cp:coreProperties>
</file>