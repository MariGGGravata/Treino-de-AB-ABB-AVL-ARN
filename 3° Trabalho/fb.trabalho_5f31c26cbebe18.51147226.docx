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9D7" w:rsidRPr="00E669D7" w:rsidRDefault="00E669D7" w:rsidP="00AE74A9">
      <w:pPr>
        <w:autoSpaceDE w:val="0"/>
        <w:autoSpaceDN w:val="0"/>
        <w:adjustRightInd w:val="0"/>
        <w:ind w:left="720" w:hanging="360"/>
        <w:jc w:val="both"/>
        <w:rPr>
          <w:b/>
          <w:bCs/>
          <w:color w:val="404040" w:themeColor="text1" w:themeTint="BF"/>
        </w:rPr>
      </w:pPr>
      <w:r w:rsidRPr="00E669D7">
        <w:rPr>
          <w:b/>
          <w:bCs/>
          <w:color w:val="404040" w:themeColor="text1" w:themeTint="BF"/>
        </w:rPr>
        <w:t>Atividades</w:t>
      </w:r>
      <w:r w:rsidR="00C06C1E">
        <w:rPr>
          <w:b/>
          <w:bCs/>
          <w:color w:val="404040" w:themeColor="text1" w:themeTint="BF"/>
        </w:rPr>
        <w:t xml:space="preserve"> do conteúdo:</w:t>
      </w:r>
      <w:r w:rsidRPr="00E669D7">
        <w:rPr>
          <w:b/>
          <w:bCs/>
          <w:color w:val="404040" w:themeColor="text1" w:themeTint="BF"/>
        </w:rPr>
        <w:t xml:space="preserve"> </w:t>
      </w:r>
      <w:r w:rsidR="002111CA">
        <w:rPr>
          <w:b/>
          <w:bCs/>
          <w:color w:val="404040" w:themeColor="text1" w:themeTint="BF"/>
        </w:rPr>
        <w:t>Árvores (</w:t>
      </w:r>
      <w:r w:rsidR="00BC4901">
        <w:rPr>
          <w:b/>
          <w:bCs/>
          <w:color w:val="404040" w:themeColor="text1" w:themeTint="BF"/>
        </w:rPr>
        <w:t>Implementação</w:t>
      </w:r>
      <w:bookmarkStart w:id="0" w:name="_GoBack"/>
      <w:bookmarkEnd w:id="0"/>
      <w:r w:rsidR="002111CA">
        <w:rPr>
          <w:b/>
          <w:bCs/>
          <w:color w:val="404040" w:themeColor="text1" w:themeTint="BF"/>
        </w:rPr>
        <w:t>)</w:t>
      </w:r>
    </w:p>
    <w:p w:rsidR="00E669D7" w:rsidRDefault="00E669D7" w:rsidP="00AE74A9">
      <w:pPr>
        <w:autoSpaceDE w:val="0"/>
        <w:autoSpaceDN w:val="0"/>
        <w:adjustRightInd w:val="0"/>
        <w:ind w:left="720" w:hanging="360"/>
        <w:jc w:val="both"/>
      </w:pPr>
    </w:p>
    <w:p w:rsidR="002111CA" w:rsidRDefault="00BC4901" w:rsidP="00BC4901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="00CA72E4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-1</w:t>
      </w:r>
      <w:r w:rsidR="00CA72E4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>
        <w:rPr>
          <w:rFonts w:ascii="NimbusRomNo9L-Regu" w:hAnsi="NimbusRomNo9L-Regu" w:cs="NimbusRomNo9L-Regu"/>
        </w:rPr>
        <w:t xml:space="preserve">Desenvolva o método de </w:t>
      </w:r>
      <w:r w:rsidR="00F92846">
        <w:rPr>
          <w:rFonts w:ascii="NimbusRomNo9L-Regu" w:hAnsi="NimbusRomNo9L-Regu" w:cs="NimbusRomNo9L-Regu"/>
        </w:rPr>
        <w:t>pós</w:t>
      </w:r>
      <w:r>
        <w:rPr>
          <w:rFonts w:ascii="NimbusRomNo9L-Regu" w:hAnsi="NimbusRomNo9L-Regu" w:cs="NimbusRomNo9L-Regu"/>
        </w:rPr>
        <w:t>-ordem de uma árvore ternária.</w:t>
      </w:r>
    </w:p>
    <w:p w:rsidR="00BC4901" w:rsidRDefault="00BC4901" w:rsidP="00BC4901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A72E4" w:rsidTr="00DC7E97">
        <w:tc>
          <w:tcPr>
            <w:tcW w:w="9701" w:type="dxa"/>
          </w:tcPr>
          <w:p w:rsidR="00CA72E4" w:rsidRDefault="00CA72E4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CA72E4" w:rsidRDefault="00CA72E4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CA72E4" w:rsidRDefault="00CA72E4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CA72E4" w:rsidRDefault="00CA72E4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CA72E4" w:rsidRDefault="00CA72E4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CA72E4" w:rsidRDefault="00CA72E4" w:rsidP="00CA72E4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CE1E77" w:rsidRDefault="00BC4901" w:rsidP="00BC4901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="008C5C69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E946A0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2</w:t>
      </w:r>
      <w:r w:rsidR="00B061E6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>
        <w:rPr>
          <w:rFonts w:ascii="NimbusRomNo9L-Regu" w:hAnsi="NimbusRomNo9L-Regu" w:cs="NimbusRomNo9L-Regu"/>
        </w:rPr>
        <w:t xml:space="preserve">Escreva um método que receba a raiz de uma árvore binária e retorne a soma de todos os seus </w:t>
      </w:r>
      <w:r w:rsidR="00FF0D6C">
        <w:rPr>
          <w:rFonts w:ascii="NimbusRomNo9L-Regu" w:hAnsi="NimbusRomNo9L-Regu" w:cs="NimbusRomNo9L-Regu"/>
        </w:rPr>
        <w:t>valores</w:t>
      </w:r>
      <w:r>
        <w:rPr>
          <w:rFonts w:ascii="NimbusRomNo9L-Regu" w:hAnsi="NimbusRomNo9L-Regu" w:cs="NimbusRomNo9L-Regu"/>
        </w:rPr>
        <w:t xml:space="preserve"> ímpares.</w:t>
      </w:r>
    </w:p>
    <w:p w:rsidR="00F37FF5" w:rsidRPr="00E669D7" w:rsidRDefault="00F37FF5" w:rsidP="00F37FF5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F37FF5" w:rsidTr="00F90BFF">
        <w:tc>
          <w:tcPr>
            <w:tcW w:w="9701" w:type="dxa"/>
          </w:tcPr>
          <w:p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F37FF5" w:rsidRDefault="00F37FF5" w:rsidP="00F37FF5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2111CA" w:rsidRDefault="00BC4901" w:rsidP="00BC4901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="002111CA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="002111CA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>
        <w:rPr>
          <w:rFonts w:ascii="NimbusRomNo9L-Regu" w:hAnsi="NimbusRomNo9L-Regu" w:cs="NimbusRomNo9L-Regu"/>
        </w:rPr>
        <w:t xml:space="preserve">Uma árvore binária pode ter elementos repetidos. Escreva um método que receba a raiz de uma árvore binária e um valor de elemento e retorne </w:t>
      </w:r>
      <w:proofErr w:type="gramStart"/>
      <w:r>
        <w:rPr>
          <w:rFonts w:ascii="NimbusRomNo9L-Regu" w:hAnsi="NimbusRomNo9L-Regu" w:cs="NimbusRomNo9L-Regu"/>
        </w:rPr>
        <w:t>a</w:t>
      </w:r>
      <w:proofErr w:type="gramEnd"/>
      <w:r>
        <w:rPr>
          <w:rFonts w:ascii="NimbusRomNo9L-Regu" w:hAnsi="NimbusRomNo9L-Regu" w:cs="NimbusRomNo9L-Regu"/>
        </w:rPr>
        <w:t xml:space="preserve"> quantidade de ocorrências deste valor na árvore.</w:t>
      </w:r>
    </w:p>
    <w:p w:rsidR="002111CA" w:rsidRPr="00E669D7" w:rsidRDefault="002111CA" w:rsidP="002111CA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2111CA" w:rsidTr="00B65E85">
        <w:tc>
          <w:tcPr>
            <w:tcW w:w="9701" w:type="dxa"/>
          </w:tcPr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2111CA" w:rsidRDefault="00BC4901" w:rsidP="00891CC2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="002111CA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- 4</w:t>
      </w:r>
      <w:r w:rsidR="002111CA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="00891CC2">
        <w:rPr>
          <w:rFonts w:ascii="NimbusRomNo9L-Regu" w:hAnsi="NimbusRomNo9L-Regu" w:cs="NimbusRomNo9L-Regu"/>
        </w:rPr>
        <w:t xml:space="preserve">Escreva um método que receba a raiz de uma árvore </w:t>
      </w:r>
      <w:proofErr w:type="spellStart"/>
      <w:r w:rsidR="00891CC2">
        <w:rPr>
          <w:rFonts w:ascii="NimbusRomNo9L-Regu" w:hAnsi="NimbusRomNo9L-Regu" w:cs="NimbusRomNo9L-Regu"/>
        </w:rPr>
        <w:t>n-ária</w:t>
      </w:r>
      <w:proofErr w:type="spellEnd"/>
      <w:r w:rsidR="00891CC2">
        <w:rPr>
          <w:rFonts w:ascii="NimbusRomNo9L-Regu" w:hAnsi="NimbusRomNo9L-Regu" w:cs="NimbusRomNo9L-Regu"/>
        </w:rPr>
        <w:t xml:space="preserve"> e retorne a soma de todos os seus valores.</w:t>
      </w:r>
    </w:p>
    <w:p w:rsidR="002111CA" w:rsidRPr="00E669D7" w:rsidRDefault="002111CA" w:rsidP="002111CA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2111CA" w:rsidTr="00B65E85">
        <w:tc>
          <w:tcPr>
            <w:tcW w:w="9701" w:type="dxa"/>
          </w:tcPr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2111CA" w:rsidRPr="002111CA" w:rsidRDefault="00BC4901" w:rsidP="00C00659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lastRenderedPageBreak/>
        <w:t>3</w:t>
      </w:r>
      <w:r w:rsidR="002111CA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5</w:t>
      </w:r>
      <w:r w:rsidR="002111CA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="00C00659">
        <w:rPr>
          <w:rFonts w:ascii="NimbusRomNo9L-Regu" w:hAnsi="NimbusRomNo9L-Regu" w:cs="NimbusRomNo9L-Regu"/>
        </w:rPr>
        <w:t xml:space="preserve">Escreva um método que receba a raiz de uma árvore </w:t>
      </w:r>
      <w:proofErr w:type="spellStart"/>
      <w:r w:rsidR="00AD33F2">
        <w:rPr>
          <w:rFonts w:ascii="NimbusRomNo9L-Regu" w:hAnsi="NimbusRomNo9L-Regu" w:cs="NimbusRomNo9L-Regu"/>
        </w:rPr>
        <w:t>n-ária</w:t>
      </w:r>
      <w:proofErr w:type="spellEnd"/>
      <w:r w:rsidR="00C00659">
        <w:rPr>
          <w:rFonts w:ascii="NimbusRomNo9L-Regu" w:hAnsi="NimbusRomNo9L-Regu" w:cs="NimbusRomNo9L-Regu"/>
        </w:rPr>
        <w:t xml:space="preserve"> e um valor n e </w:t>
      </w:r>
      <w:r w:rsidR="00AD33F2">
        <w:rPr>
          <w:rFonts w:ascii="NimbusRomNo9L-Regu" w:hAnsi="NimbusRomNo9L-Regu" w:cs="NimbusRomNo9L-Regu"/>
        </w:rPr>
        <w:t>adicione esse valor a todas os nós da árvore</w:t>
      </w:r>
      <w:r w:rsidR="00C00659">
        <w:rPr>
          <w:rFonts w:ascii="NimbusRomNo9L-Regu" w:hAnsi="NimbusRomNo9L-Regu" w:cs="NimbusRomNo9L-Regu"/>
        </w:rPr>
        <w:t>.</w:t>
      </w:r>
    </w:p>
    <w:p w:rsidR="002111CA" w:rsidRPr="00E669D7" w:rsidRDefault="002111CA" w:rsidP="002111CA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2111CA" w:rsidTr="00B65E85">
        <w:tc>
          <w:tcPr>
            <w:tcW w:w="9701" w:type="dxa"/>
          </w:tcPr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BE117F" w:rsidRDefault="00BC4901" w:rsidP="00AD33F2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="00BE117F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BE117F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6</w:t>
      </w:r>
      <w:r w:rsidR="00BE117F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="00AD33F2">
        <w:rPr>
          <w:rFonts w:ascii="NimbusRomNo9L-Regu" w:hAnsi="NimbusRomNo9L-Regu" w:cs="NimbusRomNo9L-Regu"/>
        </w:rPr>
        <w:t xml:space="preserve">Escreva um método que receba a raiz de uma árvore binária e um valor n e insira um nó com esse valor como filho da folha mais </w:t>
      </w:r>
      <w:proofErr w:type="spellStart"/>
      <w:r w:rsidR="00AD33F2">
        <w:rPr>
          <w:rFonts w:ascii="NimbusRomNo9L-Regu" w:hAnsi="NimbusRomNo9L-Regu" w:cs="NimbusRomNo9L-Regu"/>
        </w:rPr>
        <w:t>a</w:t>
      </w:r>
      <w:proofErr w:type="spellEnd"/>
      <w:r w:rsidR="00AD33F2">
        <w:rPr>
          <w:rFonts w:ascii="NimbusRomNo9L-Regu" w:hAnsi="NimbusRomNo9L-Regu" w:cs="NimbusRomNo9L-Regu"/>
        </w:rPr>
        <w:t xml:space="preserve"> direita.</w:t>
      </w:r>
    </w:p>
    <w:p w:rsidR="00BE117F" w:rsidRPr="00BE117F" w:rsidRDefault="00BE117F" w:rsidP="00BE117F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BE117F" w:rsidTr="00B65E85">
        <w:tc>
          <w:tcPr>
            <w:tcW w:w="9701" w:type="dxa"/>
          </w:tcPr>
          <w:p w:rsidR="00BE117F" w:rsidRDefault="00BE117F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BE117F" w:rsidRDefault="00BE117F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BE117F" w:rsidRDefault="00BE117F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BE117F" w:rsidRDefault="00BE117F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BE117F" w:rsidRDefault="00BE117F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F37FF5" w:rsidRDefault="00F37FF5" w:rsidP="00E669D7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650F45" w:rsidRDefault="00650F45" w:rsidP="00650F45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7</w:t>
      </w: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>
        <w:rPr>
          <w:rFonts w:ascii="NimbusRomNo9L-Regu" w:hAnsi="NimbusRomNo9L-Regu" w:cs="NimbusRomNo9L-Regu"/>
        </w:rPr>
        <w:t>Escreva um método que receba as raízes de duas árvores binárias e retorne 1 se elas forem iguais e 0 se forem diferentes.</w:t>
      </w:r>
    </w:p>
    <w:p w:rsidR="00650F45" w:rsidRPr="00BE117F" w:rsidRDefault="00650F45" w:rsidP="00650F45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650F45" w:rsidTr="006D68BD">
        <w:tc>
          <w:tcPr>
            <w:tcW w:w="9701" w:type="dxa"/>
          </w:tcPr>
          <w:p w:rsidR="00650F45" w:rsidRDefault="00650F45" w:rsidP="006D68B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650F45" w:rsidRDefault="00650F45" w:rsidP="006D68B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650F45" w:rsidRDefault="00650F45" w:rsidP="006D68B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650F45" w:rsidRDefault="00650F45" w:rsidP="006D68B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650F45" w:rsidRDefault="00650F45" w:rsidP="006D68B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650F45" w:rsidRDefault="00650F45" w:rsidP="00E669D7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sectPr w:rsidR="00650F45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851" w:bottom="1134" w:left="851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5AB" w:rsidRDefault="00A055AB">
      <w:r>
        <w:separator/>
      </w:r>
    </w:p>
  </w:endnote>
  <w:endnote w:type="continuationSeparator" w:id="0">
    <w:p w:rsidR="00A055AB" w:rsidRDefault="00A0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2CB0885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DB5B8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2C1943">
      <w:rPr>
        <w:rStyle w:val="Nmerodepgina"/>
        <w:noProof/>
        <w:sz w:val="20"/>
      </w:rPr>
      <w:t>2</w:t>
    </w:r>
    <w:r>
      <w:rPr>
        <w:rStyle w:val="Nmerodepgin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5A3ED0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8BF952" id="Line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5AB" w:rsidRDefault="00A055AB">
      <w:r>
        <w:separator/>
      </w:r>
    </w:p>
  </w:footnote>
  <w:footnote w:type="continuationSeparator" w:id="0">
    <w:p w:rsidR="00A055AB" w:rsidRDefault="00A05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F5D" w:rsidRDefault="004711FD">
    <w:pPr>
      <w:pStyle w:val="Cabealho"/>
      <w:ind w:left="811"/>
      <w:jc w:val="right"/>
      <w:rPr>
        <w:smallCaps/>
      </w:rPr>
    </w:pPr>
    <w:r>
      <w:rPr>
        <w:smallCaps/>
      </w:rPr>
      <w:t>Centro Universitário Farias Brito</w:t>
    </w:r>
  </w:p>
  <w:p w:rsidR="00ED4F5D" w:rsidRDefault="004E3832">
    <w:pPr>
      <w:pStyle w:val="Cabealho"/>
      <w:spacing w:before="60"/>
      <w:ind w:left="811"/>
      <w:jc w:val="right"/>
      <w:rPr>
        <w:smallCaps/>
        <w:sz w:val="19"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0C083C0" wp14:editId="07777777">
              <wp:simplePos x="0" y="0"/>
              <wp:positionH relativeFrom="column">
                <wp:posOffset>571500</wp:posOffset>
              </wp:positionH>
              <wp:positionV relativeFrom="paragraph">
                <wp:posOffset>22225</wp:posOffset>
              </wp:positionV>
              <wp:extent cx="5951220" cy="0"/>
              <wp:effectExtent l="0" t="0" r="0" b="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CC4907" id="Line 10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75pt" to="513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" strokeweight="1pt"/>
          </w:pict>
        </mc:Fallback>
      </mc:AlternateContent>
    </w:r>
    <w:r w:rsidR="004711FD">
      <w:rPr>
        <w:smallCaps/>
      </w:rPr>
      <w:t>Ciência da Computação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26"/>
      <w:gridCol w:w="6540"/>
      <w:gridCol w:w="1884"/>
    </w:tblGrid>
    <w:tr w:rsidR="00E669D7" w:rsidTr="005A0CE3">
      <w:tc>
        <w:tcPr>
          <w:tcW w:w="1926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E669D7" w:rsidRDefault="00E669D7" w:rsidP="000B2235">
          <w:r>
            <w:rPr>
              <w:b/>
              <w:bCs/>
              <w:caps/>
              <w:noProof/>
              <w:sz w:val="20"/>
            </w:rPr>
            <w:drawing>
              <wp:anchor distT="0" distB="0" distL="114300" distR="114300" simplePos="0" relativeHeight="251661312" behindDoc="0" locked="0" layoutInCell="1" allowOverlap="1" wp14:anchorId="4584700E" wp14:editId="04CB9C1C">
                <wp:simplePos x="0" y="0"/>
                <wp:positionH relativeFrom="column">
                  <wp:posOffset>-1905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5080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BUni_FINAL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</w:t>
          </w:r>
        </w:p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Curso:</w:t>
          </w:r>
          <w:r w:rsidRPr="003C7398">
            <w:rPr>
              <w:smallCaps/>
              <w:spacing w:val="12"/>
            </w:rPr>
            <w:t xml:space="preserve"> </w:t>
          </w:r>
          <w:r>
            <w:rPr>
              <w:smallCaps/>
              <w:spacing w:val="12"/>
            </w:rPr>
            <w:t>Ciência da Computação</w:t>
          </w:r>
        </w:p>
      </w:tc>
      <w:tc>
        <w:tcPr>
          <w:tcW w:w="1884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:rsidR="00E669D7" w:rsidRPr="00FA69E4" w:rsidRDefault="00E669D7" w:rsidP="00E669D7">
          <w:pPr>
            <w:pStyle w:val="Cabealho"/>
            <w:tabs>
              <w:tab w:val="clear" w:pos="4419"/>
              <w:tab w:val="clear" w:pos="8838"/>
            </w:tabs>
            <w:jc w:val="center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Atividades d</w:t>
          </w:r>
          <w:r w:rsidR="00AF2C6D">
            <w:rPr>
              <w:b/>
              <w:bCs/>
              <w:smallCaps/>
            </w:rPr>
            <w:t>a</w:t>
          </w:r>
          <w:r>
            <w:rPr>
              <w:b/>
              <w:bCs/>
              <w:smallCaps/>
            </w:rPr>
            <w:t xml:space="preserve"> </w:t>
          </w:r>
          <w:r w:rsidR="00D07A95">
            <w:rPr>
              <w:b/>
              <w:bCs/>
              <w:smallCaps/>
            </w:rPr>
            <w:t xml:space="preserve">Aula de </w:t>
          </w:r>
          <w:r w:rsidR="00DA4E5C">
            <w:rPr>
              <w:b/>
              <w:bCs/>
              <w:smallCaps/>
            </w:rPr>
            <w:t>Árvores (</w:t>
          </w:r>
          <w:r w:rsidR="004E2AB4">
            <w:rPr>
              <w:b/>
              <w:bCs/>
              <w:smallCaps/>
            </w:rPr>
            <w:t>Implementações</w:t>
          </w:r>
          <w:r w:rsidR="00DA4E5C">
            <w:rPr>
              <w:b/>
              <w:bCs/>
              <w:smallCaps/>
            </w:rPr>
            <w:t>)</w:t>
          </w:r>
        </w:p>
      </w:tc>
    </w:tr>
    <w:tr w:rsidR="00E669D7" w:rsidTr="005A0CE3"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Disciplina:</w:t>
          </w:r>
          <w:r>
            <w:rPr>
              <w:smallCaps/>
              <w:spacing w:val="12"/>
            </w:rPr>
            <w:t xml:space="preserve"> Estruturas de Dados I</w:t>
          </w:r>
          <w:r w:rsidR="00823F2C">
            <w:rPr>
              <w:smallCaps/>
              <w:spacing w:val="12"/>
            </w:rPr>
            <w:t>I</w:t>
          </w:r>
        </w:p>
      </w:tc>
      <w:tc>
        <w:tcPr>
          <w:tcW w:w="1884" w:type="dxa"/>
          <w:vMerge/>
          <w:tcBorders>
            <w:left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669D7" w:rsidTr="005A0CE3">
      <w:trPr>
        <w:trHeight w:val="641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:rsidR="00E669D7" w:rsidRPr="003C7398" w:rsidRDefault="00E669D7" w:rsidP="00AA56B8">
          <w:pPr>
            <w:rPr>
              <w:b/>
              <w:bCs/>
              <w:smallCaps/>
              <w:spacing w:val="12"/>
            </w:rPr>
          </w:pPr>
          <w:r w:rsidRPr="003C7398">
            <w:rPr>
              <w:b/>
              <w:bCs/>
              <w:smallCaps/>
              <w:spacing w:val="12"/>
            </w:rPr>
            <w:t xml:space="preserve">Professor(a): </w:t>
          </w:r>
          <w:r>
            <w:rPr>
              <w:b/>
              <w:bCs/>
              <w:smallCaps/>
              <w:spacing w:val="12"/>
            </w:rPr>
            <w:t>Vitor Almeida dos Santos</w:t>
          </w:r>
        </w:p>
      </w:tc>
      <w:tc>
        <w:tcPr>
          <w:tcW w:w="1884" w:type="dxa"/>
          <w:vMerge/>
          <w:tcBorders>
            <w:left w:val="single" w:sz="4" w:space="0" w:color="auto"/>
            <w:bottom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D4F5D">
      <w:trPr>
        <w:trHeight w:val="539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D4F5D" w:rsidRDefault="00ED4F5D" w:rsidP="000B2235"/>
      </w:tc>
      <w:tc>
        <w:tcPr>
          <w:tcW w:w="8424" w:type="dxa"/>
          <w:gridSpan w:val="2"/>
          <w:tcBorders>
            <w:top w:val="single" w:sz="4" w:space="0" w:color="auto"/>
            <w:left w:val="single" w:sz="4" w:space="0" w:color="auto"/>
          </w:tcBorders>
          <w:vAlign w:val="center"/>
        </w:tcPr>
        <w:p w:rsidR="00ED4F5D" w:rsidRPr="003C7398" w:rsidRDefault="00ED4F5D" w:rsidP="003C7398">
          <w:pPr>
            <w:pStyle w:val="Cabealho"/>
            <w:tabs>
              <w:tab w:val="clear" w:pos="4419"/>
              <w:tab w:val="clear" w:pos="8838"/>
              <w:tab w:val="left" w:pos="3834"/>
              <w:tab w:val="right" w:pos="10086"/>
            </w:tabs>
            <w:rPr>
              <w:smallCaps/>
              <w:spacing w:val="10"/>
              <w:u w:val="single"/>
            </w:rPr>
          </w:pPr>
          <w:r w:rsidRPr="000B2235">
            <w:t>Aluno(a):</w:t>
          </w:r>
          <w:r w:rsidRPr="003C7398">
            <w:rPr>
              <w:u w:val="single"/>
            </w:rPr>
            <w:t xml:space="preserve"> </w:t>
          </w:r>
          <w:r w:rsidRPr="003C7398">
            <w:rPr>
              <w:u w:val="single"/>
            </w:rPr>
            <w:tab/>
          </w:r>
          <w:r w:rsidRPr="003C7398">
            <w:rPr>
              <w:u w:val="single"/>
            </w:rPr>
            <w:tab/>
          </w:r>
          <w:r>
            <w:t xml:space="preserve"> </w:t>
          </w:r>
        </w:p>
      </w:tc>
    </w:tr>
  </w:tbl>
  <w:p w:rsidR="00ED4F5D" w:rsidRDefault="00ED4F5D" w:rsidP="00D80ED7">
    <w:pPr>
      <w:pStyle w:val="Cabealh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96D"/>
    <w:multiLevelType w:val="multilevel"/>
    <w:tmpl w:val="E30CC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9C5335"/>
    <w:multiLevelType w:val="multilevel"/>
    <w:tmpl w:val="54361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0C0058"/>
    <w:multiLevelType w:val="hybridMultilevel"/>
    <w:tmpl w:val="EA2C1D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4407F"/>
    <w:multiLevelType w:val="hybridMultilevel"/>
    <w:tmpl w:val="A9E64758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80BC5246">
      <w:start w:val="1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263C6B"/>
    <w:multiLevelType w:val="hybridMultilevel"/>
    <w:tmpl w:val="1E6441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C67108">
      <w:start w:val="1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F402FCE"/>
    <w:multiLevelType w:val="hybridMultilevel"/>
    <w:tmpl w:val="5316D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E164ED"/>
    <w:multiLevelType w:val="hybridMultilevel"/>
    <w:tmpl w:val="2AB0F88A"/>
    <w:lvl w:ilvl="0" w:tplc="13505048">
      <w:start w:val="1"/>
      <w:numFmt w:val="lowerRoman"/>
      <w:lvlText w:val="%1.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64D4C9A"/>
    <w:multiLevelType w:val="hybridMultilevel"/>
    <w:tmpl w:val="C44E5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A1E2A"/>
    <w:multiLevelType w:val="hybridMultilevel"/>
    <w:tmpl w:val="FE0E15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5A7F71"/>
    <w:multiLevelType w:val="multilevel"/>
    <w:tmpl w:val="F3D0F4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8F069B"/>
    <w:multiLevelType w:val="hybridMultilevel"/>
    <w:tmpl w:val="C7E658D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38031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85F25EB"/>
    <w:multiLevelType w:val="hybridMultilevel"/>
    <w:tmpl w:val="10200818"/>
    <w:lvl w:ilvl="0" w:tplc="89AAC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17D43"/>
    <w:multiLevelType w:val="hybridMultilevel"/>
    <w:tmpl w:val="06B0C95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48190B"/>
    <w:multiLevelType w:val="hybridMultilevel"/>
    <w:tmpl w:val="426EF6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4A50406"/>
    <w:multiLevelType w:val="hybridMultilevel"/>
    <w:tmpl w:val="9BC8F49A"/>
    <w:lvl w:ilvl="0" w:tplc="DF72A8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32BEF"/>
    <w:multiLevelType w:val="multilevel"/>
    <w:tmpl w:val="928E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2A7D17"/>
    <w:multiLevelType w:val="hybridMultilevel"/>
    <w:tmpl w:val="988E2646"/>
    <w:lvl w:ilvl="0" w:tplc="6A803D36">
      <w:start w:val="1"/>
      <w:numFmt w:val="lowerRoman"/>
      <w:lvlText w:val="%1)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2B6049AF"/>
    <w:multiLevelType w:val="hybridMultilevel"/>
    <w:tmpl w:val="A4468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2C3DCB"/>
    <w:multiLevelType w:val="hybridMultilevel"/>
    <w:tmpl w:val="B01CCA1E"/>
    <w:lvl w:ilvl="0" w:tplc="33C20C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723166"/>
    <w:multiLevelType w:val="hybridMultilevel"/>
    <w:tmpl w:val="D1F09CE6"/>
    <w:lvl w:ilvl="0" w:tplc="0409000F">
      <w:start w:val="1"/>
      <w:numFmt w:val="decimal"/>
      <w:lvlText w:val="%1."/>
      <w:lvlJc w:val="left"/>
      <w:pPr>
        <w:tabs>
          <w:tab w:val="num" w:pos="744"/>
        </w:tabs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48458F5"/>
    <w:multiLevelType w:val="hybridMultilevel"/>
    <w:tmpl w:val="928EB7C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C3287B"/>
    <w:multiLevelType w:val="hybridMultilevel"/>
    <w:tmpl w:val="47DC46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C5E2DAB"/>
    <w:multiLevelType w:val="hybridMultilevel"/>
    <w:tmpl w:val="64BC0B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F17B3B"/>
    <w:multiLevelType w:val="multilevel"/>
    <w:tmpl w:val="928E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20442E3"/>
    <w:multiLevelType w:val="hybridMultilevel"/>
    <w:tmpl w:val="8D08F5FA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3514597"/>
    <w:multiLevelType w:val="multilevel"/>
    <w:tmpl w:val="7D2A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44A006A"/>
    <w:multiLevelType w:val="hybridMultilevel"/>
    <w:tmpl w:val="D4B49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D358C"/>
    <w:multiLevelType w:val="hybridMultilevel"/>
    <w:tmpl w:val="F3D0F44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0C33F2"/>
    <w:multiLevelType w:val="hybridMultilevel"/>
    <w:tmpl w:val="0E74B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F8B53C8"/>
    <w:multiLevelType w:val="hybridMultilevel"/>
    <w:tmpl w:val="2CA620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FA4091E"/>
    <w:multiLevelType w:val="hybridMultilevel"/>
    <w:tmpl w:val="C6C64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27B7C77"/>
    <w:multiLevelType w:val="hybridMultilevel"/>
    <w:tmpl w:val="EE549852"/>
    <w:lvl w:ilvl="0" w:tplc="A67C6FC2">
      <w:start w:val="1"/>
      <w:numFmt w:val="lowerRoman"/>
      <w:lvlText w:val="%1.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594A325D"/>
    <w:multiLevelType w:val="hybridMultilevel"/>
    <w:tmpl w:val="911AF75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F712D45"/>
    <w:multiLevelType w:val="hybridMultilevel"/>
    <w:tmpl w:val="FAAC1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C7AD0"/>
    <w:multiLevelType w:val="hybridMultilevel"/>
    <w:tmpl w:val="C052C21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1194B55"/>
    <w:multiLevelType w:val="hybridMultilevel"/>
    <w:tmpl w:val="9B7EAD8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1C638BC"/>
    <w:multiLevelType w:val="hybridMultilevel"/>
    <w:tmpl w:val="F8DA8C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727FB8"/>
    <w:multiLevelType w:val="hybridMultilevel"/>
    <w:tmpl w:val="0A90B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DE76B9"/>
    <w:multiLevelType w:val="multilevel"/>
    <w:tmpl w:val="54361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E015E68"/>
    <w:multiLevelType w:val="hybridMultilevel"/>
    <w:tmpl w:val="34F4C48C"/>
    <w:lvl w:ilvl="0" w:tplc="2B9C57BC">
      <w:start w:val="1"/>
      <w:numFmt w:val="lowerLetter"/>
      <w:lvlText w:val="%1)"/>
      <w:lvlJc w:val="left"/>
      <w:pPr>
        <w:ind w:left="1429" w:hanging="4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59" w:hanging="360"/>
      </w:pPr>
    </w:lvl>
    <w:lvl w:ilvl="2" w:tplc="0416001B" w:tentative="1">
      <w:start w:val="1"/>
      <w:numFmt w:val="lowerRoman"/>
      <w:lvlText w:val="%3."/>
      <w:lvlJc w:val="right"/>
      <w:pPr>
        <w:ind w:left="2779" w:hanging="180"/>
      </w:pPr>
    </w:lvl>
    <w:lvl w:ilvl="3" w:tplc="0416000F" w:tentative="1">
      <w:start w:val="1"/>
      <w:numFmt w:val="decimal"/>
      <w:lvlText w:val="%4."/>
      <w:lvlJc w:val="left"/>
      <w:pPr>
        <w:ind w:left="3499" w:hanging="360"/>
      </w:pPr>
    </w:lvl>
    <w:lvl w:ilvl="4" w:tplc="04160019" w:tentative="1">
      <w:start w:val="1"/>
      <w:numFmt w:val="lowerLetter"/>
      <w:lvlText w:val="%5."/>
      <w:lvlJc w:val="left"/>
      <w:pPr>
        <w:ind w:left="4219" w:hanging="360"/>
      </w:pPr>
    </w:lvl>
    <w:lvl w:ilvl="5" w:tplc="0416001B" w:tentative="1">
      <w:start w:val="1"/>
      <w:numFmt w:val="lowerRoman"/>
      <w:lvlText w:val="%6."/>
      <w:lvlJc w:val="right"/>
      <w:pPr>
        <w:ind w:left="4939" w:hanging="180"/>
      </w:pPr>
    </w:lvl>
    <w:lvl w:ilvl="6" w:tplc="0416000F" w:tentative="1">
      <w:start w:val="1"/>
      <w:numFmt w:val="decimal"/>
      <w:lvlText w:val="%7."/>
      <w:lvlJc w:val="left"/>
      <w:pPr>
        <w:ind w:left="5659" w:hanging="360"/>
      </w:pPr>
    </w:lvl>
    <w:lvl w:ilvl="7" w:tplc="04160019" w:tentative="1">
      <w:start w:val="1"/>
      <w:numFmt w:val="lowerLetter"/>
      <w:lvlText w:val="%8."/>
      <w:lvlJc w:val="left"/>
      <w:pPr>
        <w:ind w:left="6379" w:hanging="360"/>
      </w:pPr>
    </w:lvl>
    <w:lvl w:ilvl="8" w:tplc="0416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40" w15:restartNumberingAfterBreak="0">
    <w:nsid w:val="6E2B3AC7"/>
    <w:multiLevelType w:val="hybridMultilevel"/>
    <w:tmpl w:val="2CC875F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E395447"/>
    <w:multiLevelType w:val="hybridMultilevel"/>
    <w:tmpl w:val="B2DC399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CEAAD4C2">
      <w:start w:val="7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13D01AD"/>
    <w:multiLevelType w:val="hybridMultilevel"/>
    <w:tmpl w:val="0B006AAE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21E2B13"/>
    <w:multiLevelType w:val="hybridMultilevel"/>
    <w:tmpl w:val="6994B0E2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32C2449"/>
    <w:multiLevelType w:val="hybridMultilevel"/>
    <w:tmpl w:val="77F468E0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4B8786C"/>
    <w:multiLevelType w:val="hybridMultilevel"/>
    <w:tmpl w:val="F1B8D36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B26DA6"/>
    <w:multiLevelType w:val="hybridMultilevel"/>
    <w:tmpl w:val="7D2A13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4"/>
  </w:num>
  <w:num w:numId="3">
    <w:abstractNumId w:val="22"/>
  </w:num>
  <w:num w:numId="4">
    <w:abstractNumId w:val="5"/>
  </w:num>
  <w:num w:numId="5">
    <w:abstractNumId w:val="19"/>
  </w:num>
  <w:num w:numId="6">
    <w:abstractNumId w:val="17"/>
  </w:num>
  <w:num w:numId="7">
    <w:abstractNumId w:val="10"/>
  </w:num>
  <w:num w:numId="8">
    <w:abstractNumId w:val="26"/>
  </w:num>
  <w:num w:numId="9">
    <w:abstractNumId w:val="21"/>
  </w:num>
  <w:num w:numId="10">
    <w:abstractNumId w:val="13"/>
  </w:num>
  <w:num w:numId="11">
    <w:abstractNumId w:val="45"/>
  </w:num>
  <w:num w:numId="12">
    <w:abstractNumId w:val="37"/>
  </w:num>
  <w:num w:numId="13">
    <w:abstractNumId w:val="2"/>
  </w:num>
  <w:num w:numId="14">
    <w:abstractNumId w:val="4"/>
  </w:num>
  <w:num w:numId="15">
    <w:abstractNumId w:val="0"/>
  </w:num>
  <w:num w:numId="16">
    <w:abstractNumId w:val="38"/>
  </w:num>
  <w:num w:numId="17">
    <w:abstractNumId w:val="32"/>
  </w:num>
  <w:num w:numId="18">
    <w:abstractNumId w:val="35"/>
  </w:num>
  <w:num w:numId="19">
    <w:abstractNumId w:val="3"/>
  </w:num>
  <w:num w:numId="20">
    <w:abstractNumId w:val="41"/>
  </w:num>
  <w:num w:numId="21">
    <w:abstractNumId w:val="27"/>
  </w:num>
  <w:num w:numId="22">
    <w:abstractNumId w:val="9"/>
  </w:num>
  <w:num w:numId="23">
    <w:abstractNumId w:val="34"/>
  </w:num>
  <w:num w:numId="24">
    <w:abstractNumId w:val="1"/>
  </w:num>
  <w:num w:numId="25">
    <w:abstractNumId w:val="46"/>
  </w:num>
  <w:num w:numId="26">
    <w:abstractNumId w:val="25"/>
  </w:num>
  <w:num w:numId="27">
    <w:abstractNumId w:val="42"/>
  </w:num>
  <w:num w:numId="28">
    <w:abstractNumId w:val="29"/>
  </w:num>
  <w:num w:numId="29">
    <w:abstractNumId w:val="40"/>
  </w:num>
  <w:num w:numId="30">
    <w:abstractNumId w:val="30"/>
  </w:num>
  <w:num w:numId="31">
    <w:abstractNumId w:val="36"/>
  </w:num>
  <w:num w:numId="32">
    <w:abstractNumId w:val="44"/>
  </w:num>
  <w:num w:numId="33">
    <w:abstractNumId w:val="24"/>
  </w:num>
  <w:num w:numId="34">
    <w:abstractNumId w:val="43"/>
  </w:num>
  <w:num w:numId="35">
    <w:abstractNumId w:val="20"/>
  </w:num>
  <w:num w:numId="36">
    <w:abstractNumId w:val="23"/>
  </w:num>
  <w:num w:numId="37">
    <w:abstractNumId w:val="15"/>
  </w:num>
  <w:num w:numId="38">
    <w:abstractNumId w:val="12"/>
  </w:num>
  <w:num w:numId="39">
    <w:abstractNumId w:val="8"/>
  </w:num>
  <w:num w:numId="40">
    <w:abstractNumId w:val="39"/>
  </w:num>
  <w:num w:numId="41">
    <w:abstractNumId w:val="7"/>
  </w:num>
  <w:num w:numId="42">
    <w:abstractNumId w:val="18"/>
  </w:num>
  <w:num w:numId="43">
    <w:abstractNumId w:val="33"/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</w:num>
  <w:num w:numId="46">
    <w:abstractNumId w:val="16"/>
  </w:num>
  <w:num w:numId="47">
    <w:abstractNumId w:val="31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262"/>
    <w:rsid w:val="00000A59"/>
    <w:rsid w:val="00002247"/>
    <w:rsid w:val="00002261"/>
    <w:rsid w:val="00007CD9"/>
    <w:rsid w:val="00011A5B"/>
    <w:rsid w:val="0002275D"/>
    <w:rsid w:val="000451AE"/>
    <w:rsid w:val="0004609E"/>
    <w:rsid w:val="000519FD"/>
    <w:rsid w:val="00057C38"/>
    <w:rsid w:val="0008592B"/>
    <w:rsid w:val="00093627"/>
    <w:rsid w:val="000957CC"/>
    <w:rsid w:val="000A1035"/>
    <w:rsid w:val="000A630D"/>
    <w:rsid w:val="000B2235"/>
    <w:rsid w:val="000B7FF6"/>
    <w:rsid w:val="000D5ED9"/>
    <w:rsid w:val="000E1B96"/>
    <w:rsid w:val="000E2076"/>
    <w:rsid w:val="000F00F2"/>
    <w:rsid w:val="000F075C"/>
    <w:rsid w:val="000F3F7D"/>
    <w:rsid w:val="000F4D74"/>
    <w:rsid w:val="000F6358"/>
    <w:rsid w:val="001034C1"/>
    <w:rsid w:val="001146BB"/>
    <w:rsid w:val="0013247E"/>
    <w:rsid w:val="00155B9D"/>
    <w:rsid w:val="001721D6"/>
    <w:rsid w:val="001A4A96"/>
    <w:rsid w:val="001A4ADF"/>
    <w:rsid w:val="001D0463"/>
    <w:rsid w:val="001E0631"/>
    <w:rsid w:val="001E365C"/>
    <w:rsid w:val="001E6DBF"/>
    <w:rsid w:val="001F1FD5"/>
    <w:rsid w:val="002111CA"/>
    <w:rsid w:val="002167E6"/>
    <w:rsid w:val="00230D9C"/>
    <w:rsid w:val="00232766"/>
    <w:rsid w:val="00234AEB"/>
    <w:rsid w:val="00234B22"/>
    <w:rsid w:val="00251430"/>
    <w:rsid w:val="00256331"/>
    <w:rsid w:val="00257B12"/>
    <w:rsid w:val="00262C36"/>
    <w:rsid w:val="002642F1"/>
    <w:rsid w:val="00267368"/>
    <w:rsid w:val="002A732C"/>
    <w:rsid w:val="002B4E72"/>
    <w:rsid w:val="002C1232"/>
    <w:rsid w:val="002C1943"/>
    <w:rsid w:val="002C3CD5"/>
    <w:rsid w:val="002F3BE3"/>
    <w:rsid w:val="003004A3"/>
    <w:rsid w:val="00301FD2"/>
    <w:rsid w:val="00303614"/>
    <w:rsid w:val="00305564"/>
    <w:rsid w:val="00343F6A"/>
    <w:rsid w:val="00352ED0"/>
    <w:rsid w:val="0035360C"/>
    <w:rsid w:val="00355C2B"/>
    <w:rsid w:val="00356E11"/>
    <w:rsid w:val="00361D30"/>
    <w:rsid w:val="003816BE"/>
    <w:rsid w:val="003854DA"/>
    <w:rsid w:val="003A5B91"/>
    <w:rsid w:val="003B2F06"/>
    <w:rsid w:val="003C7398"/>
    <w:rsid w:val="003D4701"/>
    <w:rsid w:val="003E1D85"/>
    <w:rsid w:val="003E7A9C"/>
    <w:rsid w:val="003F0226"/>
    <w:rsid w:val="0040454B"/>
    <w:rsid w:val="00416FB3"/>
    <w:rsid w:val="00421249"/>
    <w:rsid w:val="00422DB3"/>
    <w:rsid w:val="00437F26"/>
    <w:rsid w:val="00441478"/>
    <w:rsid w:val="0045154E"/>
    <w:rsid w:val="00466306"/>
    <w:rsid w:val="004711FD"/>
    <w:rsid w:val="00473D92"/>
    <w:rsid w:val="00475F1C"/>
    <w:rsid w:val="004830FD"/>
    <w:rsid w:val="004838A5"/>
    <w:rsid w:val="0049521C"/>
    <w:rsid w:val="0049533E"/>
    <w:rsid w:val="004A29C1"/>
    <w:rsid w:val="004B0AB2"/>
    <w:rsid w:val="004C18BA"/>
    <w:rsid w:val="004D468A"/>
    <w:rsid w:val="004D55DB"/>
    <w:rsid w:val="004D721D"/>
    <w:rsid w:val="004E2AB4"/>
    <w:rsid w:val="004E3832"/>
    <w:rsid w:val="004E5223"/>
    <w:rsid w:val="004E779E"/>
    <w:rsid w:val="004F4359"/>
    <w:rsid w:val="004F568C"/>
    <w:rsid w:val="004F7C6A"/>
    <w:rsid w:val="00505D61"/>
    <w:rsid w:val="00507AC0"/>
    <w:rsid w:val="00514101"/>
    <w:rsid w:val="005253D2"/>
    <w:rsid w:val="00531B52"/>
    <w:rsid w:val="00533B3D"/>
    <w:rsid w:val="00560D36"/>
    <w:rsid w:val="00564F10"/>
    <w:rsid w:val="00565B14"/>
    <w:rsid w:val="00567DB0"/>
    <w:rsid w:val="00577D15"/>
    <w:rsid w:val="0058377F"/>
    <w:rsid w:val="005B5262"/>
    <w:rsid w:val="005B64FD"/>
    <w:rsid w:val="005C5E36"/>
    <w:rsid w:val="005C6635"/>
    <w:rsid w:val="005D1F4B"/>
    <w:rsid w:val="005D35E4"/>
    <w:rsid w:val="00610F06"/>
    <w:rsid w:val="00613501"/>
    <w:rsid w:val="00614274"/>
    <w:rsid w:val="00616E5C"/>
    <w:rsid w:val="006202DD"/>
    <w:rsid w:val="006466B1"/>
    <w:rsid w:val="00650F45"/>
    <w:rsid w:val="00651BCA"/>
    <w:rsid w:val="00652665"/>
    <w:rsid w:val="00676868"/>
    <w:rsid w:val="00691078"/>
    <w:rsid w:val="00691747"/>
    <w:rsid w:val="006A351D"/>
    <w:rsid w:val="006B07A6"/>
    <w:rsid w:val="006C2B7A"/>
    <w:rsid w:val="006F09AE"/>
    <w:rsid w:val="006F0CBB"/>
    <w:rsid w:val="006F49DE"/>
    <w:rsid w:val="00705535"/>
    <w:rsid w:val="007144B3"/>
    <w:rsid w:val="0071605D"/>
    <w:rsid w:val="007200F3"/>
    <w:rsid w:val="00724C11"/>
    <w:rsid w:val="007254B2"/>
    <w:rsid w:val="00735F2C"/>
    <w:rsid w:val="00736B45"/>
    <w:rsid w:val="00747F02"/>
    <w:rsid w:val="007546EB"/>
    <w:rsid w:val="0075796D"/>
    <w:rsid w:val="007632AC"/>
    <w:rsid w:val="00767672"/>
    <w:rsid w:val="00773750"/>
    <w:rsid w:val="007773B3"/>
    <w:rsid w:val="00786917"/>
    <w:rsid w:val="00787069"/>
    <w:rsid w:val="0079502F"/>
    <w:rsid w:val="0079697D"/>
    <w:rsid w:val="007A09B9"/>
    <w:rsid w:val="007A10F9"/>
    <w:rsid w:val="007A3095"/>
    <w:rsid w:val="007C245C"/>
    <w:rsid w:val="007C5241"/>
    <w:rsid w:val="007C6D43"/>
    <w:rsid w:val="007D2D18"/>
    <w:rsid w:val="007D35AE"/>
    <w:rsid w:val="007D5F5A"/>
    <w:rsid w:val="007D7559"/>
    <w:rsid w:val="00804B91"/>
    <w:rsid w:val="008104E3"/>
    <w:rsid w:val="00821DD5"/>
    <w:rsid w:val="00823F2C"/>
    <w:rsid w:val="00832612"/>
    <w:rsid w:val="00835B2C"/>
    <w:rsid w:val="00837D95"/>
    <w:rsid w:val="008401F2"/>
    <w:rsid w:val="0084430D"/>
    <w:rsid w:val="00845282"/>
    <w:rsid w:val="00855B69"/>
    <w:rsid w:val="00872D84"/>
    <w:rsid w:val="0087386F"/>
    <w:rsid w:val="008808D2"/>
    <w:rsid w:val="00891CC2"/>
    <w:rsid w:val="00893AB4"/>
    <w:rsid w:val="008A004C"/>
    <w:rsid w:val="008B2EC5"/>
    <w:rsid w:val="008B30D4"/>
    <w:rsid w:val="008C350B"/>
    <w:rsid w:val="008C5C69"/>
    <w:rsid w:val="008C6331"/>
    <w:rsid w:val="008C6DFB"/>
    <w:rsid w:val="008E1862"/>
    <w:rsid w:val="008E3A12"/>
    <w:rsid w:val="008E755F"/>
    <w:rsid w:val="008F498F"/>
    <w:rsid w:val="00912A1D"/>
    <w:rsid w:val="00922F59"/>
    <w:rsid w:val="009240AB"/>
    <w:rsid w:val="00924C20"/>
    <w:rsid w:val="009262C7"/>
    <w:rsid w:val="00934DF1"/>
    <w:rsid w:val="009467B7"/>
    <w:rsid w:val="00954477"/>
    <w:rsid w:val="00954DDE"/>
    <w:rsid w:val="00960CAB"/>
    <w:rsid w:val="00972930"/>
    <w:rsid w:val="0097629D"/>
    <w:rsid w:val="009800F4"/>
    <w:rsid w:val="009808B0"/>
    <w:rsid w:val="0098487F"/>
    <w:rsid w:val="00993DD2"/>
    <w:rsid w:val="00994492"/>
    <w:rsid w:val="009A11BD"/>
    <w:rsid w:val="009A1975"/>
    <w:rsid w:val="009A3D8A"/>
    <w:rsid w:val="009A6961"/>
    <w:rsid w:val="009E0771"/>
    <w:rsid w:val="009F111B"/>
    <w:rsid w:val="009F1E2C"/>
    <w:rsid w:val="009F1E92"/>
    <w:rsid w:val="009F653D"/>
    <w:rsid w:val="009F7595"/>
    <w:rsid w:val="00A055AB"/>
    <w:rsid w:val="00A178E8"/>
    <w:rsid w:val="00A41357"/>
    <w:rsid w:val="00A4172D"/>
    <w:rsid w:val="00A4207E"/>
    <w:rsid w:val="00A568CB"/>
    <w:rsid w:val="00A6029D"/>
    <w:rsid w:val="00A73A5B"/>
    <w:rsid w:val="00A74710"/>
    <w:rsid w:val="00A8217E"/>
    <w:rsid w:val="00A8364E"/>
    <w:rsid w:val="00A85E6C"/>
    <w:rsid w:val="00A87749"/>
    <w:rsid w:val="00A9689F"/>
    <w:rsid w:val="00AA0BC7"/>
    <w:rsid w:val="00AA5467"/>
    <w:rsid w:val="00AA56B8"/>
    <w:rsid w:val="00AB355E"/>
    <w:rsid w:val="00AC3383"/>
    <w:rsid w:val="00AC6539"/>
    <w:rsid w:val="00AD33F2"/>
    <w:rsid w:val="00AD3B25"/>
    <w:rsid w:val="00AE0261"/>
    <w:rsid w:val="00AE3ABD"/>
    <w:rsid w:val="00AE5496"/>
    <w:rsid w:val="00AE6E61"/>
    <w:rsid w:val="00AE74A9"/>
    <w:rsid w:val="00AF2C6D"/>
    <w:rsid w:val="00AF392E"/>
    <w:rsid w:val="00AF3ED4"/>
    <w:rsid w:val="00AF535A"/>
    <w:rsid w:val="00B061E6"/>
    <w:rsid w:val="00B165C7"/>
    <w:rsid w:val="00B23751"/>
    <w:rsid w:val="00B330FA"/>
    <w:rsid w:val="00B417EC"/>
    <w:rsid w:val="00B46607"/>
    <w:rsid w:val="00B662E7"/>
    <w:rsid w:val="00B77491"/>
    <w:rsid w:val="00B80774"/>
    <w:rsid w:val="00B81AB3"/>
    <w:rsid w:val="00B87104"/>
    <w:rsid w:val="00BA5708"/>
    <w:rsid w:val="00BA573B"/>
    <w:rsid w:val="00BA739A"/>
    <w:rsid w:val="00BB5230"/>
    <w:rsid w:val="00BB5703"/>
    <w:rsid w:val="00BB7FF0"/>
    <w:rsid w:val="00BC4901"/>
    <w:rsid w:val="00BE117F"/>
    <w:rsid w:val="00C00659"/>
    <w:rsid w:val="00C03F1E"/>
    <w:rsid w:val="00C06C1E"/>
    <w:rsid w:val="00C07C12"/>
    <w:rsid w:val="00C170A4"/>
    <w:rsid w:val="00C20A73"/>
    <w:rsid w:val="00C219CC"/>
    <w:rsid w:val="00C31909"/>
    <w:rsid w:val="00C45693"/>
    <w:rsid w:val="00C47046"/>
    <w:rsid w:val="00C53FAD"/>
    <w:rsid w:val="00C668FC"/>
    <w:rsid w:val="00C71DA9"/>
    <w:rsid w:val="00C92174"/>
    <w:rsid w:val="00CA362B"/>
    <w:rsid w:val="00CA4C42"/>
    <w:rsid w:val="00CA72E4"/>
    <w:rsid w:val="00CC634C"/>
    <w:rsid w:val="00CE1E77"/>
    <w:rsid w:val="00CF435F"/>
    <w:rsid w:val="00CF74F0"/>
    <w:rsid w:val="00D07A95"/>
    <w:rsid w:val="00D110A0"/>
    <w:rsid w:val="00D2159C"/>
    <w:rsid w:val="00D21B5E"/>
    <w:rsid w:val="00D21E96"/>
    <w:rsid w:val="00D3501F"/>
    <w:rsid w:val="00D74B18"/>
    <w:rsid w:val="00D80ED5"/>
    <w:rsid w:val="00D80ED7"/>
    <w:rsid w:val="00DA0DBC"/>
    <w:rsid w:val="00DA4E5C"/>
    <w:rsid w:val="00DA75D8"/>
    <w:rsid w:val="00DB1A2A"/>
    <w:rsid w:val="00DC4D2F"/>
    <w:rsid w:val="00DC5B8E"/>
    <w:rsid w:val="00DD2757"/>
    <w:rsid w:val="00DD6AEA"/>
    <w:rsid w:val="00DF77CB"/>
    <w:rsid w:val="00E05209"/>
    <w:rsid w:val="00E0761C"/>
    <w:rsid w:val="00E24124"/>
    <w:rsid w:val="00E331A2"/>
    <w:rsid w:val="00E52BE6"/>
    <w:rsid w:val="00E61F4F"/>
    <w:rsid w:val="00E669D7"/>
    <w:rsid w:val="00E75C1C"/>
    <w:rsid w:val="00E946A0"/>
    <w:rsid w:val="00EA761E"/>
    <w:rsid w:val="00EB3474"/>
    <w:rsid w:val="00EB55E4"/>
    <w:rsid w:val="00EB72A2"/>
    <w:rsid w:val="00EC0EFA"/>
    <w:rsid w:val="00ED2624"/>
    <w:rsid w:val="00ED4F5D"/>
    <w:rsid w:val="00ED4FE1"/>
    <w:rsid w:val="00EE0400"/>
    <w:rsid w:val="00EE18BC"/>
    <w:rsid w:val="00EE1EB1"/>
    <w:rsid w:val="00EE7476"/>
    <w:rsid w:val="00F03001"/>
    <w:rsid w:val="00F0452D"/>
    <w:rsid w:val="00F1634F"/>
    <w:rsid w:val="00F21585"/>
    <w:rsid w:val="00F22AB2"/>
    <w:rsid w:val="00F23837"/>
    <w:rsid w:val="00F27174"/>
    <w:rsid w:val="00F34276"/>
    <w:rsid w:val="00F37FF5"/>
    <w:rsid w:val="00F52405"/>
    <w:rsid w:val="00F60354"/>
    <w:rsid w:val="00F72693"/>
    <w:rsid w:val="00F74C41"/>
    <w:rsid w:val="00F75041"/>
    <w:rsid w:val="00F75859"/>
    <w:rsid w:val="00F77EAF"/>
    <w:rsid w:val="00F80BAF"/>
    <w:rsid w:val="00F92846"/>
    <w:rsid w:val="00FA0492"/>
    <w:rsid w:val="00FA69E4"/>
    <w:rsid w:val="00FD7BA2"/>
    <w:rsid w:val="00FE090E"/>
    <w:rsid w:val="00FE4EA7"/>
    <w:rsid w:val="00FF0D6C"/>
    <w:rsid w:val="561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CB62FB"/>
  <w15:docId w15:val="{4F4AA0DB-9296-453B-9BE5-DE96DF97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Raavi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  <w:sz w:val="24"/>
      <w:szCs w:val="24"/>
      <w:lang w:eastAsia="pt-BR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  <w:rPr>
      <w:sz w:val="24"/>
      <w:szCs w:val="24"/>
      <w:lang w:eastAsia="pt-BR"/>
    </w:r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o\Configura&#231;&#245;es%20locais\Temporary%20Internet%20Files\OLK35\Modelo%20Prova%20FF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Prova FFB</Template>
  <TotalTime>431</TotalTime>
  <Pages>2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FARIAS BRITO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mario</dc:creator>
  <cp:lastModifiedBy>Vitor Santos</cp:lastModifiedBy>
  <cp:revision>134</cp:revision>
  <cp:lastPrinted>2012-10-05T23:12:00Z</cp:lastPrinted>
  <dcterms:created xsi:type="dcterms:W3CDTF">2012-10-05T21:43:00Z</dcterms:created>
  <dcterms:modified xsi:type="dcterms:W3CDTF">2020-08-10T21:28:00Z</dcterms:modified>
</cp:coreProperties>
</file>