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14D9B" w14:textId="77777777" w:rsidR="00E669D7" w:rsidRPr="00E669D7" w:rsidRDefault="00E669D7" w:rsidP="00AE74A9">
      <w:pPr>
        <w:autoSpaceDE w:val="0"/>
        <w:autoSpaceDN w:val="0"/>
        <w:adjustRightInd w:val="0"/>
        <w:ind w:left="720" w:hanging="360"/>
        <w:jc w:val="both"/>
        <w:rPr>
          <w:b/>
          <w:bCs/>
          <w:color w:val="404040" w:themeColor="text1" w:themeTint="BF"/>
        </w:rPr>
      </w:pPr>
      <w:r w:rsidRPr="00E669D7">
        <w:rPr>
          <w:b/>
          <w:bCs/>
          <w:color w:val="404040" w:themeColor="text1" w:themeTint="BF"/>
        </w:rPr>
        <w:t>Atividades</w:t>
      </w:r>
      <w:r w:rsidR="00C06C1E">
        <w:rPr>
          <w:b/>
          <w:bCs/>
          <w:color w:val="404040" w:themeColor="text1" w:themeTint="BF"/>
        </w:rPr>
        <w:t xml:space="preserve"> do conteúdo:</w:t>
      </w:r>
      <w:r w:rsidRPr="00E669D7">
        <w:rPr>
          <w:b/>
          <w:bCs/>
          <w:color w:val="404040" w:themeColor="text1" w:themeTint="BF"/>
        </w:rPr>
        <w:t xml:space="preserve"> </w:t>
      </w:r>
      <w:r w:rsidR="00D3501F" w:rsidRPr="00D3501F">
        <w:rPr>
          <w:b/>
          <w:bCs/>
          <w:color w:val="404040" w:themeColor="text1" w:themeTint="BF"/>
        </w:rPr>
        <w:t>Abertura</w:t>
      </w:r>
    </w:p>
    <w:p w14:paraId="62BAF0BF" w14:textId="77777777"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14:paraId="38B2CD7E" w14:textId="77777777" w:rsidR="00CA72E4" w:rsidRDefault="00CA72E4" w:rsidP="00CA72E4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1-1</w:t>
      </w: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Pr="00B061E6">
        <w:rPr>
          <w:rFonts w:ascii="NimbusRomNo9L-Regu" w:hAnsi="NimbusRomNo9L-Regu" w:cs="NimbusRomNo9L-Regu"/>
        </w:rPr>
        <w:t xml:space="preserve">Desenvolva um programa C </w:t>
      </w:r>
      <w:r>
        <w:rPr>
          <w:rFonts w:ascii="NimbusRomNo9L-Regu" w:hAnsi="NimbusRomNo9L-Regu" w:cs="NimbusRomNo9L-Regu"/>
        </w:rPr>
        <w:t>que, baseado no código a seguir, realize as seguintes tarefas:</w:t>
      </w:r>
    </w:p>
    <w:p w14:paraId="3E822926" w14:textId="77777777" w:rsidR="00CA72E4" w:rsidRDefault="00CA72E4" w:rsidP="00CA72E4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p w14:paraId="2271707F" w14:textId="77777777" w:rsidR="00CA72E4" w:rsidRPr="00610F06" w:rsidRDefault="00CA72E4" w:rsidP="00CA72E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NimbusRomNo9L-Regu" w:hAnsi="NimbusRomNo9L-Regu" w:cs="NimbusRomNo9L-Regu"/>
        </w:rPr>
        <w:tab/>
      </w:r>
      <w:proofErr w:type="spellStart"/>
      <w:r w:rsidRPr="00610F06">
        <w:rPr>
          <w:rFonts w:ascii="Courier New" w:hAnsi="Courier New" w:cs="Courier New"/>
        </w:rPr>
        <w:t>int</w:t>
      </w:r>
      <w:proofErr w:type="spellEnd"/>
      <w:r w:rsidRPr="00610F06">
        <w:rPr>
          <w:rFonts w:ascii="Courier New" w:hAnsi="Courier New" w:cs="Courier New"/>
        </w:rPr>
        <w:t xml:space="preserve"> a, *b;</w:t>
      </w:r>
    </w:p>
    <w:p w14:paraId="74F57BDE" w14:textId="77777777" w:rsidR="00CA72E4" w:rsidRDefault="00CA72E4" w:rsidP="00CA72E4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</w:p>
    <w:p w14:paraId="089DFBA6" w14:textId="77777777" w:rsidR="00CA72E4" w:rsidRPr="00610F06" w:rsidRDefault="00CA72E4" w:rsidP="00CA72E4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610F06">
        <w:rPr>
          <w:rFonts w:ascii="NimbusRomNo9L-Regu" w:hAnsi="NimbusRomNo9L-Regu" w:cs="NimbusRomNo9L-Regu"/>
        </w:rPr>
        <w:t xml:space="preserve">Leia do usuário um valor a ser atribuído à variável </w:t>
      </w:r>
      <w:r w:rsidRPr="00972930">
        <w:rPr>
          <w:rFonts w:ascii="NimbusRomNo9L-Regu" w:hAnsi="NimbusRomNo9L-Regu" w:cs="NimbusRomNo9L-Regu"/>
          <w:b/>
          <w:bCs/>
        </w:rPr>
        <w:t>a</w:t>
      </w:r>
      <w:r w:rsidRPr="00610F06">
        <w:rPr>
          <w:rFonts w:ascii="NimbusRomNo9L-Regu" w:hAnsi="NimbusRomNo9L-Regu" w:cs="NimbusRomNo9L-Regu"/>
        </w:rPr>
        <w:t>;</w:t>
      </w:r>
    </w:p>
    <w:p w14:paraId="2FCBB67E" w14:textId="77777777" w:rsidR="00CA72E4" w:rsidRDefault="00CA72E4" w:rsidP="00CA72E4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Faça o ponteiro </w:t>
      </w:r>
      <w:r w:rsidRPr="00972930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 xml:space="preserve"> apontar para </w:t>
      </w:r>
      <w:r w:rsidRPr="00972930">
        <w:rPr>
          <w:rFonts w:ascii="NimbusRomNo9L-Regu" w:hAnsi="NimbusRomNo9L-Regu" w:cs="NimbusRomNo9L-Regu"/>
          <w:b/>
          <w:bCs/>
        </w:rPr>
        <w:t>a</w:t>
      </w:r>
      <w:r>
        <w:rPr>
          <w:rFonts w:ascii="NimbusRomNo9L-Regu" w:hAnsi="NimbusRomNo9L-Regu" w:cs="NimbusRomNo9L-Regu"/>
        </w:rPr>
        <w:t>;</w:t>
      </w:r>
    </w:p>
    <w:p w14:paraId="3524D98A" w14:textId="77777777" w:rsidR="00CA72E4" w:rsidRDefault="00CA72E4" w:rsidP="00CA72E4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Dobre o valor de </w:t>
      </w:r>
      <w:r w:rsidRPr="00972930">
        <w:rPr>
          <w:rFonts w:ascii="NimbusRomNo9L-Regu" w:hAnsi="NimbusRomNo9L-Regu" w:cs="NimbusRomNo9L-Regu"/>
          <w:b/>
          <w:bCs/>
        </w:rPr>
        <w:t>a</w:t>
      </w:r>
      <w:r>
        <w:rPr>
          <w:rFonts w:ascii="NimbusRomNo9L-Regu" w:hAnsi="NimbusRomNo9L-Regu" w:cs="NimbusRomNo9L-Regu"/>
        </w:rPr>
        <w:t xml:space="preserve">, utilizando o ponteiro </w:t>
      </w:r>
      <w:r w:rsidRPr="00972930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>.</w:t>
      </w:r>
    </w:p>
    <w:p w14:paraId="61BA4DD6" w14:textId="77777777" w:rsidR="00CA72E4" w:rsidRDefault="00CA72E4" w:rsidP="00CA72E4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Aloque nova memória para </w:t>
      </w:r>
      <w:r w:rsidRPr="00972930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>;</w:t>
      </w:r>
    </w:p>
    <w:p w14:paraId="4348E841" w14:textId="77777777" w:rsidR="00CA72E4" w:rsidRDefault="00CA72E4" w:rsidP="00CA72E4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Leia do usuário um valor a ser atribuído à posição de memória apontada por </w:t>
      </w:r>
      <w:r w:rsidRPr="00972930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>.</w:t>
      </w:r>
    </w:p>
    <w:p w14:paraId="5F02D376" w14:textId="77777777" w:rsidR="00CA72E4" w:rsidRPr="00610F06" w:rsidRDefault="00CA72E4" w:rsidP="00CA72E4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Mostre os valores de </w:t>
      </w:r>
      <w:r w:rsidRPr="009A6961">
        <w:rPr>
          <w:rFonts w:ascii="NimbusRomNo9L-Regu" w:hAnsi="NimbusRomNo9L-Regu" w:cs="NimbusRomNo9L-Regu"/>
          <w:b/>
          <w:bCs/>
        </w:rPr>
        <w:t>a</w:t>
      </w:r>
      <w:r>
        <w:rPr>
          <w:rFonts w:ascii="NimbusRomNo9L-Regu" w:hAnsi="NimbusRomNo9L-Regu" w:cs="NimbusRomNo9L-Regu"/>
        </w:rPr>
        <w:t xml:space="preserve"> e </w:t>
      </w:r>
      <w:r w:rsidRPr="009A6961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 xml:space="preserve"> na tela.</w:t>
      </w:r>
    </w:p>
    <w:p w14:paraId="0A774B82" w14:textId="77777777" w:rsidR="00CA72E4" w:rsidRPr="00E669D7" w:rsidRDefault="00CA72E4" w:rsidP="00CA72E4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CA72E4" w14:paraId="5A9BA41D" w14:textId="77777777" w:rsidTr="00DC7E97">
        <w:tc>
          <w:tcPr>
            <w:tcW w:w="9701" w:type="dxa"/>
          </w:tcPr>
          <w:p w14:paraId="32E11E85" w14:textId="77777777" w:rsidR="008F5942" w:rsidRPr="008F5942" w:rsidRDefault="008F5942" w:rsidP="008F594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8F5942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8F5942">
              <w:rPr>
                <w:rFonts w:ascii="NimbusRomNo9L-Regu" w:hAnsi="NimbusRomNo9L-Regu" w:cs="NimbusRomNo9L-Regu"/>
              </w:rPr>
              <w:t xml:space="preserve"> a, *b;</w:t>
            </w:r>
          </w:p>
          <w:p w14:paraId="015CA94A" w14:textId="77777777" w:rsidR="008F5942" w:rsidRPr="008F5942" w:rsidRDefault="008F5942" w:rsidP="008F594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8F5942">
              <w:rPr>
                <w:rFonts w:ascii="NimbusRomNo9L-Regu" w:hAnsi="NimbusRomNo9L-Regu" w:cs="NimbusRomNo9L-Regu"/>
              </w:rPr>
              <w:tab/>
            </w:r>
          </w:p>
          <w:p w14:paraId="5AD72E9C" w14:textId="77777777" w:rsidR="008F5942" w:rsidRPr="008F5942" w:rsidRDefault="008F5942" w:rsidP="008F594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8F594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8F594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8F594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8F5942">
              <w:rPr>
                <w:rFonts w:ascii="NimbusRomNo9L-Regu" w:hAnsi="NimbusRomNo9L-Regu" w:cs="NimbusRomNo9L-Regu"/>
              </w:rPr>
              <w:t xml:space="preserve">"Qual o valor </w:t>
            </w:r>
            <w:proofErr w:type="spellStart"/>
            <w:r w:rsidRPr="008F5942">
              <w:rPr>
                <w:rFonts w:ascii="NimbusRomNo9L-Regu" w:hAnsi="NimbusRomNo9L-Regu" w:cs="NimbusRomNo9L-Regu"/>
              </w:rPr>
              <w:t>atribuido</w:t>
            </w:r>
            <w:proofErr w:type="spellEnd"/>
            <w:r w:rsidRPr="008F5942">
              <w:rPr>
                <w:rFonts w:ascii="NimbusRomNo9L-Regu" w:hAnsi="NimbusRomNo9L-Regu" w:cs="NimbusRomNo9L-Regu"/>
              </w:rPr>
              <w:t xml:space="preserve"> a a?\n");</w:t>
            </w:r>
          </w:p>
          <w:p w14:paraId="0C23EF64" w14:textId="77777777" w:rsidR="008F5942" w:rsidRPr="008F5942" w:rsidRDefault="008F5942" w:rsidP="008F594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8F594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8F5942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8F594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8F5942">
              <w:rPr>
                <w:rFonts w:ascii="NimbusRomNo9L-Regu" w:hAnsi="NimbusRomNo9L-Regu" w:cs="NimbusRomNo9L-Regu"/>
              </w:rPr>
              <w:t>"%d", &amp;a);</w:t>
            </w:r>
          </w:p>
          <w:p w14:paraId="59A390AA" w14:textId="77777777" w:rsidR="008F5942" w:rsidRPr="008F5942" w:rsidRDefault="008F5942" w:rsidP="008F594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8F5942">
              <w:rPr>
                <w:rFonts w:ascii="NimbusRomNo9L-Regu" w:hAnsi="NimbusRomNo9L-Regu" w:cs="NimbusRomNo9L-Regu"/>
              </w:rPr>
              <w:tab/>
            </w:r>
          </w:p>
          <w:p w14:paraId="72F1B294" w14:textId="77777777" w:rsidR="008F5942" w:rsidRPr="008F5942" w:rsidRDefault="008F5942" w:rsidP="008F594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8F5942">
              <w:rPr>
                <w:rFonts w:ascii="NimbusRomNo9L-Regu" w:hAnsi="NimbusRomNo9L-Regu" w:cs="NimbusRomNo9L-Regu"/>
              </w:rPr>
              <w:tab/>
              <w:t>b = (</w:t>
            </w:r>
            <w:proofErr w:type="spellStart"/>
            <w:r w:rsidRPr="008F5942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Start"/>
            <w:r w:rsidRPr="008F5942">
              <w:rPr>
                <w:rFonts w:ascii="NimbusRomNo9L-Regu" w:hAnsi="NimbusRomNo9L-Regu" w:cs="NimbusRomNo9L-Regu"/>
              </w:rPr>
              <w:t>*)</w:t>
            </w:r>
            <w:proofErr w:type="spellStart"/>
            <w:r w:rsidRPr="008F5942">
              <w:rPr>
                <w:rFonts w:ascii="NimbusRomNo9L-Regu" w:hAnsi="NimbusRomNo9L-Regu" w:cs="NimbusRomNo9L-Regu"/>
              </w:rPr>
              <w:t>malloc</w:t>
            </w:r>
            <w:proofErr w:type="spellEnd"/>
            <w:proofErr w:type="gramEnd"/>
            <w:r w:rsidRPr="008F594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8F5942">
              <w:rPr>
                <w:rFonts w:ascii="NimbusRomNo9L-Regu" w:hAnsi="NimbusRomNo9L-Regu" w:cs="NimbusRomNo9L-Regu"/>
              </w:rPr>
              <w:t>sizeof</w:t>
            </w:r>
            <w:proofErr w:type="spellEnd"/>
            <w:r w:rsidRPr="008F594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8F5942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8F5942">
              <w:rPr>
                <w:rFonts w:ascii="NimbusRomNo9L-Regu" w:hAnsi="NimbusRomNo9L-Regu" w:cs="NimbusRomNo9L-Regu"/>
              </w:rPr>
              <w:t>));</w:t>
            </w:r>
          </w:p>
          <w:p w14:paraId="3D5CDC64" w14:textId="7B1F3752" w:rsidR="008F5942" w:rsidRPr="008F5942" w:rsidRDefault="008F5942" w:rsidP="008F594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8F5942">
              <w:rPr>
                <w:rFonts w:ascii="NimbusRomNo9L-Regu" w:hAnsi="NimbusRomNo9L-Regu" w:cs="NimbusRomNo9L-Regu"/>
              </w:rPr>
              <w:tab/>
              <w:t xml:space="preserve">b = &amp;a; </w:t>
            </w:r>
          </w:p>
          <w:p w14:paraId="2E7FAF49" w14:textId="77777777" w:rsidR="008F5942" w:rsidRPr="008F5942" w:rsidRDefault="008F5942" w:rsidP="008F594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8F5942">
              <w:rPr>
                <w:rFonts w:ascii="NimbusRomNo9L-Regu" w:hAnsi="NimbusRomNo9L-Regu" w:cs="NimbusRomNo9L-Regu"/>
              </w:rPr>
              <w:tab/>
              <w:t>*b = *b * 2;</w:t>
            </w:r>
          </w:p>
          <w:p w14:paraId="73745DE1" w14:textId="77777777" w:rsidR="008F5942" w:rsidRPr="008F5942" w:rsidRDefault="008F5942" w:rsidP="008F594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8F594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8F594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8F594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8F5942">
              <w:rPr>
                <w:rFonts w:ascii="NimbusRomNo9L-Regu" w:hAnsi="NimbusRomNo9L-Regu" w:cs="NimbusRomNo9L-Regu"/>
              </w:rPr>
              <w:t>"Valor de a: %d\</w:t>
            </w:r>
            <w:proofErr w:type="spellStart"/>
            <w:r w:rsidRPr="008F5942">
              <w:rPr>
                <w:rFonts w:ascii="NimbusRomNo9L-Regu" w:hAnsi="NimbusRomNo9L-Regu" w:cs="NimbusRomNo9L-Regu"/>
              </w:rPr>
              <w:t>nValor</w:t>
            </w:r>
            <w:proofErr w:type="spellEnd"/>
            <w:r w:rsidRPr="008F5942">
              <w:rPr>
                <w:rFonts w:ascii="NimbusRomNo9L-Regu" w:hAnsi="NimbusRomNo9L-Regu" w:cs="NimbusRomNo9L-Regu"/>
              </w:rPr>
              <w:t xml:space="preserve"> de b: %d\n", a, *b);</w:t>
            </w:r>
          </w:p>
          <w:p w14:paraId="52428330" w14:textId="77777777" w:rsidR="008F5942" w:rsidRPr="008F5942" w:rsidRDefault="008F5942" w:rsidP="008F594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8F5942">
              <w:rPr>
                <w:rFonts w:ascii="NimbusRomNo9L-Regu" w:hAnsi="NimbusRomNo9L-Regu" w:cs="NimbusRomNo9L-Regu"/>
              </w:rPr>
              <w:tab/>
              <w:t>b = (</w:t>
            </w:r>
            <w:proofErr w:type="spellStart"/>
            <w:r w:rsidRPr="008F5942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Start"/>
            <w:r w:rsidRPr="008F5942">
              <w:rPr>
                <w:rFonts w:ascii="NimbusRomNo9L-Regu" w:hAnsi="NimbusRomNo9L-Regu" w:cs="NimbusRomNo9L-Regu"/>
              </w:rPr>
              <w:t>*)</w:t>
            </w:r>
            <w:proofErr w:type="spellStart"/>
            <w:r w:rsidRPr="008F5942">
              <w:rPr>
                <w:rFonts w:ascii="NimbusRomNo9L-Regu" w:hAnsi="NimbusRomNo9L-Regu" w:cs="NimbusRomNo9L-Regu"/>
              </w:rPr>
              <w:t>malloc</w:t>
            </w:r>
            <w:proofErr w:type="spellEnd"/>
            <w:proofErr w:type="gramEnd"/>
            <w:r w:rsidRPr="008F594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8F5942">
              <w:rPr>
                <w:rFonts w:ascii="NimbusRomNo9L-Regu" w:hAnsi="NimbusRomNo9L-Regu" w:cs="NimbusRomNo9L-Regu"/>
              </w:rPr>
              <w:t>sizeof</w:t>
            </w:r>
            <w:proofErr w:type="spellEnd"/>
            <w:r w:rsidRPr="008F594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8F5942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8F5942">
              <w:rPr>
                <w:rFonts w:ascii="NimbusRomNo9L-Regu" w:hAnsi="NimbusRomNo9L-Regu" w:cs="NimbusRomNo9L-Regu"/>
              </w:rPr>
              <w:t>));</w:t>
            </w:r>
          </w:p>
          <w:p w14:paraId="5CAFAB6B" w14:textId="77777777" w:rsidR="008F5942" w:rsidRPr="008F5942" w:rsidRDefault="008F5942" w:rsidP="008F594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8F594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8F594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8F594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8F5942">
              <w:rPr>
                <w:rFonts w:ascii="NimbusRomNo9L-Regu" w:hAnsi="NimbusRomNo9L-Regu" w:cs="NimbusRomNo9L-Regu"/>
              </w:rPr>
              <w:t xml:space="preserve">"Qual o valor </w:t>
            </w:r>
            <w:proofErr w:type="spellStart"/>
            <w:r w:rsidRPr="008F5942">
              <w:rPr>
                <w:rFonts w:ascii="NimbusRomNo9L-Regu" w:hAnsi="NimbusRomNo9L-Regu" w:cs="NimbusRomNo9L-Regu"/>
              </w:rPr>
              <w:t>atribuido</w:t>
            </w:r>
            <w:proofErr w:type="spellEnd"/>
            <w:r w:rsidRPr="008F5942">
              <w:rPr>
                <w:rFonts w:ascii="NimbusRomNo9L-Regu" w:hAnsi="NimbusRomNo9L-Regu" w:cs="NimbusRomNo9L-Regu"/>
              </w:rPr>
              <w:t xml:space="preserve"> a b?\n");</w:t>
            </w:r>
          </w:p>
          <w:p w14:paraId="5A4FFFB0" w14:textId="77777777" w:rsidR="008F5942" w:rsidRPr="008F5942" w:rsidRDefault="008F5942" w:rsidP="008F594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8F594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8F5942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8F594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8F5942">
              <w:rPr>
                <w:rFonts w:ascii="NimbusRomNo9L-Regu" w:hAnsi="NimbusRomNo9L-Regu" w:cs="NimbusRomNo9L-Regu"/>
              </w:rPr>
              <w:t>"%d", &amp;b);</w:t>
            </w:r>
          </w:p>
          <w:p w14:paraId="4A10D848" w14:textId="77777777" w:rsidR="008F5942" w:rsidRPr="008F5942" w:rsidRDefault="008F5942" w:rsidP="008F594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8F5942">
              <w:rPr>
                <w:rFonts w:ascii="NimbusRomNo9L-Regu" w:hAnsi="NimbusRomNo9L-Regu" w:cs="NimbusRomNo9L-Regu"/>
              </w:rPr>
              <w:tab/>
              <w:t>b = &amp;b;</w:t>
            </w:r>
          </w:p>
          <w:p w14:paraId="034617BA" w14:textId="77777777" w:rsidR="008F5942" w:rsidRPr="008F5942" w:rsidRDefault="008F5942" w:rsidP="008F594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8F594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8F594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8F594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8F5942">
              <w:rPr>
                <w:rFonts w:ascii="NimbusRomNo9L-Regu" w:hAnsi="NimbusRomNo9L-Regu" w:cs="NimbusRomNo9L-Regu"/>
              </w:rPr>
              <w:t>"Valor de a: %d\</w:t>
            </w:r>
            <w:proofErr w:type="spellStart"/>
            <w:r w:rsidRPr="008F5942">
              <w:rPr>
                <w:rFonts w:ascii="NimbusRomNo9L-Regu" w:hAnsi="NimbusRomNo9L-Regu" w:cs="NimbusRomNo9L-Regu"/>
              </w:rPr>
              <w:t>nValor</w:t>
            </w:r>
            <w:proofErr w:type="spellEnd"/>
            <w:r w:rsidRPr="008F5942">
              <w:rPr>
                <w:rFonts w:ascii="NimbusRomNo9L-Regu" w:hAnsi="NimbusRomNo9L-Regu" w:cs="NimbusRomNo9L-Regu"/>
              </w:rPr>
              <w:t xml:space="preserve"> de b: %d, %d\n", a, *b);</w:t>
            </w:r>
          </w:p>
          <w:p w14:paraId="62F7E1BB" w14:textId="779A3B06" w:rsidR="00CA72E4" w:rsidRDefault="008F5942" w:rsidP="008F594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8F5942">
              <w:rPr>
                <w:rFonts w:ascii="NimbusRomNo9L-Regu" w:hAnsi="NimbusRomNo9L-Regu" w:cs="NimbusRomNo9L-Regu"/>
              </w:rPr>
              <w:tab/>
            </w:r>
          </w:p>
        </w:tc>
      </w:tr>
    </w:tbl>
    <w:p w14:paraId="1FF3DCEE" w14:textId="77777777" w:rsidR="00CA72E4" w:rsidRDefault="00CA72E4" w:rsidP="00CA72E4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696F5B9E" w14:textId="77777777" w:rsidR="00CE1E77" w:rsidRDefault="00CA72E4" w:rsidP="00EB72A2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</w:t>
      </w:r>
      <w:r w:rsidR="008C5C69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 w:rsidR="00B061E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EB72A2">
        <w:rPr>
          <w:rFonts w:ascii="NimbusRomNo9L-Regu" w:hAnsi="NimbusRomNo9L-Regu" w:cs="NimbusRomNo9L-Regu"/>
        </w:rPr>
        <w:t>Implemente um TAD que represente uma carteira digital. Ele deverá conter o valor na carteira, além das operações de depósito e retirada e visualização do saldo.</w:t>
      </w:r>
    </w:p>
    <w:p w14:paraId="701AAF56" w14:textId="77777777" w:rsidR="00F37FF5" w:rsidRPr="00E669D7" w:rsidRDefault="00F37FF5" w:rsidP="00F37FF5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F37FF5" w14:paraId="78F68F50" w14:textId="77777777" w:rsidTr="00F90BFF">
        <w:tc>
          <w:tcPr>
            <w:tcW w:w="9701" w:type="dxa"/>
          </w:tcPr>
          <w:p w14:paraId="401DE0C7" w14:textId="578803BE" w:rsid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>
              <w:rPr>
                <w:rFonts w:ascii="NimbusRomNo9L-Regu" w:hAnsi="NimbusRomNo9L-Regu" w:cs="NimbusRomNo9L-Regu"/>
              </w:rPr>
              <w:t>carteira.h</w:t>
            </w:r>
            <w:proofErr w:type="spellEnd"/>
          </w:p>
          <w:p w14:paraId="54488D86" w14:textId="77777777" w:rsid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2F8ED02E" w14:textId="7369E25C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0D7653">
              <w:rPr>
                <w:rFonts w:ascii="NimbusRomNo9L-Regu" w:hAnsi="NimbusRomNo9L-Regu" w:cs="NimbusRomNo9L-Regu"/>
              </w:rPr>
              <w:t>typedef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Carteira 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TCarteira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;</w:t>
            </w:r>
          </w:p>
          <w:p w14:paraId="14D5482F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53EF3E3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0D7653">
              <w:rPr>
                <w:rFonts w:ascii="NimbusRomNo9L-Regu" w:hAnsi="NimbusRomNo9L-Regu" w:cs="NimbusRomNo9L-Regu"/>
              </w:rPr>
              <w:t>TCarteira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* </w:t>
            </w:r>
            <w:proofErr w:type="gramStart"/>
            <w:r w:rsidRPr="000D7653">
              <w:rPr>
                <w:rFonts w:ascii="NimbusRomNo9L-Regu" w:hAnsi="NimbusRomNo9L-Regu" w:cs="NimbusRomNo9L-Regu"/>
              </w:rPr>
              <w:t>criar(</w:t>
            </w:r>
            <w:proofErr w:type="spellStart"/>
            <w:proofErr w:type="gramEnd"/>
            <w:r w:rsidRPr="000D7653">
              <w:rPr>
                <w:rFonts w:ascii="NimbusRomNo9L-Regu" w:hAnsi="NimbusRomNo9L-Regu" w:cs="NimbusRomNo9L-Regu"/>
              </w:rPr>
              <w:t>float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v);</w:t>
            </w:r>
          </w:p>
          <w:p w14:paraId="6B1F29DF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0D7653">
              <w:rPr>
                <w:rFonts w:ascii="NimbusRomNo9L-Regu" w:hAnsi="NimbusRomNo9L-Regu" w:cs="NimbusRomNo9L-Regu"/>
              </w:rPr>
              <w:t>void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0D7653">
              <w:rPr>
                <w:rFonts w:ascii="NimbusRomNo9L-Regu" w:hAnsi="NimbusRomNo9L-Regu" w:cs="NimbusRomNo9L-Regu"/>
              </w:rPr>
              <w:t>depositar(</w:t>
            </w:r>
            <w:proofErr w:type="spellStart"/>
            <w:proofErr w:type="gramEnd"/>
            <w:r w:rsidRPr="000D7653">
              <w:rPr>
                <w:rFonts w:ascii="NimbusRomNo9L-Regu" w:hAnsi="NimbusRomNo9L-Regu" w:cs="NimbusRomNo9L-Regu"/>
              </w:rPr>
              <w:t>TCarteira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*c, 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float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v);</w:t>
            </w:r>
          </w:p>
          <w:p w14:paraId="25964B1F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0D7653">
              <w:rPr>
                <w:rFonts w:ascii="NimbusRomNo9L-Regu" w:hAnsi="NimbusRomNo9L-Regu" w:cs="NimbusRomNo9L-Regu"/>
              </w:rPr>
              <w:t>void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0D7653">
              <w:rPr>
                <w:rFonts w:ascii="NimbusRomNo9L-Regu" w:hAnsi="NimbusRomNo9L-Regu" w:cs="NimbusRomNo9L-Regu"/>
              </w:rPr>
              <w:t>retirar(</w:t>
            </w:r>
            <w:proofErr w:type="spellStart"/>
            <w:proofErr w:type="gramEnd"/>
            <w:r w:rsidRPr="000D7653">
              <w:rPr>
                <w:rFonts w:ascii="NimbusRomNo9L-Regu" w:hAnsi="NimbusRomNo9L-Regu" w:cs="NimbusRomNo9L-Regu"/>
              </w:rPr>
              <w:t>TCarteira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*c, 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float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v);</w:t>
            </w:r>
          </w:p>
          <w:p w14:paraId="4AC56882" w14:textId="180466B8" w:rsidR="00F37FF5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0D7653">
              <w:rPr>
                <w:rFonts w:ascii="NimbusRomNo9L-Regu" w:hAnsi="NimbusRomNo9L-Regu" w:cs="NimbusRomNo9L-Regu"/>
              </w:rPr>
              <w:t>float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0D7653">
              <w:rPr>
                <w:rFonts w:ascii="NimbusRomNo9L-Regu" w:hAnsi="NimbusRomNo9L-Regu" w:cs="NimbusRomNo9L-Regu"/>
              </w:rPr>
              <w:t>mostrar(</w:t>
            </w:r>
            <w:proofErr w:type="spellStart"/>
            <w:proofErr w:type="gramEnd"/>
            <w:r w:rsidRPr="000D7653">
              <w:rPr>
                <w:rFonts w:ascii="NimbusRomNo9L-Regu" w:hAnsi="NimbusRomNo9L-Regu" w:cs="NimbusRomNo9L-Regu"/>
              </w:rPr>
              <w:t>TCarteira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*c);</w:t>
            </w:r>
          </w:p>
          <w:p w14:paraId="7BE55A63" w14:textId="28C974FD" w:rsid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399CC79" w14:textId="7AE5F29D" w:rsid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>
              <w:rPr>
                <w:rFonts w:ascii="NimbusRomNo9L-Regu" w:hAnsi="NimbusRomNo9L-Regu" w:cs="NimbusRomNo9L-Regu"/>
              </w:rPr>
              <w:t>carteira.c</w:t>
            </w:r>
            <w:proofErr w:type="spellEnd"/>
          </w:p>
          <w:p w14:paraId="10001E7E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lastRenderedPageBreak/>
              <w:t>#include &lt;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&gt;</w:t>
            </w:r>
          </w:p>
          <w:p w14:paraId="6F9E7660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&gt;</w:t>
            </w:r>
          </w:p>
          <w:p w14:paraId="2D304054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stddef.h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&gt;</w:t>
            </w:r>
          </w:p>
          <w:p w14:paraId="2F20AF4F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>#include "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carteira.h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"</w:t>
            </w:r>
          </w:p>
          <w:p w14:paraId="13F2268B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4BBD68DA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0D7653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0D7653">
              <w:rPr>
                <w:rFonts w:ascii="NimbusRomNo9L-Regu" w:hAnsi="NimbusRomNo9L-Regu" w:cs="NimbusRomNo9L-Regu"/>
              </w:rPr>
              <w:t>Carteira{</w:t>
            </w:r>
            <w:proofErr w:type="gramEnd"/>
          </w:p>
          <w:p w14:paraId="3C6C628A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</w:p>
          <w:p w14:paraId="250D1ED4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float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valor;</w:t>
            </w:r>
          </w:p>
          <w:p w14:paraId="03646491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</w:p>
          <w:p w14:paraId="3D72AEF8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>};</w:t>
            </w:r>
          </w:p>
          <w:p w14:paraId="73AF44F2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25F4E47D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0D7653">
              <w:rPr>
                <w:rFonts w:ascii="NimbusRomNo9L-Regu" w:hAnsi="NimbusRomNo9L-Regu" w:cs="NimbusRomNo9L-Regu"/>
              </w:rPr>
              <w:t>TCarteira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* </w:t>
            </w:r>
            <w:proofErr w:type="gramStart"/>
            <w:r w:rsidRPr="000D7653">
              <w:rPr>
                <w:rFonts w:ascii="NimbusRomNo9L-Regu" w:hAnsi="NimbusRomNo9L-Regu" w:cs="NimbusRomNo9L-Regu"/>
              </w:rPr>
              <w:t>criar(</w:t>
            </w:r>
            <w:proofErr w:type="spellStart"/>
            <w:proofErr w:type="gramEnd"/>
            <w:r w:rsidRPr="000D7653">
              <w:rPr>
                <w:rFonts w:ascii="NimbusRomNo9L-Regu" w:hAnsi="NimbusRomNo9L-Regu" w:cs="NimbusRomNo9L-Regu"/>
              </w:rPr>
              <w:t>float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v){</w:t>
            </w:r>
          </w:p>
          <w:p w14:paraId="3EEE4A87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</w:p>
          <w:p w14:paraId="56AE02F2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TCarteira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*c = (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TCarteira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0D7653">
              <w:rPr>
                <w:rFonts w:ascii="NimbusRomNo9L-Regu" w:hAnsi="NimbusRomNo9L-Regu" w:cs="NimbusRomNo9L-Regu"/>
              </w:rPr>
              <w:t>*)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malloc</w:t>
            </w:r>
            <w:proofErr w:type="spellEnd"/>
            <w:proofErr w:type="gramEnd"/>
            <w:r w:rsidRPr="000D7653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sizeof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TCarteira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));</w:t>
            </w:r>
          </w:p>
          <w:p w14:paraId="6CB3D8F3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  <w:t>c-&gt;valor = v;</w:t>
            </w:r>
          </w:p>
          <w:p w14:paraId="4A96D6B7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</w:p>
          <w:p w14:paraId="17B80ED0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c;</w:t>
            </w:r>
          </w:p>
          <w:p w14:paraId="0B1CFD5C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</w:p>
          <w:p w14:paraId="723063F2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>}</w:t>
            </w:r>
          </w:p>
          <w:p w14:paraId="45773D97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0A829B4E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0D7653">
              <w:rPr>
                <w:rFonts w:ascii="NimbusRomNo9L-Regu" w:hAnsi="NimbusRomNo9L-Regu" w:cs="NimbusRomNo9L-Regu"/>
              </w:rPr>
              <w:t>void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0D7653">
              <w:rPr>
                <w:rFonts w:ascii="NimbusRomNo9L-Regu" w:hAnsi="NimbusRomNo9L-Regu" w:cs="NimbusRomNo9L-Regu"/>
              </w:rPr>
              <w:t>depositar(</w:t>
            </w:r>
            <w:proofErr w:type="spellStart"/>
            <w:proofErr w:type="gramEnd"/>
            <w:r w:rsidRPr="000D7653">
              <w:rPr>
                <w:rFonts w:ascii="NimbusRomNo9L-Regu" w:hAnsi="NimbusRomNo9L-Regu" w:cs="NimbusRomNo9L-Regu"/>
              </w:rPr>
              <w:t>TCarteira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*c, 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float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v){</w:t>
            </w:r>
          </w:p>
          <w:p w14:paraId="4F8CC3D2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</w:p>
          <w:p w14:paraId="664129E0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  <w:t>c-&gt;valor = c-&gt;valor + v;</w:t>
            </w:r>
          </w:p>
          <w:p w14:paraId="6CF0675D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</w:p>
          <w:p w14:paraId="5DBA57B0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>}</w:t>
            </w:r>
          </w:p>
          <w:p w14:paraId="50C2F359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61FE7333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0D7653">
              <w:rPr>
                <w:rFonts w:ascii="NimbusRomNo9L-Regu" w:hAnsi="NimbusRomNo9L-Regu" w:cs="NimbusRomNo9L-Regu"/>
              </w:rPr>
              <w:t>void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0D7653">
              <w:rPr>
                <w:rFonts w:ascii="NimbusRomNo9L-Regu" w:hAnsi="NimbusRomNo9L-Regu" w:cs="NimbusRomNo9L-Regu"/>
              </w:rPr>
              <w:t>retirar(</w:t>
            </w:r>
            <w:proofErr w:type="spellStart"/>
            <w:proofErr w:type="gramEnd"/>
            <w:r w:rsidRPr="000D7653">
              <w:rPr>
                <w:rFonts w:ascii="NimbusRomNo9L-Regu" w:hAnsi="NimbusRomNo9L-Regu" w:cs="NimbusRomNo9L-Regu"/>
              </w:rPr>
              <w:t>TCarteira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*c, 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float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v){</w:t>
            </w:r>
          </w:p>
          <w:p w14:paraId="79964B82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</w:p>
          <w:p w14:paraId="15DBAE38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  <w:t>c-&gt;valor = c-&gt;valor - v;</w:t>
            </w:r>
          </w:p>
          <w:p w14:paraId="27B754B7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</w:p>
          <w:p w14:paraId="3F39B710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>}</w:t>
            </w:r>
          </w:p>
          <w:p w14:paraId="2430BEB3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7D10A35A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0D7653">
              <w:rPr>
                <w:rFonts w:ascii="NimbusRomNo9L-Regu" w:hAnsi="NimbusRomNo9L-Regu" w:cs="NimbusRomNo9L-Regu"/>
              </w:rPr>
              <w:t>float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0D7653">
              <w:rPr>
                <w:rFonts w:ascii="NimbusRomNo9L-Regu" w:hAnsi="NimbusRomNo9L-Regu" w:cs="NimbusRomNo9L-Regu"/>
              </w:rPr>
              <w:t>mostrar(</w:t>
            </w:r>
            <w:proofErr w:type="spellStart"/>
            <w:proofErr w:type="gramEnd"/>
            <w:r w:rsidRPr="000D7653">
              <w:rPr>
                <w:rFonts w:ascii="NimbusRomNo9L-Regu" w:hAnsi="NimbusRomNo9L-Regu" w:cs="NimbusRomNo9L-Regu"/>
              </w:rPr>
              <w:t>TCarteira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*c){</w:t>
            </w:r>
          </w:p>
          <w:p w14:paraId="0257BB18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</w:p>
          <w:p w14:paraId="7AB143E2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0D7653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(</w:t>
            </w:r>
            <w:proofErr w:type="gramEnd"/>
            <w:r w:rsidRPr="000D7653">
              <w:rPr>
                <w:rFonts w:ascii="NimbusRomNo9L-Regu" w:hAnsi="NimbusRomNo9L-Regu" w:cs="NimbusRomNo9L-Regu"/>
              </w:rPr>
              <w:t>"%.2f", c-&gt;valor);</w:t>
            </w:r>
          </w:p>
          <w:p w14:paraId="7D862FD5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</w:p>
          <w:p w14:paraId="62995BA8" w14:textId="56222357" w:rsid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>}</w:t>
            </w:r>
          </w:p>
          <w:p w14:paraId="76B29D83" w14:textId="3D51B3C9" w:rsid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026AEFFA" w14:textId="6F00FEFF" w:rsid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>
              <w:rPr>
                <w:rFonts w:ascii="NimbusRomNo9L-Regu" w:hAnsi="NimbusRomNo9L-Regu" w:cs="NimbusRomNo9L-Regu"/>
              </w:rPr>
              <w:t>main.c</w:t>
            </w:r>
            <w:proofErr w:type="spellEnd"/>
          </w:p>
          <w:p w14:paraId="14437965" w14:textId="7B94DBCC" w:rsid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7BF04FA1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r w:rsidRPr="000D7653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proofErr w:type="gramStart"/>
            <w:r w:rsidRPr="000D7653">
              <w:rPr>
                <w:rFonts w:ascii="NimbusRomNo9L-Regu" w:hAnsi="NimbusRomNo9L-Regu" w:cs="NimbusRomNo9L-Regu"/>
              </w:rPr>
              <w:t>main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0D7653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argc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, char *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argv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[]) {</w:t>
            </w:r>
          </w:p>
          <w:p w14:paraId="4D2BE107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</w:p>
          <w:p w14:paraId="2764A808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TCarteira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cart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;</w:t>
            </w:r>
          </w:p>
          <w:p w14:paraId="5B8EF041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</w:p>
          <w:p w14:paraId="15A3D40B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cart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= </w:t>
            </w:r>
            <w:proofErr w:type="gramStart"/>
            <w:r w:rsidRPr="000D7653">
              <w:rPr>
                <w:rFonts w:ascii="NimbusRomNo9L-Regu" w:hAnsi="NimbusRomNo9L-Regu" w:cs="NimbusRomNo9L-Regu"/>
              </w:rPr>
              <w:t>criar(</w:t>
            </w:r>
            <w:proofErr w:type="gramEnd"/>
            <w:r w:rsidRPr="000D7653">
              <w:rPr>
                <w:rFonts w:ascii="NimbusRomNo9L-Regu" w:hAnsi="NimbusRomNo9L-Regu" w:cs="NimbusRomNo9L-Regu"/>
              </w:rPr>
              <w:t>0.0);</w:t>
            </w:r>
          </w:p>
          <w:p w14:paraId="490A6916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</w:p>
          <w:p w14:paraId="2F6E4896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  <w:t>mostrar(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cart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);</w:t>
            </w:r>
          </w:p>
          <w:p w14:paraId="34E362EE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lastRenderedPageBreak/>
              <w:tab/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("\n-----------------\n");</w:t>
            </w:r>
          </w:p>
          <w:p w14:paraId="12572665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  <w:proofErr w:type="gramStart"/>
            <w:r w:rsidRPr="000D7653">
              <w:rPr>
                <w:rFonts w:ascii="NimbusRomNo9L-Regu" w:hAnsi="NimbusRomNo9L-Regu" w:cs="NimbusRomNo9L-Regu"/>
              </w:rPr>
              <w:t>depositar(</w:t>
            </w:r>
            <w:proofErr w:type="spellStart"/>
            <w:proofErr w:type="gramEnd"/>
            <w:r w:rsidRPr="000D7653">
              <w:rPr>
                <w:rFonts w:ascii="NimbusRomNo9L-Regu" w:hAnsi="NimbusRomNo9L-Regu" w:cs="NimbusRomNo9L-Regu"/>
              </w:rPr>
              <w:t>cart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, 10.50);</w:t>
            </w:r>
          </w:p>
          <w:p w14:paraId="3468B3AE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  <w:t>mostrar(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cart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);</w:t>
            </w:r>
          </w:p>
          <w:p w14:paraId="2FC1DC86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  <w:proofErr w:type="gramStart"/>
            <w:r w:rsidRPr="000D7653">
              <w:rPr>
                <w:rFonts w:ascii="NimbusRomNo9L-Regu" w:hAnsi="NimbusRomNo9L-Regu" w:cs="NimbusRomNo9L-Regu"/>
              </w:rPr>
              <w:t>retirar(</w:t>
            </w:r>
            <w:proofErr w:type="spellStart"/>
            <w:proofErr w:type="gramEnd"/>
            <w:r w:rsidRPr="000D7653">
              <w:rPr>
                <w:rFonts w:ascii="NimbusRomNo9L-Regu" w:hAnsi="NimbusRomNo9L-Regu" w:cs="NimbusRomNo9L-Regu"/>
              </w:rPr>
              <w:t>cart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, 5.33);</w:t>
            </w:r>
          </w:p>
          <w:p w14:paraId="3B35D101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("\n-----------------\n");</w:t>
            </w:r>
          </w:p>
          <w:p w14:paraId="1A9FE26A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  <w:t>mostrar(</w:t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cart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>);</w:t>
            </w:r>
          </w:p>
          <w:p w14:paraId="02BDC831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</w:p>
          <w:p w14:paraId="45B59E72" w14:textId="77777777" w:rsidR="000D7653" w:rsidRPr="000D7653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ab/>
            </w:r>
            <w:proofErr w:type="spellStart"/>
            <w:r w:rsidRPr="000D7653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0D7653">
              <w:rPr>
                <w:rFonts w:ascii="NimbusRomNo9L-Regu" w:hAnsi="NimbusRomNo9L-Regu" w:cs="NimbusRomNo9L-Regu"/>
              </w:rPr>
              <w:t xml:space="preserve"> 0;</w:t>
            </w:r>
          </w:p>
          <w:p w14:paraId="07E1B557" w14:textId="1B5BD405" w:rsidR="00F37FF5" w:rsidRDefault="000D7653" w:rsidP="000D7653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0D7653">
              <w:rPr>
                <w:rFonts w:ascii="NimbusRomNo9L-Regu" w:hAnsi="NimbusRomNo9L-Regu" w:cs="NimbusRomNo9L-Regu"/>
              </w:rPr>
              <w:t>}</w:t>
            </w:r>
          </w:p>
        </w:tc>
      </w:tr>
    </w:tbl>
    <w:p w14:paraId="25E4DF8F" w14:textId="77777777" w:rsidR="00F37FF5" w:rsidRDefault="00F37FF5" w:rsidP="00F37FF5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58612F37" w14:textId="77777777" w:rsidR="00F37FF5" w:rsidRDefault="00F37FF5" w:rsidP="00E669D7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sectPr w:rsidR="00F37FF5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039F2" w14:textId="77777777" w:rsidR="00462644" w:rsidRDefault="00462644">
      <w:r>
        <w:separator/>
      </w:r>
    </w:p>
  </w:endnote>
  <w:endnote w:type="continuationSeparator" w:id="0">
    <w:p w14:paraId="1BA9B7F4" w14:textId="77777777" w:rsidR="00462644" w:rsidRDefault="00462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CB06C" w14:textId="77777777"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D26343" wp14:editId="0236E17A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FBC656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" strokeweight="1pt"/>
          </w:pict>
        </mc:Fallback>
      </mc:AlternateContent>
    </w:r>
  </w:p>
  <w:p w14:paraId="43B91373" w14:textId="77777777"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2C1943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D01CB" w14:textId="77777777"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06FDB89" wp14:editId="7E45E48B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752F8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" strokeweight="1pt"/>
          </w:pict>
        </mc:Fallback>
      </mc:AlternateContent>
    </w:r>
  </w:p>
  <w:p w14:paraId="4EEACD85" w14:textId="77777777"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25993" w14:textId="77777777" w:rsidR="00462644" w:rsidRDefault="00462644">
      <w:r>
        <w:separator/>
      </w:r>
    </w:p>
  </w:footnote>
  <w:footnote w:type="continuationSeparator" w:id="0">
    <w:p w14:paraId="4D2FF95D" w14:textId="77777777" w:rsidR="00462644" w:rsidRDefault="00462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0B1BA" w14:textId="77777777"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14:paraId="330F0656" w14:textId="77777777"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1B391CB8" wp14:editId="790F739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5DA1A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14:paraId="17AB5609" w14:textId="7777777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66F49D2D" w14:textId="77777777"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0E74BA86" wp14:editId="2F2458CF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14:paraId="513EA23C" w14:textId="77777777"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14:paraId="6AE2BE4C" w14:textId="77777777"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D07A95">
            <w:rPr>
              <w:b/>
              <w:bCs/>
              <w:smallCaps/>
            </w:rPr>
            <w:t>Aula de Abertura</w:t>
          </w:r>
        </w:p>
      </w:tc>
    </w:tr>
    <w:tr w:rsidR="00E669D7" w14:paraId="3A46984D" w14:textId="7777777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23104474" w14:textId="77777777"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14:paraId="421EDDEC" w14:textId="77777777"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Estruturas de Dados I</w:t>
          </w:r>
          <w:r w:rsidR="00F57579">
            <w:rPr>
              <w:smallCaps/>
              <w:spacing w:val="12"/>
            </w:rPr>
            <w:t>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14:paraId="35348106" w14:textId="77777777" w:rsidR="00E669D7" w:rsidRDefault="00E669D7" w:rsidP="00F23837">
          <w:pPr>
            <w:pStyle w:val="Cabealho"/>
          </w:pPr>
        </w:p>
      </w:tc>
    </w:tr>
    <w:tr w:rsidR="00E669D7" w14:paraId="16B28289" w14:textId="7777777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414D82A3" w14:textId="77777777"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559977B0" w14:textId="77777777"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r w:rsidRPr="003C7398">
            <w:rPr>
              <w:b/>
              <w:bCs/>
              <w:smallCaps/>
              <w:spacing w:val="12"/>
            </w:rPr>
            <w:t xml:space="preserve">Professor(a):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14:paraId="7B9177EC" w14:textId="77777777" w:rsidR="00E669D7" w:rsidRDefault="00E669D7" w:rsidP="00F23837">
          <w:pPr>
            <w:pStyle w:val="Cabealho"/>
          </w:pPr>
        </w:p>
      </w:tc>
    </w:tr>
    <w:tr w:rsidR="00ED4F5D" w14:paraId="42D40BA9" w14:textId="77777777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59468787" w14:textId="77777777"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14:paraId="01CA2402" w14:textId="77777777"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r w:rsidRPr="000B2235">
            <w:t>Aluno(a):</w:t>
          </w:r>
          <w:r w:rsidRPr="003C7398">
            <w:rPr>
              <w:u w:val="single"/>
            </w:rPr>
            <w:t xml:space="preserve"> 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14:paraId="5BD02F4E" w14:textId="77777777"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596D"/>
    <w:multiLevelType w:val="multilevel"/>
    <w:tmpl w:val="E30CC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9C5335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0C0058"/>
    <w:multiLevelType w:val="hybridMultilevel"/>
    <w:tmpl w:val="EA2C1D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4407F"/>
    <w:multiLevelType w:val="hybridMultilevel"/>
    <w:tmpl w:val="A9E6475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0BC5246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263C6B"/>
    <w:multiLevelType w:val="hybridMultilevel"/>
    <w:tmpl w:val="1E6441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C67108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F402FCE"/>
    <w:multiLevelType w:val="hybridMultilevel"/>
    <w:tmpl w:val="5316D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E164ED"/>
    <w:multiLevelType w:val="hybridMultilevel"/>
    <w:tmpl w:val="2AB0F88A"/>
    <w:lvl w:ilvl="0" w:tplc="13505048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64D4C9A"/>
    <w:multiLevelType w:val="hybridMultilevel"/>
    <w:tmpl w:val="C44E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E2A"/>
    <w:multiLevelType w:val="hybridMultilevel"/>
    <w:tmpl w:val="FE0E1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A7F71"/>
    <w:multiLevelType w:val="multilevel"/>
    <w:tmpl w:val="F3D0F4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8F069B"/>
    <w:multiLevelType w:val="hybridMultilevel"/>
    <w:tmpl w:val="C7E658D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38031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85F25EB"/>
    <w:multiLevelType w:val="hybridMultilevel"/>
    <w:tmpl w:val="10200818"/>
    <w:lvl w:ilvl="0" w:tplc="89AAC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17D43"/>
    <w:multiLevelType w:val="hybridMultilevel"/>
    <w:tmpl w:val="06B0C95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8190B"/>
    <w:multiLevelType w:val="hybridMultilevel"/>
    <w:tmpl w:val="426EF6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4A50406"/>
    <w:multiLevelType w:val="hybridMultilevel"/>
    <w:tmpl w:val="9BC8F49A"/>
    <w:lvl w:ilvl="0" w:tplc="DF72A8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32BEF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A7D17"/>
    <w:multiLevelType w:val="hybridMultilevel"/>
    <w:tmpl w:val="988E2646"/>
    <w:lvl w:ilvl="0" w:tplc="6A803D36">
      <w:start w:val="1"/>
      <w:numFmt w:val="lowerRoman"/>
      <w:lvlText w:val="%1)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B6049AF"/>
    <w:multiLevelType w:val="hybridMultilevel"/>
    <w:tmpl w:val="A4468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2C3DCB"/>
    <w:multiLevelType w:val="hybridMultilevel"/>
    <w:tmpl w:val="B01CCA1E"/>
    <w:lvl w:ilvl="0" w:tplc="33C20C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723166"/>
    <w:multiLevelType w:val="hybridMultilevel"/>
    <w:tmpl w:val="D1F09CE6"/>
    <w:lvl w:ilvl="0" w:tplc="0409000F">
      <w:start w:val="1"/>
      <w:numFmt w:val="decimal"/>
      <w:lvlText w:val="%1."/>
      <w:lvlJc w:val="left"/>
      <w:pPr>
        <w:tabs>
          <w:tab w:val="num" w:pos="744"/>
        </w:tabs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8458F5"/>
    <w:multiLevelType w:val="hybridMultilevel"/>
    <w:tmpl w:val="928EB7C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C3287B"/>
    <w:multiLevelType w:val="hybridMultilevel"/>
    <w:tmpl w:val="47DC46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C5E2DAB"/>
    <w:multiLevelType w:val="hybridMultilevel"/>
    <w:tmpl w:val="64BC0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F17B3B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0442E3"/>
    <w:multiLevelType w:val="hybridMultilevel"/>
    <w:tmpl w:val="8D08F5FA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3514597"/>
    <w:multiLevelType w:val="multilevel"/>
    <w:tmpl w:val="7D2A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44A006A"/>
    <w:multiLevelType w:val="hybridMultilevel"/>
    <w:tmpl w:val="D4B49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D358C"/>
    <w:multiLevelType w:val="hybridMultilevel"/>
    <w:tmpl w:val="F3D0F44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0C33F2"/>
    <w:multiLevelType w:val="hybridMultilevel"/>
    <w:tmpl w:val="0E74B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8B53C8"/>
    <w:multiLevelType w:val="hybridMultilevel"/>
    <w:tmpl w:val="2CA620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FA4091E"/>
    <w:multiLevelType w:val="hybridMultilevel"/>
    <w:tmpl w:val="C6C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27B7C77"/>
    <w:multiLevelType w:val="hybridMultilevel"/>
    <w:tmpl w:val="EE549852"/>
    <w:lvl w:ilvl="0" w:tplc="A67C6FC2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594A325D"/>
    <w:multiLevelType w:val="hybridMultilevel"/>
    <w:tmpl w:val="911AF75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F712D45"/>
    <w:multiLevelType w:val="hybridMultilevel"/>
    <w:tmpl w:val="FAAC1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C7AD0"/>
    <w:multiLevelType w:val="hybridMultilevel"/>
    <w:tmpl w:val="C052C21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1194B55"/>
    <w:multiLevelType w:val="hybridMultilevel"/>
    <w:tmpl w:val="9B7EAD8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1C638BC"/>
    <w:multiLevelType w:val="hybridMultilevel"/>
    <w:tmpl w:val="F8DA8C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727FB8"/>
    <w:multiLevelType w:val="hybridMultilevel"/>
    <w:tmpl w:val="0A90B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DE76B9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015E68"/>
    <w:multiLevelType w:val="hybridMultilevel"/>
    <w:tmpl w:val="34F4C48C"/>
    <w:lvl w:ilvl="0" w:tplc="2B9C57BC">
      <w:start w:val="1"/>
      <w:numFmt w:val="lowerLetter"/>
      <w:lvlText w:val="%1)"/>
      <w:lvlJc w:val="left"/>
      <w:pPr>
        <w:ind w:left="1429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59" w:hanging="360"/>
      </w:pPr>
    </w:lvl>
    <w:lvl w:ilvl="2" w:tplc="0416001B" w:tentative="1">
      <w:start w:val="1"/>
      <w:numFmt w:val="lowerRoman"/>
      <w:lvlText w:val="%3."/>
      <w:lvlJc w:val="right"/>
      <w:pPr>
        <w:ind w:left="2779" w:hanging="180"/>
      </w:pPr>
    </w:lvl>
    <w:lvl w:ilvl="3" w:tplc="0416000F" w:tentative="1">
      <w:start w:val="1"/>
      <w:numFmt w:val="decimal"/>
      <w:lvlText w:val="%4."/>
      <w:lvlJc w:val="left"/>
      <w:pPr>
        <w:ind w:left="3499" w:hanging="360"/>
      </w:pPr>
    </w:lvl>
    <w:lvl w:ilvl="4" w:tplc="04160019" w:tentative="1">
      <w:start w:val="1"/>
      <w:numFmt w:val="lowerLetter"/>
      <w:lvlText w:val="%5."/>
      <w:lvlJc w:val="left"/>
      <w:pPr>
        <w:ind w:left="4219" w:hanging="360"/>
      </w:pPr>
    </w:lvl>
    <w:lvl w:ilvl="5" w:tplc="0416001B" w:tentative="1">
      <w:start w:val="1"/>
      <w:numFmt w:val="lowerRoman"/>
      <w:lvlText w:val="%6."/>
      <w:lvlJc w:val="right"/>
      <w:pPr>
        <w:ind w:left="4939" w:hanging="180"/>
      </w:pPr>
    </w:lvl>
    <w:lvl w:ilvl="6" w:tplc="0416000F" w:tentative="1">
      <w:start w:val="1"/>
      <w:numFmt w:val="decimal"/>
      <w:lvlText w:val="%7."/>
      <w:lvlJc w:val="left"/>
      <w:pPr>
        <w:ind w:left="5659" w:hanging="360"/>
      </w:pPr>
    </w:lvl>
    <w:lvl w:ilvl="7" w:tplc="04160019" w:tentative="1">
      <w:start w:val="1"/>
      <w:numFmt w:val="lowerLetter"/>
      <w:lvlText w:val="%8."/>
      <w:lvlJc w:val="left"/>
      <w:pPr>
        <w:ind w:left="6379" w:hanging="360"/>
      </w:pPr>
    </w:lvl>
    <w:lvl w:ilvl="8" w:tplc="0416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40" w15:restartNumberingAfterBreak="0">
    <w:nsid w:val="6E2B3AC7"/>
    <w:multiLevelType w:val="hybridMultilevel"/>
    <w:tmpl w:val="2CC875F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E395447"/>
    <w:multiLevelType w:val="hybridMultilevel"/>
    <w:tmpl w:val="B2DC399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CEAAD4C2">
      <w:start w:val="7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13D01AD"/>
    <w:multiLevelType w:val="hybridMultilevel"/>
    <w:tmpl w:val="0B006AA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21E2B13"/>
    <w:multiLevelType w:val="hybridMultilevel"/>
    <w:tmpl w:val="6994B0E2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32C2449"/>
    <w:multiLevelType w:val="hybridMultilevel"/>
    <w:tmpl w:val="77F468E0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4B8786C"/>
    <w:multiLevelType w:val="hybridMultilevel"/>
    <w:tmpl w:val="F1B8D36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B26DA6"/>
    <w:multiLevelType w:val="hybridMultilevel"/>
    <w:tmpl w:val="7D2A13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22"/>
  </w:num>
  <w:num w:numId="4">
    <w:abstractNumId w:val="5"/>
  </w:num>
  <w:num w:numId="5">
    <w:abstractNumId w:val="19"/>
  </w:num>
  <w:num w:numId="6">
    <w:abstractNumId w:val="17"/>
  </w:num>
  <w:num w:numId="7">
    <w:abstractNumId w:val="10"/>
  </w:num>
  <w:num w:numId="8">
    <w:abstractNumId w:val="26"/>
  </w:num>
  <w:num w:numId="9">
    <w:abstractNumId w:val="21"/>
  </w:num>
  <w:num w:numId="10">
    <w:abstractNumId w:val="13"/>
  </w:num>
  <w:num w:numId="11">
    <w:abstractNumId w:val="45"/>
  </w:num>
  <w:num w:numId="12">
    <w:abstractNumId w:val="37"/>
  </w:num>
  <w:num w:numId="13">
    <w:abstractNumId w:val="2"/>
  </w:num>
  <w:num w:numId="14">
    <w:abstractNumId w:val="4"/>
  </w:num>
  <w:num w:numId="15">
    <w:abstractNumId w:val="0"/>
  </w:num>
  <w:num w:numId="16">
    <w:abstractNumId w:val="38"/>
  </w:num>
  <w:num w:numId="17">
    <w:abstractNumId w:val="32"/>
  </w:num>
  <w:num w:numId="18">
    <w:abstractNumId w:val="35"/>
  </w:num>
  <w:num w:numId="19">
    <w:abstractNumId w:val="3"/>
  </w:num>
  <w:num w:numId="20">
    <w:abstractNumId w:val="41"/>
  </w:num>
  <w:num w:numId="21">
    <w:abstractNumId w:val="27"/>
  </w:num>
  <w:num w:numId="22">
    <w:abstractNumId w:val="9"/>
  </w:num>
  <w:num w:numId="23">
    <w:abstractNumId w:val="34"/>
  </w:num>
  <w:num w:numId="24">
    <w:abstractNumId w:val="1"/>
  </w:num>
  <w:num w:numId="25">
    <w:abstractNumId w:val="46"/>
  </w:num>
  <w:num w:numId="26">
    <w:abstractNumId w:val="25"/>
  </w:num>
  <w:num w:numId="27">
    <w:abstractNumId w:val="42"/>
  </w:num>
  <w:num w:numId="28">
    <w:abstractNumId w:val="29"/>
  </w:num>
  <w:num w:numId="29">
    <w:abstractNumId w:val="40"/>
  </w:num>
  <w:num w:numId="30">
    <w:abstractNumId w:val="30"/>
  </w:num>
  <w:num w:numId="31">
    <w:abstractNumId w:val="36"/>
  </w:num>
  <w:num w:numId="32">
    <w:abstractNumId w:val="44"/>
  </w:num>
  <w:num w:numId="33">
    <w:abstractNumId w:val="24"/>
  </w:num>
  <w:num w:numId="34">
    <w:abstractNumId w:val="43"/>
  </w:num>
  <w:num w:numId="35">
    <w:abstractNumId w:val="20"/>
  </w:num>
  <w:num w:numId="36">
    <w:abstractNumId w:val="23"/>
  </w:num>
  <w:num w:numId="37">
    <w:abstractNumId w:val="15"/>
  </w:num>
  <w:num w:numId="38">
    <w:abstractNumId w:val="12"/>
  </w:num>
  <w:num w:numId="39">
    <w:abstractNumId w:val="8"/>
  </w:num>
  <w:num w:numId="40">
    <w:abstractNumId w:val="39"/>
  </w:num>
  <w:num w:numId="41">
    <w:abstractNumId w:val="7"/>
  </w:num>
  <w:num w:numId="42">
    <w:abstractNumId w:val="18"/>
  </w:num>
  <w:num w:numId="43">
    <w:abstractNumId w:val="33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 w:numId="46">
    <w:abstractNumId w:val="16"/>
  </w:num>
  <w:num w:numId="47">
    <w:abstractNumId w:val="31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7C38"/>
    <w:rsid w:val="0008592B"/>
    <w:rsid w:val="00093627"/>
    <w:rsid w:val="000957CC"/>
    <w:rsid w:val="000A1035"/>
    <w:rsid w:val="000A630D"/>
    <w:rsid w:val="000B2235"/>
    <w:rsid w:val="000B7FF6"/>
    <w:rsid w:val="000D5ED9"/>
    <w:rsid w:val="000D7653"/>
    <w:rsid w:val="000E1B96"/>
    <w:rsid w:val="000E2076"/>
    <w:rsid w:val="000F00F2"/>
    <w:rsid w:val="000F075C"/>
    <w:rsid w:val="000F3F7D"/>
    <w:rsid w:val="000F4D74"/>
    <w:rsid w:val="000F6358"/>
    <w:rsid w:val="001034C1"/>
    <w:rsid w:val="001146BB"/>
    <w:rsid w:val="0013247E"/>
    <w:rsid w:val="00155B9D"/>
    <w:rsid w:val="001721D6"/>
    <w:rsid w:val="001A4A96"/>
    <w:rsid w:val="001A4ADF"/>
    <w:rsid w:val="001E0631"/>
    <w:rsid w:val="001E365C"/>
    <w:rsid w:val="001E6DBF"/>
    <w:rsid w:val="001F1FD5"/>
    <w:rsid w:val="002167E6"/>
    <w:rsid w:val="00230D9C"/>
    <w:rsid w:val="00232766"/>
    <w:rsid w:val="00234AEB"/>
    <w:rsid w:val="00234B22"/>
    <w:rsid w:val="00251430"/>
    <w:rsid w:val="00257B12"/>
    <w:rsid w:val="00262C36"/>
    <w:rsid w:val="002642F1"/>
    <w:rsid w:val="00267368"/>
    <w:rsid w:val="002A732C"/>
    <w:rsid w:val="002B4E72"/>
    <w:rsid w:val="002C1232"/>
    <w:rsid w:val="002C1943"/>
    <w:rsid w:val="002C3CD5"/>
    <w:rsid w:val="002F3BE3"/>
    <w:rsid w:val="003004A3"/>
    <w:rsid w:val="00301FD2"/>
    <w:rsid w:val="00303614"/>
    <w:rsid w:val="00305564"/>
    <w:rsid w:val="00343F6A"/>
    <w:rsid w:val="00352ED0"/>
    <w:rsid w:val="0035360C"/>
    <w:rsid w:val="00355C2B"/>
    <w:rsid w:val="00356E11"/>
    <w:rsid w:val="00361D30"/>
    <w:rsid w:val="003816BE"/>
    <w:rsid w:val="003854DA"/>
    <w:rsid w:val="003A5B91"/>
    <w:rsid w:val="003B2F06"/>
    <w:rsid w:val="003C7398"/>
    <w:rsid w:val="003D4701"/>
    <w:rsid w:val="003E1D85"/>
    <w:rsid w:val="003E7A9C"/>
    <w:rsid w:val="003F0226"/>
    <w:rsid w:val="0040454B"/>
    <w:rsid w:val="00416FB3"/>
    <w:rsid w:val="00421249"/>
    <w:rsid w:val="00422DB3"/>
    <w:rsid w:val="00437F26"/>
    <w:rsid w:val="00441478"/>
    <w:rsid w:val="0045154E"/>
    <w:rsid w:val="00462644"/>
    <w:rsid w:val="00466306"/>
    <w:rsid w:val="004711FD"/>
    <w:rsid w:val="00473D92"/>
    <w:rsid w:val="00475F1C"/>
    <w:rsid w:val="004830FD"/>
    <w:rsid w:val="004838A5"/>
    <w:rsid w:val="0049521C"/>
    <w:rsid w:val="0049533E"/>
    <w:rsid w:val="004A29C1"/>
    <w:rsid w:val="004B0AB2"/>
    <w:rsid w:val="004C18BA"/>
    <w:rsid w:val="004D468A"/>
    <w:rsid w:val="004D55DB"/>
    <w:rsid w:val="004D721D"/>
    <w:rsid w:val="004E3832"/>
    <w:rsid w:val="004E5223"/>
    <w:rsid w:val="004E779E"/>
    <w:rsid w:val="004F568C"/>
    <w:rsid w:val="004F7C6A"/>
    <w:rsid w:val="00505D61"/>
    <w:rsid w:val="00507AC0"/>
    <w:rsid w:val="00514101"/>
    <w:rsid w:val="005253D2"/>
    <w:rsid w:val="00531B52"/>
    <w:rsid w:val="00533B3D"/>
    <w:rsid w:val="00560D36"/>
    <w:rsid w:val="00564F10"/>
    <w:rsid w:val="00565B14"/>
    <w:rsid w:val="00567DB0"/>
    <w:rsid w:val="0058377F"/>
    <w:rsid w:val="005B5262"/>
    <w:rsid w:val="005B64FD"/>
    <w:rsid w:val="005C5E36"/>
    <w:rsid w:val="005C6635"/>
    <w:rsid w:val="005D1F4B"/>
    <w:rsid w:val="005D35E4"/>
    <w:rsid w:val="00610F06"/>
    <w:rsid w:val="00613501"/>
    <w:rsid w:val="00614274"/>
    <w:rsid w:val="00616E5C"/>
    <w:rsid w:val="006202DD"/>
    <w:rsid w:val="006466B1"/>
    <w:rsid w:val="00651BCA"/>
    <w:rsid w:val="00652665"/>
    <w:rsid w:val="00676868"/>
    <w:rsid w:val="00691078"/>
    <w:rsid w:val="00691747"/>
    <w:rsid w:val="006A351D"/>
    <w:rsid w:val="006B07A6"/>
    <w:rsid w:val="006C2B7A"/>
    <w:rsid w:val="006F09AE"/>
    <w:rsid w:val="006F0CBB"/>
    <w:rsid w:val="006F49DE"/>
    <w:rsid w:val="00705535"/>
    <w:rsid w:val="007144B3"/>
    <w:rsid w:val="0071605D"/>
    <w:rsid w:val="007200F3"/>
    <w:rsid w:val="00724C11"/>
    <w:rsid w:val="007254B2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1E15"/>
    <w:rsid w:val="0079502F"/>
    <w:rsid w:val="0079697D"/>
    <w:rsid w:val="007A09B9"/>
    <w:rsid w:val="007A10F9"/>
    <w:rsid w:val="007A3095"/>
    <w:rsid w:val="007C245C"/>
    <w:rsid w:val="007C5241"/>
    <w:rsid w:val="007C6D43"/>
    <w:rsid w:val="007D2D18"/>
    <w:rsid w:val="007D35AE"/>
    <w:rsid w:val="007D5F5A"/>
    <w:rsid w:val="007D7559"/>
    <w:rsid w:val="00804B91"/>
    <w:rsid w:val="008104E3"/>
    <w:rsid w:val="00821DD5"/>
    <w:rsid w:val="00832612"/>
    <w:rsid w:val="00835B2C"/>
    <w:rsid w:val="00837D95"/>
    <w:rsid w:val="008401F2"/>
    <w:rsid w:val="0084430D"/>
    <w:rsid w:val="00845282"/>
    <w:rsid w:val="00855B69"/>
    <w:rsid w:val="00872D84"/>
    <w:rsid w:val="0087386F"/>
    <w:rsid w:val="008808D2"/>
    <w:rsid w:val="00893AB4"/>
    <w:rsid w:val="008A004C"/>
    <w:rsid w:val="008B2EC5"/>
    <w:rsid w:val="008B30D4"/>
    <w:rsid w:val="008C350B"/>
    <w:rsid w:val="008C5C69"/>
    <w:rsid w:val="008C6331"/>
    <w:rsid w:val="008C6DFB"/>
    <w:rsid w:val="008E1862"/>
    <w:rsid w:val="008E3A12"/>
    <w:rsid w:val="008E755F"/>
    <w:rsid w:val="008F498F"/>
    <w:rsid w:val="008F5942"/>
    <w:rsid w:val="00912A1D"/>
    <w:rsid w:val="00922F59"/>
    <w:rsid w:val="009240AB"/>
    <w:rsid w:val="00924C20"/>
    <w:rsid w:val="009262C7"/>
    <w:rsid w:val="00934DF1"/>
    <w:rsid w:val="009467B7"/>
    <w:rsid w:val="00954477"/>
    <w:rsid w:val="00954DDE"/>
    <w:rsid w:val="00960CAB"/>
    <w:rsid w:val="00972930"/>
    <w:rsid w:val="0097629D"/>
    <w:rsid w:val="009800F4"/>
    <w:rsid w:val="009808B0"/>
    <w:rsid w:val="0098487F"/>
    <w:rsid w:val="00993DD2"/>
    <w:rsid w:val="00994492"/>
    <w:rsid w:val="009A11BD"/>
    <w:rsid w:val="009A1975"/>
    <w:rsid w:val="009A3D8A"/>
    <w:rsid w:val="009A6961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710"/>
    <w:rsid w:val="00A8217E"/>
    <w:rsid w:val="00A8364E"/>
    <w:rsid w:val="00A85E6C"/>
    <w:rsid w:val="00A9689F"/>
    <w:rsid w:val="00AA0BC7"/>
    <w:rsid w:val="00AA5467"/>
    <w:rsid w:val="00AA56B8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65C7"/>
    <w:rsid w:val="00B23751"/>
    <w:rsid w:val="00B417EC"/>
    <w:rsid w:val="00B46607"/>
    <w:rsid w:val="00B662E7"/>
    <w:rsid w:val="00B77491"/>
    <w:rsid w:val="00B80774"/>
    <w:rsid w:val="00B81AB3"/>
    <w:rsid w:val="00B87104"/>
    <w:rsid w:val="00BA5708"/>
    <w:rsid w:val="00BA573B"/>
    <w:rsid w:val="00BA739A"/>
    <w:rsid w:val="00BB5230"/>
    <w:rsid w:val="00BB5703"/>
    <w:rsid w:val="00BB7FF0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92174"/>
    <w:rsid w:val="00CA362B"/>
    <w:rsid w:val="00CA4C42"/>
    <w:rsid w:val="00CA72E4"/>
    <w:rsid w:val="00CC634C"/>
    <w:rsid w:val="00CE1E77"/>
    <w:rsid w:val="00CF435F"/>
    <w:rsid w:val="00CF74F0"/>
    <w:rsid w:val="00D07A95"/>
    <w:rsid w:val="00D110A0"/>
    <w:rsid w:val="00D2159C"/>
    <w:rsid w:val="00D21B5E"/>
    <w:rsid w:val="00D21E96"/>
    <w:rsid w:val="00D3501F"/>
    <w:rsid w:val="00D74B18"/>
    <w:rsid w:val="00D80ED5"/>
    <w:rsid w:val="00D80ED7"/>
    <w:rsid w:val="00DA0DBC"/>
    <w:rsid w:val="00DA75D8"/>
    <w:rsid w:val="00DB1A2A"/>
    <w:rsid w:val="00DC4D2F"/>
    <w:rsid w:val="00DC5B8E"/>
    <w:rsid w:val="00DD2757"/>
    <w:rsid w:val="00DD6AEA"/>
    <w:rsid w:val="00DF77CB"/>
    <w:rsid w:val="00E05209"/>
    <w:rsid w:val="00E0761C"/>
    <w:rsid w:val="00E24124"/>
    <w:rsid w:val="00E331A2"/>
    <w:rsid w:val="00E52BE6"/>
    <w:rsid w:val="00E61F4F"/>
    <w:rsid w:val="00E669D7"/>
    <w:rsid w:val="00E75C1C"/>
    <w:rsid w:val="00E946A0"/>
    <w:rsid w:val="00EA761E"/>
    <w:rsid w:val="00EB3474"/>
    <w:rsid w:val="00EB55E4"/>
    <w:rsid w:val="00EB72A2"/>
    <w:rsid w:val="00EC0EFA"/>
    <w:rsid w:val="00ED2624"/>
    <w:rsid w:val="00ED4F5D"/>
    <w:rsid w:val="00ED4FE1"/>
    <w:rsid w:val="00EE0400"/>
    <w:rsid w:val="00EE18BC"/>
    <w:rsid w:val="00EE1EB1"/>
    <w:rsid w:val="00EE7476"/>
    <w:rsid w:val="00F03001"/>
    <w:rsid w:val="00F0452D"/>
    <w:rsid w:val="00F1634F"/>
    <w:rsid w:val="00F21585"/>
    <w:rsid w:val="00F22AB2"/>
    <w:rsid w:val="00F23837"/>
    <w:rsid w:val="00F27174"/>
    <w:rsid w:val="00F34276"/>
    <w:rsid w:val="00F37FF5"/>
    <w:rsid w:val="00F52405"/>
    <w:rsid w:val="00F57579"/>
    <w:rsid w:val="00F72693"/>
    <w:rsid w:val="00F74C41"/>
    <w:rsid w:val="00F75041"/>
    <w:rsid w:val="00F75859"/>
    <w:rsid w:val="00F77EAF"/>
    <w:rsid w:val="00F80BAF"/>
    <w:rsid w:val="00FA0492"/>
    <w:rsid w:val="00FA69E4"/>
    <w:rsid w:val="00FD7BA2"/>
    <w:rsid w:val="00FE090E"/>
    <w:rsid w:val="00FE4EA7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7D0B09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</Template>
  <TotalTime>25</TotalTime>
  <Pages>3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Mariana Gravatá</cp:lastModifiedBy>
  <cp:revision>2</cp:revision>
  <cp:lastPrinted>2012-10-05T23:12:00Z</cp:lastPrinted>
  <dcterms:created xsi:type="dcterms:W3CDTF">2020-09-18T17:23:00Z</dcterms:created>
  <dcterms:modified xsi:type="dcterms:W3CDTF">2020-09-18T17:23:00Z</dcterms:modified>
</cp:coreProperties>
</file>