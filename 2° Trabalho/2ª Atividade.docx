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471E9" w14:textId="77777777" w:rsidR="00E669D7" w:rsidRPr="00E669D7" w:rsidRDefault="00E669D7" w:rsidP="00AE74A9">
      <w:pPr>
        <w:autoSpaceDE w:val="0"/>
        <w:autoSpaceDN w:val="0"/>
        <w:adjustRightInd w:val="0"/>
        <w:ind w:left="720" w:hanging="360"/>
        <w:jc w:val="both"/>
        <w:rPr>
          <w:b/>
          <w:bCs/>
          <w:color w:val="404040" w:themeColor="text1" w:themeTint="BF"/>
        </w:rPr>
      </w:pPr>
      <w:r w:rsidRPr="00E669D7">
        <w:rPr>
          <w:b/>
          <w:bCs/>
          <w:color w:val="404040" w:themeColor="text1" w:themeTint="BF"/>
        </w:rPr>
        <w:t>Atividades</w:t>
      </w:r>
      <w:r w:rsidR="00C06C1E">
        <w:rPr>
          <w:b/>
          <w:bCs/>
          <w:color w:val="404040" w:themeColor="text1" w:themeTint="BF"/>
        </w:rPr>
        <w:t xml:space="preserve"> do conteúdo:</w:t>
      </w:r>
      <w:r w:rsidRPr="00E669D7">
        <w:rPr>
          <w:b/>
          <w:bCs/>
          <w:color w:val="404040" w:themeColor="text1" w:themeTint="BF"/>
        </w:rPr>
        <w:t xml:space="preserve"> </w:t>
      </w:r>
      <w:r w:rsidR="002111CA">
        <w:rPr>
          <w:b/>
          <w:bCs/>
          <w:color w:val="404040" w:themeColor="text1" w:themeTint="BF"/>
        </w:rPr>
        <w:t>Árvores (Teoria)</w:t>
      </w:r>
    </w:p>
    <w:p w14:paraId="08E2FDC5" w14:textId="77777777"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14:paraId="072E2771" w14:textId="77777777" w:rsidR="002111CA" w:rsidRPr="002111CA" w:rsidRDefault="002111CA" w:rsidP="002111C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 w:rsidR="00CA72E4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-1</w:t>
      </w:r>
      <w:r w:rsidR="00CA72E4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Pr="002111CA">
        <w:rPr>
          <w:rFonts w:ascii="NimbusRomNo9L-Regu" w:hAnsi="NimbusRomNo9L-Regu" w:cs="NimbusRomNo9L-Regu"/>
        </w:rPr>
        <w:t>Aplique os algoritmos de pré-ordem, ordem simétrica e pós-ordem nas seguintes árvores e apresente os resultados obtidos:</w:t>
      </w:r>
    </w:p>
    <w:p w14:paraId="10ABC85C" w14:textId="77777777"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9EA74" wp14:editId="67D4386F">
                <wp:simplePos x="0" y="0"/>
                <wp:positionH relativeFrom="column">
                  <wp:posOffset>3644265</wp:posOffset>
                </wp:positionH>
                <wp:positionV relativeFrom="paragraph">
                  <wp:posOffset>198120</wp:posOffset>
                </wp:positionV>
                <wp:extent cx="304800" cy="33337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1CF92" id="Retângulo 4" o:spid="_x0000_s1026" style="position:absolute;margin-left:286.95pt;margin-top:15.6pt;width:24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" fillcolor="white [3212]" strokecolor="white [3212]" strokeweight="1pt"/>
            </w:pict>
          </mc:Fallback>
        </mc:AlternateContent>
      </w:r>
    </w:p>
    <w:p w14:paraId="29322EA4" w14:textId="77777777"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 w:rsidRPr="00F3353D">
        <w:rPr>
          <w:rFonts w:ascii="NimbusRomNo9L-Regu" w:hAnsi="NimbusRomNo9L-Regu" w:cs="NimbusRomNo9L-Regu"/>
          <w:noProof/>
        </w:rPr>
        <w:drawing>
          <wp:inline distT="0" distB="0" distL="0" distR="0" wp14:anchorId="5385E16D" wp14:editId="5225EA0A">
            <wp:extent cx="5400040" cy="13538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10342"/>
      </w:tblGrid>
      <w:tr w:rsidR="00CA72E4" w14:paraId="63BB16C9" w14:textId="77777777" w:rsidTr="00725520">
        <w:tc>
          <w:tcPr>
            <w:tcW w:w="10342" w:type="dxa"/>
          </w:tcPr>
          <w:p w14:paraId="05340C6B" w14:textId="52690032" w:rsidR="00CA72E4" w:rsidRDefault="002A2ACC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Pré-</w:t>
            </w:r>
            <w:r w:rsidR="00DD3B47">
              <w:rPr>
                <w:rFonts w:ascii="NimbusRomNo9L-Regu" w:hAnsi="NimbusRomNo9L-Regu" w:cs="NimbusRomNo9L-Regu"/>
              </w:rPr>
              <w:t>O</w:t>
            </w:r>
            <w:r>
              <w:rPr>
                <w:rFonts w:ascii="NimbusRomNo9L-Regu" w:hAnsi="NimbusRomNo9L-Regu" w:cs="NimbusRomNo9L-Regu"/>
              </w:rPr>
              <w:t>rdem: 57-22-10-0-15-60-88   |   57-22-10-0-15-60-58-59-88   |   8-4-2-1-3-6-5-7-12-14-13-15</w:t>
            </w:r>
          </w:p>
          <w:p w14:paraId="54EE0E3C" w14:textId="08746E32" w:rsidR="002A2ACC" w:rsidRDefault="002A2ACC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Ordem Simétrica: 0-10-15-22-57-60-88   |   0-10-15-22-57-58-59-60-88   |   1-2-3-4-5-6-7-8-</w:t>
            </w:r>
            <w:r w:rsidR="00DD3B47">
              <w:rPr>
                <w:rFonts w:ascii="NimbusRomNo9L-Regu" w:hAnsi="NimbusRomNo9L-Regu" w:cs="NimbusRomNo9L-Regu"/>
              </w:rPr>
              <w:t>12-13-14-15</w:t>
            </w:r>
          </w:p>
          <w:p w14:paraId="38CD193F" w14:textId="3B3E2805" w:rsidR="00CA72E4" w:rsidRDefault="00DD3B47" w:rsidP="00DC7E97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Pós-Ordem: </w:t>
            </w:r>
            <w:r w:rsidR="00E91F26">
              <w:rPr>
                <w:rFonts w:ascii="NimbusRomNo9L-Regu" w:hAnsi="NimbusRomNo9L-Regu" w:cs="NimbusRomNo9L-Regu"/>
              </w:rPr>
              <w:t>0</w:t>
            </w:r>
            <w:r>
              <w:rPr>
                <w:rFonts w:ascii="NimbusRomNo9L-Regu" w:hAnsi="NimbusRomNo9L-Regu" w:cs="NimbusRomNo9L-Regu"/>
              </w:rPr>
              <w:t>-</w:t>
            </w:r>
            <w:r w:rsidR="00E91F26">
              <w:rPr>
                <w:rFonts w:ascii="NimbusRomNo9L-Regu" w:hAnsi="NimbusRomNo9L-Regu" w:cs="NimbusRomNo9L-Regu"/>
              </w:rPr>
              <w:t>15</w:t>
            </w:r>
            <w:r>
              <w:rPr>
                <w:rFonts w:ascii="NimbusRomNo9L-Regu" w:hAnsi="NimbusRomNo9L-Regu" w:cs="NimbusRomNo9L-Regu"/>
              </w:rPr>
              <w:t>-10-</w:t>
            </w:r>
            <w:r w:rsidR="00E91F26">
              <w:rPr>
                <w:rFonts w:ascii="NimbusRomNo9L-Regu" w:hAnsi="NimbusRomNo9L-Regu" w:cs="NimbusRomNo9L-Regu"/>
              </w:rPr>
              <w:t>22</w:t>
            </w:r>
            <w:r>
              <w:rPr>
                <w:rFonts w:ascii="NimbusRomNo9L-Regu" w:hAnsi="NimbusRomNo9L-Regu" w:cs="NimbusRomNo9L-Regu"/>
              </w:rPr>
              <w:t>-</w:t>
            </w:r>
            <w:r w:rsidR="00E91F26">
              <w:rPr>
                <w:rFonts w:ascii="NimbusRomNo9L-Regu" w:hAnsi="NimbusRomNo9L-Regu" w:cs="NimbusRomNo9L-Regu"/>
              </w:rPr>
              <w:t>88</w:t>
            </w:r>
            <w:r>
              <w:rPr>
                <w:rFonts w:ascii="NimbusRomNo9L-Regu" w:hAnsi="NimbusRomNo9L-Regu" w:cs="NimbusRomNo9L-Regu"/>
              </w:rPr>
              <w:t>-60-57   |   0-15-10-</w:t>
            </w:r>
            <w:r w:rsidR="00E91F26">
              <w:rPr>
                <w:rFonts w:ascii="NimbusRomNo9L-Regu" w:hAnsi="NimbusRomNo9L-Regu" w:cs="NimbusRomNo9L-Regu"/>
              </w:rPr>
              <w:t>22-</w:t>
            </w:r>
            <w:r>
              <w:rPr>
                <w:rFonts w:ascii="NimbusRomNo9L-Regu" w:hAnsi="NimbusRomNo9L-Regu" w:cs="NimbusRomNo9L-Regu"/>
              </w:rPr>
              <w:t>59-58-88-60-57   |   1-3-2-5-7-6</w:t>
            </w:r>
            <w:r w:rsidR="00E91F26">
              <w:rPr>
                <w:rFonts w:ascii="NimbusRomNo9L-Regu" w:hAnsi="NimbusRomNo9L-Regu" w:cs="NimbusRomNo9L-Regu"/>
              </w:rPr>
              <w:t>-4-13-15-14-12-8</w:t>
            </w:r>
          </w:p>
          <w:p w14:paraId="1222FFC6" w14:textId="77777777" w:rsidR="00CA72E4" w:rsidRDefault="00CA72E4" w:rsidP="002A2ACC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14:paraId="1B65FE47" w14:textId="77777777" w:rsidR="00CA72E4" w:rsidRDefault="00CA72E4" w:rsidP="00CA72E4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32D8BACB" w14:textId="77777777" w:rsidR="002111CA" w:rsidRPr="002111CA" w:rsidRDefault="002111CA" w:rsidP="002111C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 w:rsidR="008C5C69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</w:t>
      </w:r>
      <w:r w:rsidR="00B061E6"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Pr="002111CA">
        <w:rPr>
          <w:rFonts w:ascii="NimbusRomNo9L-Regu" w:hAnsi="NimbusRomNo9L-Regu" w:cs="NimbusRomNo9L-Regu"/>
        </w:rPr>
        <w:t>Um programador, por engano, ao codificar um percurso em pré-ordem inverteu a chamadas recursivas das sub-árvores direita e esquerda, chamando a direita antes da esquerda. Qual seria o resultado desse algoritmo sobre as árvores da questão 1?</w:t>
      </w:r>
    </w:p>
    <w:p w14:paraId="3F82BEC9" w14:textId="77777777" w:rsidR="00CE1E77" w:rsidRDefault="00CE1E77" w:rsidP="00EB72A2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</w:p>
    <w:p w14:paraId="15DDF1F9" w14:textId="77777777" w:rsidR="00F37FF5" w:rsidRPr="00E669D7" w:rsidRDefault="00F37FF5" w:rsidP="00F37FF5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0087"/>
      </w:tblGrid>
      <w:tr w:rsidR="00F37FF5" w14:paraId="373AE15E" w14:textId="77777777" w:rsidTr="003512C3">
        <w:tc>
          <w:tcPr>
            <w:tcW w:w="10313" w:type="dxa"/>
          </w:tcPr>
          <w:p w14:paraId="7E98A5D6" w14:textId="157654BC" w:rsidR="00F37FF5" w:rsidRDefault="003512C3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1:   57-60-88-22-10-15-0</w:t>
            </w:r>
          </w:p>
          <w:p w14:paraId="6590F8BE" w14:textId="60D14F30" w:rsidR="003512C3" w:rsidRDefault="003512C3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2:   57-60-88-58-59-22-10-15-0</w:t>
            </w:r>
          </w:p>
          <w:p w14:paraId="623BA6E8" w14:textId="08DAF543" w:rsidR="003512C3" w:rsidRDefault="003512C3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3:   8-12-14-15-13-4-6-7-5-2-3-1</w:t>
            </w:r>
          </w:p>
          <w:p w14:paraId="411EEE6A" w14:textId="77777777"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5AAD3318" w14:textId="77777777"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418E10B6" w14:textId="77777777"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0223ECAA" w14:textId="77777777" w:rsidR="00F37FF5" w:rsidRDefault="00F37FF5" w:rsidP="00F90BFF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14:paraId="68E4A20C" w14:textId="77777777" w:rsidR="00F37FF5" w:rsidRDefault="00F37FF5" w:rsidP="00F37FF5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2629A178" w14:textId="77777777" w:rsidR="002111CA" w:rsidRPr="002111CA" w:rsidRDefault="002111CA" w:rsidP="002111C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2 - </w:t>
      </w: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Pr="002111CA">
        <w:rPr>
          <w:rFonts w:ascii="NimbusRomNo9L-Regu" w:hAnsi="NimbusRomNo9L-Regu" w:cs="NimbusRomNo9L-Regu"/>
        </w:rPr>
        <w:t>Os percursos em pré-ordem e ordem simétrica em uma arvore binária resultou nas seguintes sequências:</w:t>
      </w:r>
    </w:p>
    <w:p w14:paraId="26243CC8" w14:textId="77777777"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Pré-ordem: 50 30 20 35 60 70 65 75</w:t>
      </w:r>
    </w:p>
    <w:p w14:paraId="573C835F" w14:textId="77777777"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Ordem simétrica: 20 30 35 50 60 65 70 75</w:t>
      </w:r>
    </w:p>
    <w:p w14:paraId="4788AEA0" w14:textId="77777777" w:rsidR="004F4359" w:rsidRDefault="004F4359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14:paraId="61A0052B" w14:textId="77777777"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Construa a árvore.</w:t>
      </w:r>
    </w:p>
    <w:p w14:paraId="52F322AE" w14:textId="77777777"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2111CA" w14:paraId="05BEBC56" w14:textId="77777777" w:rsidTr="00B65E85">
        <w:tc>
          <w:tcPr>
            <w:tcW w:w="9701" w:type="dxa"/>
          </w:tcPr>
          <w:p w14:paraId="78AFA7A1" w14:textId="3BD0C7D5" w:rsidR="002111CA" w:rsidRDefault="007C19FD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lastRenderedPageBreak/>
              <w:t xml:space="preserve">   </w:t>
            </w:r>
            <w:r>
              <w:rPr>
                <w:rFonts w:ascii="NimbusRomNo9L-Regu" w:hAnsi="NimbusRomNo9L-Regu" w:cs="NimbusRomNo9L-Regu"/>
                <w:noProof/>
              </w:rPr>
              <w:drawing>
                <wp:inline distT="0" distB="0" distL="0" distR="0" wp14:anchorId="6C5DAF22" wp14:editId="3683657F">
                  <wp:extent cx="6181090" cy="326009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1090" cy="326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BD1A3" w14:textId="77777777"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54B61C00" w14:textId="77777777" w:rsidR="002111CA" w:rsidRPr="002111CA" w:rsidRDefault="002111CA" w:rsidP="002111C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2 - 4</w:t>
      </w: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Pr="002111CA">
        <w:rPr>
          <w:rFonts w:ascii="NimbusRomNo9L-Regu" w:hAnsi="NimbusRomNo9L-Regu" w:cs="NimbusRomNo9L-Regu"/>
        </w:rPr>
        <w:t>Os percursos em pós-ordem e ordem simétrica em uma arvore binária resultou nas seguintes sequências:</w:t>
      </w:r>
    </w:p>
    <w:p w14:paraId="695D1845" w14:textId="77777777"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14:paraId="3379066E" w14:textId="77777777"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Pós-ordem: D B G H E F C A</w:t>
      </w:r>
    </w:p>
    <w:p w14:paraId="44F86B00" w14:textId="77777777"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Ordem simétrica: B D A G E H C F</w:t>
      </w:r>
    </w:p>
    <w:p w14:paraId="092DABF4" w14:textId="77777777"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p w14:paraId="382A7806" w14:textId="77777777" w:rsidR="002111CA" w:rsidRDefault="002111CA" w:rsidP="002111CA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Construa a árvore.</w:t>
      </w:r>
    </w:p>
    <w:p w14:paraId="504B437D" w14:textId="77777777"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2111CA" w14:paraId="3862569E" w14:textId="77777777" w:rsidTr="00B65E85">
        <w:tc>
          <w:tcPr>
            <w:tcW w:w="9701" w:type="dxa"/>
          </w:tcPr>
          <w:p w14:paraId="7268ECEC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613D8A8B" w14:textId="348180CC" w:rsidR="002111CA" w:rsidRDefault="00725520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  <w:noProof/>
              </w:rPr>
              <w:lastRenderedPageBreak/>
              <w:drawing>
                <wp:inline distT="0" distB="0" distL="0" distR="0" wp14:anchorId="0719474F" wp14:editId="216A322A">
                  <wp:extent cx="5729605" cy="4076700"/>
                  <wp:effectExtent l="0" t="0" r="444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F8EB2A" w14:textId="77777777" w:rsidR="002111CA" w:rsidRDefault="002111CA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14:paraId="2FA1B342" w14:textId="77777777"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6966A5DE" w14:textId="77777777"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21F62D03" w14:textId="77777777" w:rsidR="002111CA" w:rsidRPr="002111CA" w:rsidRDefault="002111CA" w:rsidP="002111CA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2 - </w:t>
      </w: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5</w:t>
      </w: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Pr="002111CA">
        <w:rPr>
          <w:rFonts w:ascii="NimbusRomNo9L-Regu" w:hAnsi="NimbusRomNo9L-Regu" w:cs="NimbusRomNo9L-Regu"/>
        </w:rPr>
        <w:t>Percursos em pré-ordem, ordem simétrica e pós-ordem são aplicados para exibir as folhas de uma árvore binária. Demonstre ou refute a seguinte afirmação: "A ordem em que os valores são exibidos é sempre a mesma nos três métodos”.</w:t>
      </w:r>
    </w:p>
    <w:p w14:paraId="7C298D20" w14:textId="77777777" w:rsidR="002111CA" w:rsidRPr="00E669D7" w:rsidRDefault="002111CA" w:rsidP="002111CA">
      <w:pPr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2111CA" w14:paraId="3EB7B462" w14:textId="77777777" w:rsidTr="00B65E85">
        <w:tc>
          <w:tcPr>
            <w:tcW w:w="9701" w:type="dxa"/>
          </w:tcPr>
          <w:p w14:paraId="6117F7F0" w14:textId="63D9599C" w:rsidR="002111CA" w:rsidRDefault="007A2E7D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Pré-Ordem: raiz-&gt;esquerda-&gt;direta;</w:t>
            </w:r>
          </w:p>
          <w:p w14:paraId="705690EE" w14:textId="5A24246C" w:rsidR="007A2E7D" w:rsidRDefault="007A2E7D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Pós-Ordem: esquerda-&gt;direita-&gt;raiz;</w:t>
            </w:r>
          </w:p>
          <w:p w14:paraId="379619B4" w14:textId="4F09DA6E" w:rsidR="007A2E7D" w:rsidRDefault="007A2E7D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Ordem Simétrica: esquerda-&gt;raiz-&gt;direita.</w:t>
            </w:r>
          </w:p>
          <w:p w14:paraId="480D949D" w14:textId="4C0B1F08" w:rsidR="007A2E7D" w:rsidRDefault="007A2E7D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02A2E855" w14:textId="3BD6C7AF" w:rsidR="002111CA" w:rsidRDefault="007A2E7D" w:rsidP="007A2E7D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Cada método possui uma ordem distinta, podendo produzir um resultado igual caso aplicado em árvores com os mesmos valores em posições diferentes. Porém em mesmas árvores, o resultado da busca sempre será diferente um do outro.</w:t>
            </w:r>
          </w:p>
        </w:tc>
      </w:tr>
    </w:tbl>
    <w:p w14:paraId="288FF397" w14:textId="77777777"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3580A61F" w14:textId="77777777" w:rsidR="00BE117F" w:rsidRPr="002111CA" w:rsidRDefault="00BE117F" w:rsidP="00BE117F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2 - </w:t>
      </w: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6</w:t>
      </w:r>
      <w:r w:rsidRPr="002111CA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</w:rPr>
        <w:tab/>
      </w:r>
      <w:r w:rsidRPr="002111CA">
        <w:rPr>
          <w:rFonts w:ascii="NimbusRomNo9L-Regu" w:hAnsi="NimbusRomNo9L-Regu" w:cs="NimbusRomNo9L-Regu"/>
        </w:rPr>
        <w:t>Percursos em pré-ordem, ordem simétrica e pós-ordem são aplicados para exibir as folhas de uma árvore binária. Demonstre ou refute a seguinte afirmação: "A ordem em que os valores são exibidos é sempre a mesma nos três métodos”.</w:t>
      </w:r>
    </w:p>
    <w:p w14:paraId="2371CAEE" w14:textId="77777777" w:rsidR="002111CA" w:rsidRDefault="002111CA" w:rsidP="002111CA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p w14:paraId="5F82D3DE" w14:textId="77777777" w:rsidR="00BE117F" w:rsidRPr="00BE117F" w:rsidRDefault="00BE117F" w:rsidP="00BE117F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 w:rsidRPr="00BE117F">
        <w:rPr>
          <w:rFonts w:ascii="NimbusRomNo9L-Regu" w:hAnsi="NimbusRomNo9L-Regu" w:cs="NimbusRomNo9L-Regu"/>
        </w:rPr>
        <w:t xml:space="preserve">Uma árvore ternária é aquela em que cada nó possui 0, 1, 2 ou 3 filhos. </w:t>
      </w:r>
    </w:p>
    <w:p w14:paraId="3906C976" w14:textId="77777777" w:rsidR="00BE117F" w:rsidRDefault="00BE117F" w:rsidP="00BE117F">
      <w:pPr>
        <w:pStyle w:val="PargrafodaLista"/>
        <w:numPr>
          <w:ilvl w:val="1"/>
          <w:numId w:val="4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Como seria o método de busca em pré-ordem nesta árvore?</w:t>
      </w:r>
    </w:p>
    <w:p w14:paraId="546B773A" w14:textId="77777777" w:rsidR="00BE117F" w:rsidRDefault="00BE117F" w:rsidP="00BE117F">
      <w:pPr>
        <w:pStyle w:val="PargrafodaLista"/>
        <w:numPr>
          <w:ilvl w:val="1"/>
          <w:numId w:val="4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Uma árvore binária e outra ternária possuem os mesmos valores. O que se pode dizer ao compararmos as alturas dessas árvores?</w:t>
      </w:r>
    </w:p>
    <w:p w14:paraId="39C9D139" w14:textId="77777777" w:rsidR="00BE117F" w:rsidRPr="00BE117F" w:rsidRDefault="00BE117F" w:rsidP="00BE117F">
      <w:pPr>
        <w:pStyle w:val="PargrafodaLista"/>
        <w:autoSpaceDE w:val="0"/>
        <w:autoSpaceDN w:val="0"/>
        <w:adjustRightInd w:val="0"/>
        <w:jc w:val="both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75"/>
      </w:tblGrid>
      <w:tr w:rsidR="00BE117F" w14:paraId="46E56D5D" w14:textId="77777777" w:rsidTr="00B65E85">
        <w:tc>
          <w:tcPr>
            <w:tcW w:w="9701" w:type="dxa"/>
          </w:tcPr>
          <w:p w14:paraId="70E70C86" w14:textId="7161A3CD" w:rsidR="00364C9C" w:rsidRDefault="0046133F" w:rsidP="004E65FD">
            <w:pPr>
              <w:pStyle w:val="PargrafodaLista"/>
              <w:numPr>
                <w:ilvl w:val="0"/>
                <w:numId w:val="49"/>
              </w:num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Pré-Ordem: </w:t>
            </w:r>
            <w:r w:rsidR="00364C9C">
              <w:rPr>
                <w:rFonts w:ascii="NimbusRomNo9L-Regu" w:hAnsi="NimbusRomNo9L-Regu" w:cs="NimbusRomNo9L-Regu"/>
              </w:rPr>
              <w:t>Raiz-&gt;</w:t>
            </w:r>
            <w:r>
              <w:rPr>
                <w:rFonts w:ascii="NimbusRomNo9L-Regu" w:hAnsi="NimbusRomNo9L-Regu" w:cs="NimbusRomNo9L-Regu"/>
              </w:rPr>
              <w:t>E</w:t>
            </w:r>
            <w:r w:rsidR="00364C9C">
              <w:rPr>
                <w:rFonts w:ascii="NimbusRomNo9L-Regu" w:hAnsi="NimbusRomNo9L-Regu" w:cs="NimbusRomNo9L-Regu"/>
              </w:rPr>
              <w:t>squerda-&gt;</w:t>
            </w:r>
            <w:r>
              <w:rPr>
                <w:rFonts w:ascii="NimbusRomNo9L-Regu" w:hAnsi="NimbusRomNo9L-Regu" w:cs="NimbusRomNo9L-Regu"/>
              </w:rPr>
              <w:t>M</w:t>
            </w:r>
            <w:r w:rsidR="00364C9C">
              <w:rPr>
                <w:rFonts w:ascii="NimbusRomNo9L-Regu" w:hAnsi="NimbusRomNo9L-Regu" w:cs="NimbusRomNo9L-Regu"/>
              </w:rPr>
              <w:t>eio-&gt;</w:t>
            </w:r>
            <w:r>
              <w:rPr>
                <w:rFonts w:ascii="NimbusRomNo9L-Regu" w:hAnsi="NimbusRomNo9L-Regu" w:cs="NimbusRomNo9L-Regu"/>
              </w:rPr>
              <w:t>D</w:t>
            </w:r>
            <w:r w:rsidR="00364C9C">
              <w:rPr>
                <w:rFonts w:ascii="NimbusRomNo9L-Regu" w:hAnsi="NimbusRomNo9L-Regu" w:cs="NimbusRomNo9L-Regu"/>
              </w:rPr>
              <w:t>ireita</w:t>
            </w:r>
            <w:r w:rsidR="004E65FD">
              <w:rPr>
                <w:rFonts w:ascii="NimbusRomNo9L-Regu" w:hAnsi="NimbusRomNo9L-Regu" w:cs="NimbusRomNo9L-Regu"/>
              </w:rPr>
              <w:t>.</w:t>
            </w:r>
          </w:p>
          <w:p w14:paraId="49D5DA18" w14:textId="77777777" w:rsidR="004E65FD" w:rsidRPr="00364C9C" w:rsidRDefault="004E65FD" w:rsidP="004E65FD">
            <w:pPr>
              <w:pStyle w:val="PargrafodaLista"/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1EF10864" w14:textId="164570C0" w:rsidR="00364C9C" w:rsidRPr="00364C9C" w:rsidRDefault="00364C9C" w:rsidP="00364C9C">
            <w:pPr>
              <w:pStyle w:val="PargrafodaLista"/>
              <w:numPr>
                <w:ilvl w:val="0"/>
                <w:numId w:val="49"/>
              </w:num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Supondo que ambas sejam árvores balanceadas, a árvore binária tem seu crescimento mais acelerado. Porém fazendo alguma diferença relevante com um número extremamente alto de valores.</w:t>
            </w:r>
          </w:p>
          <w:p w14:paraId="6DBD6B4E" w14:textId="77777777"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16CA6FC6" w14:textId="77777777"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6F2EA9B6" w14:textId="77777777"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  <w:p w14:paraId="6C31A074" w14:textId="77777777" w:rsidR="00BE117F" w:rsidRDefault="00BE117F" w:rsidP="00B65E85">
            <w:pPr>
              <w:autoSpaceDE w:val="0"/>
              <w:autoSpaceDN w:val="0"/>
              <w:adjustRightInd w:val="0"/>
              <w:jc w:val="both"/>
              <w:rPr>
                <w:rFonts w:ascii="NimbusRomNo9L-Regu" w:hAnsi="NimbusRomNo9L-Regu" w:cs="NimbusRomNo9L-Regu"/>
              </w:rPr>
            </w:pPr>
          </w:p>
        </w:tc>
      </w:tr>
    </w:tbl>
    <w:p w14:paraId="6AA15FED" w14:textId="77777777" w:rsidR="00F37FF5" w:rsidRDefault="00F37FF5" w:rsidP="00E669D7">
      <w:pPr>
        <w:autoSpaceDE w:val="0"/>
        <w:autoSpaceDN w:val="0"/>
        <w:adjustRightInd w:val="0"/>
        <w:ind w:left="720"/>
        <w:jc w:val="both"/>
        <w:rPr>
          <w:rFonts w:ascii="NimbusRomNo9L-Regu" w:hAnsi="NimbusRomNo9L-Regu" w:cs="NimbusRomNo9L-Regu"/>
        </w:rPr>
      </w:pPr>
    </w:p>
    <w:sectPr w:rsidR="00F37FF5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84B3F" w14:textId="77777777" w:rsidR="00381669" w:rsidRDefault="00381669">
      <w:r>
        <w:separator/>
      </w:r>
    </w:p>
  </w:endnote>
  <w:endnote w:type="continuationSeparator" w:id="0">
    <w:p w14:paraId="6BB97008" w14:textId="77777777" w:rsidR="00381669" w:rsidRDefault="00381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C15B8" w14:textId="77777777"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4FDFD5" wp14:editId="4B4AB124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59FE97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" strokeweight="1pt"/>
          </w:pict>
        </mc:Fallback>
      </mc:AlternateContent>
    </w:r>
  </w:p>
  <w:p w14:paraId="0AE9E3A7" w14:textId="77777777"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2C1943">
      <w:rPr>
        <w:rStyle w:val="Nmerodepgina"/>
        <w:noProof/>
        <w:sz w:val="20"/>
      </w:rPr>
      <w:t>2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D6939" w14:textId="77777777"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966663D" wp14:editId="186D2EC5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3A43C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" strokeweight="1pt"/>
          </w:pict>
        </mc:Fallback>
      </mc:AlternateContent>
    </w:r>
  </w:p>
  <w:p w14:paraId="754A7011" w14:textId="77777777"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826D9" w14:textId="77777777" w:rsidR="00381669" w:rsidRDefault="00381669">
      <w:r>
        <w:separator/>
      </w:r>
    </w:p>
  </w:footnote>
  <w:footnote w:type="continuationSeparator" w:id="0">
    <w:p w14:paraId="1D9BBBA9" w14:textId="77777777" w:rsidR="00381669" w:rsidRDefault="00381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BB827" w14:textId="77777777"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14:paraId="19B47495" w14:textId="77777777"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69268622" wp14:editId="05F4B852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8D2E9C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14:paraId="6DF08580" w14:textId="7777777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2BF6719E" w14:textId="77777777"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0B7A85DA" wp14:editId="766DB284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14:paraId="28717645" w14:textId="77777777"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14:paraId="23D2ED90" w14:textId="77777777"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D07A95">
            <w:rPr>
              <w:b/>
              <w:bCs/>
              <w:smallCaps/>
            </w:rPr>
            <w:t xml:space="preserve">Aula de </w:t>
          </w:r>
          <w:r w:rsidR="00DA4E5C">
            <w:rPr>
              <w:b/>
              <w:bCs/>
              <w:smallCaps/>
            </w:rPr>
            <w:t>Árvores (Teoria)</w:t>
          </w:r>
        </w:p>
      </w:tc>
    </w:tr>
    <w:tr w:rsidR="00E669D7" w14:paraId="36A0D46C" w14:textId="7777777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3F3E77AF" w14:textId="77777777"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14:paraId="5A825BE6" w14:textId="77777777"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Estruturas de Dados I</w:t>
          </w:r>
          <w:r w:rsidR="003C13C7">
            <w:rPr>
              <w:smallCaps/>
              <w:spacing w:val="12"/>
            </w:rPr>
            <w:t>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14:paraId="560C72E6" w14:textId="77777777" w:rsidR="00E669D7" w:rsidRDefault="00E669D7" w:rsidP="00F23837">
          <w:pPr>
            <w:pStyle w:val="Cabealho"/>
          </w:pPr>
        </w:p>
      </w:tc>
    </w:tr>
    <w:tr w:rsidR="00E669D7" w14:paraId="21EBEC67" w14:textId="7777777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5301F82B" w14:textId="77777777"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0D9A67A9" w14:textId="77777777"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r w:rsidRPr="003C7398">
            <w:rPr>
              <w:b/>
              <w:bCs/>
              <w:smallCaps/>
              <w:spacing w:val="12"/>
            </w:rPr>
            <w:t xml:space="preserve">Professor(a):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14:paraId="7787704B" w14:textId="77777777" w:rsidR="00E669D7" w:rsidRDefault="00E669D7" w:rsidP="00F23837">
          <w:pPr>
            <w:pStyle w:val="Cabealho"/>
          </w:pPr>
        </w:p>
      </w:tc>
    </w:tr>
    <w:tr w:rsidR="00ED4F5D" w14:paraId="2B2DBDE6" w14:textId="77777777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14:paraId="72D8E855" w14:textId="77777777"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14:paraId="0655F892" w14:textId="77777777"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r w:rsidRPr="000B2235">
            <w:t>Aluno(a):</w:t>
          </w:r>
          <w:r w:rsidRPr="003C7398">
            <w:rPr>
              <w:u w:val="single"/>
            </w:rPr>
            <w:t xml:space="preserve"> 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14:paraId="14DAF7A0" w14:textId="77777777"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A596D"/>
    <w:multiLevelType w:val="multilevel"/>
    <w:tmpl w:val="E30CC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9C5335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0C0058"/>
    <w:multiLevelType w:val="hybridMultilevel"/>
    <w:tmpl w:val="EA2C1D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4407F"/>
    <w:multiLevelType w:val="hybridMultilevel"/>
    <w:tmpl w:val="A9E6475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80BC5246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263C6B"/>
    <w:multiLevelType w:val="hybridMultilevel"/>
    <w:tmpl w:val="1E6441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0C67108">
      <w:start w:val="1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F402FCE"/>
    <w:multiLevelType w:val="hybridMultilevel"/>
    <w:tmpl w:val="5316D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E164ED"/>
    <w:multiLevelType w:val="hybridMultilevel"/>
    <w:tmpl w:val="2AB0F88A"/>
    <w:lvl w:ilvl="0" w:tplc="13505048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64D4C9A"/>
    <w:multiLevelType w:val="hybridMultilevel"/>
    <w:tmpl w:val="C44E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E2A"/>
    <w:multiLevelType w:val="hybridMultilevel"/>
    <w:tmpl w:val="FE0E15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5A7F71"/>
    <w:multiLevelType w:val="multilevel"/>
    <w:tmpl w:val="F3D0F4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8F069B"/>
    <w:multiLevelType w:val="hybridMultilevel"/>
    <w:tmpl w:val="C7E658D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38031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85F25EB"/>
    <w:multiLevelType w:val="hybridMultilevel"/>
    <w:tmpl w:val="10200818"/>
    <w:lvl w:ilvl="0" w:tplc="89AAC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17D43"/>
    <w:multiLevelType w:val="hybridMultilevel"/>
    <w:tmpl w:val="06B0C95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48190B"/>
    <w:multiLevelType w:val="hybridMultilevel"/>
    <w:tmpl w:val="426EF6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4A50406"/>
    <w:multiLevelType w:val="hybridMultilevel"/>
    <w:tmpl w:val="9BC8F49A"/>
    <w:lvl w:ilvl="0" w:tplc="DF72A8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32BEF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2A7D17"/>
    <w:multiLevelType w:val="hybridMultilevel"/>
    <w:tmpl w:val="988E2646"/>
    <w:lvl w:ilvl="0" w:tplc="6A803D36">
      <w:start w:val="1"/>
      <w:numFmt w:val="lowerRoman"/>
      <w:lvlText w:val="%1)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2B6049AF"/>
    <w:multiLevelType w:val="hybridMultilevel"/>
    <w:tmpl w:val="A44687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2C3DCB"/>
    <w:multiLevelType w:val="hybridMultilevel"/>
    <w:tmpl w:val="B01CCA1E"/>
    <w:lvl w:ilvl="0" w:tplc="33C20C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723166"/>
    <w:multiLevelType w:val="hybridMultilevel"/>
    <w:tmpl w:val="D1F09CE6"/>
    <w:lvl w:ilvl="0" w:tplc="0409000F">
      <w:start w:val="1"/>
      <w:numFmt w:val="decimal"/>
      <w:lvlText w:val="%1."/>
      <w:lvlJc w:val="left"/>
      <w:pPr>
        <w:tabs>
          <w:tab w:val="num" w:pos="744"/>
        </w:tabs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48458F5"/>
    <w:multiLevelType w:val="hybridMultilevel"/>
    <w:tmpl w:val="928EB7C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C3287B"/>
    <w:multiLevelType w:val="hybridMultilevel"/>
    <w:tmpl w:val="47DC46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C5E2DAB"/>
    <w:multiLevelType w:val="hybridMultilevel"/>
    <w:tmpl w:val="64BC0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F17B3B"/>
    <w:multiLevelType w:val="multilevel"/>
    <w:tmpl w:val="928E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0442E3"/>
    <w:multiLevelType w:val="hybridMultilevel"/>
    <w:tmpl w:val="8D08F5FA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43514597"/>
    <w:multiLevelType w:val="multilevel"/>
    <w:tmpl w:val="7D2A1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44A006A"/>
    <w:multiLevelType w:val="hybridMultilevel"/>
    <w:tmpl w:val="D4B49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D358C"/>
    <w:multiLevelType w:val="hybridMultilevel"/>
    <w:tmpl w:val="F3D0F44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0C33F2"/>
    <w:multiLevelType w:val="hybridMultilevel"/>
    <w:tmpl w:val="0E74B2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F8B53C8"/>
    <w:multiLevelType w:val="hybridMultilevel"/>
    <w:tmpl w:val="2CA620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FA4091E"/>
    <w:multiLevelType w:val="hybridMultilevel"/>
    <w:tmpl w:val="C6C64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0703058"/>
    <w:multiLevelType w:val="hybridMultilevel"/>
    <w:tmpl w:val="FDDA1E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7B7C77"/>
    <w:multiLevelType w:val="hybridMultilevel"/>
    <w:tmpl w:val="EE549852"/>
    <w:lvl w:ilvl="0" w:tplc="A67C6FC2">
      <w:start w:val="1"/>
      <w:numFmt w:val="lowerRoman"/>
      <w:lvlText w:val="%1."/>
      <w:lvlJc w:val="left"/>
      <w:pPr>
        <w:ind w:left="143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 w15:restartNumberingAfterBreak="0">
    <w:nsid w:val="594A325D"/>
    <w:multiLevelType w:val="hybridMultilevel"/>
    <w:tmpl w:val="911AF75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F712D45"/>
    <w:multiLevelType w:val="hybridMultilevel"/>
    <w:tmpl w:val="FAAC1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C7AD0"/>
    <w:multiLevelType w:val="hybridMultilevel"/>
    <w:tmpl w:val="C052C21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1194B55"/>
    <w:multiLevelType w:val="hybridMultilevel"/>
    <w:tmpl w:val="9B7EAD8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1C638BC"/>
    <w:multiLevelType w:val="hybridMultilevel"/>
    <w:tmpl w:val="F8DA8C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727FB8"/>
    <w:multiLevelType w:val="hybridMultilevel"/>
    <w:tmpl w:val="0A90B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BDE76B9"/>
    <w:multiLevelType w:val="multilevel"/>
    <w:tmpl w:val="54361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E015E68"/>
    <w:multiLevelType w:val="hybridMultilevel"/>
    <w:tmpl w:val="34F4C48C"/>
    <w:lvl w:ilvl="0" w:tplc="2B9C57BC">
      <w:start w:val="1"/>
      <w:numFmt w:val="lowerLetter"/>
      <w:lvlText w:val="%1)"/>
      <w:lvlJc w:val="left"/>
      <w:pPr>
        <w:ind w:left="1429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59" w:hanging="360"/>
      </w:pPr>
    </w:lvl>
    <w:lvl w:ilvl="2" w:tplc="0416001B" w:tentative="1">
      <w:start w:val="1"/>
      <w:numFmt w:val="lowerRoman"/>
      <w:lvlText w:val="%3."/>
      <w:lvlJc w:val="right"/>
      <w:pPr>
        <w:ind w:left="2779" w:hanging="180"/>
      </w:pPr>
    </w:lvl>
    <w:lvl w:ilvl="3" w:tplc="0416000F" w:tentative="1">
      <w:start w:val="1"/>
      <w:numFmt w:val="decimal"/>
      <w:lvlText w:val="%4."/>
      <w:lvlJc w:val="left"/>
      <w:pPr>
        <w:ind w:left="3499" w:hanging="360"/>
      </w:pPr>
    </w:lvl>
    <w:lvl w:ilvl="4" w:tplc="04160019" w:tentative="1">
      <w:start w:val="1"/>
      <w:numFmt w:val="lowerLetter"/>
      <w:lvlText w:val="%5."/>
      <w:lvlJc w:val="left"/>
      <w:pPr>
        <w:ind w:left="4219" w:hanging="360"/>
      </w:pPr>
    </w:lvl>
    <w:lvl w:ilvl="5" w:tplc="0416001B" w:tentative="1">
      <w:start w:val="1"/>
      <w:numFmt w:val="lowerRoman"/>
      <w:lvlText w:val="%6."/>
      <w:lvlJc w:val="right"/>
      <w:pPr>
        <w:ind w:left="4939" w:hanging="180"/>
      </w:pPr>
    </w:lvl>
    <w:lvl w:ilvl="6" w:tplc="0416000F" w:tentative="1">
      <w:start w:val="1"/>
      <w:numFmt w:val="decimal"/>
      <w:lvlText w:val="%7."/>
      <w:lvlJc w:val="left"/>
      <w:pPr>
        <w:ind w:left="5659" w:hanging="360"/>
      </w:pPr>
    </w:lvl>
    <w:lvl w:ilvl="7" w:tplc="04160019" w:tentative="1">
      <w:start w:val="1"/>
      <w:numFmt w:val="lowerLetter"/>
      <w:lvlText w:val="%8."/>
      <w:lvlJc w:val="left"/>
      <w:pPr>
        <w:ind w:left="6379" w:hanging="360"/>
      </w:pPr>
    </w:lvl>
    <w:lvl w:ilvl="8" w:tplc="0416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41" w15:restartNumberingAfterBreak="0">
    <w:nsid w:val="6E2B3AC7"/>
    <w:multiLevelType w:val="hybridMultilevel"/>
    <w:tmpl w:val="2CC875F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E395447"/>
    <w:multiLevelType w:val="hybridMultilevel"/>
    <w:tmpl w:val="B2DC399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CEAAD4C2">
      <w:start w:val="7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13D01AD"/>
    <w:multiLevelType w:val="hybridMultilevel"/>
    <w:tmpl w:val="0B006AA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21E2B13"/>
    <w:multiLevelType w:val="hybridMultilevel"/>
    <w:tmpl w:val="6994B0E2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32C2449"/>
    <w:multiLevelType w:val="hybridMultilevel"/>
    <w:tmpl w:val="77F468E0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4B8786C"/>
    <w:multiLevelType w:val="hybridMultilevel"/>
    <w:tmpl w:val="F1B8D362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B26DA6"/>
    <w:multiLevelType w:val="hybridMultilevel"/>
    <w:tmpl w:val="7D2A13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4"/>
  </w:num>
  <w:num w:numId="3">
    <w:abstractNumId w:val="22"/>
  </w:num>
  <w:num w:numId="4">
    <w:abstractNumId w:val="5"/>
  </w:num>
  <w:num w:numId="5">
    <w:abstractNumId w:val="19"/>
  </w:num>
  <w:num w:numId="6">
    <w:abstractNumId w:val="17"/>
  </w:num>
  <w:num w:numId="7">
    <w:abstractNumId w:val="10"/>
  </w:num>
  <w:num w:numId="8">
    <w:abstractNumId w:val="26"/>
  </w:num>
  <w:num w:numId="9">
    <w:abstractNumId w:val="21"/>
  </w:num>
  <w:num w:numId="10">
    <w:abstractNumId w:val="13"/>
  </w:num>
  <w:num w:numId="11">
    <w:abstractNumId w:val="46"/>
  </w:num>
  <w:num w:numId="12">
    <w:abstractNumId w:val="38"/>
  </w:num>
  <w:num w:numId="13">
    <w:abstractNumId w:val="2"/>
  </w:num>
  <w:num w:numId="14">
    <w:abstractNumId w:val="4"/>
  </w:num>
  <w:num w:numId="15">
    <w:abstractNumId w:val="0"/>
  </w:num>
  <w:num w:numId="16">
    <w:abstractNumId w:val="39"/>
  </w:num>
  <w:num w:numId="17">
    <w:abstractNumId w:val="33"/>
  </w:num>
  <w:num w:numId="18">
    <w:abstractNumId w:val="36"/>
  </w:num>
  <w:num w:numId="19">
    <w:abstractNumId w:val="3"/>
  </w:num>
  <w:num w:numId="20">
    <w:abstractNumId w:val="42"/>
  </w:num>
  <w:num w:numId="21">
    <w:abstractNumId w:val="27"/>
  </w:num>
  <w:num w:numId="22">
    <w:abstractNumId w:val="9"/>
  </w:num>
  <w:num w:numId="23">
    <w:abstractNumId w:val="35"/>
  </w:num>
  <w:num w:numId="24">
    <w:abstractNumId w:val="1"/>
  </w:num>
  <w:num w:numId="25">
    <w:abstractNumId w:val="47"/>
  </w:num>
  <w:num w:numId="26">
    <w:abstractNumId w:val="25"/>
  </w:num>
  <w:num w:numId="27">
    <w:abstractNumId w:val="43"/>
  </w:num>
  <w:num w:numId="28">
    <w:abstractNumId w:val="29"/>
  </w:num>
  <w:num w:numId="29">
    <w:abstractNumId w:val="41"/>
  </w:num>
  <w:num w:numId="30">
    <w:abstractNumId w:val="30"/>
  </w:num>
  <w:num w:numId="31">
    <w:abstractNumId w:val="37"/>
  </w:num>
  <w:num w:numId="32">
    <w:abstractNumId w:val="45"/>
  </w:num>
  <w:num w:numId="33">
    <w:abstractNumId w:val="24"/>
  </w:num>
  <w:num w:numId="34">
    <w:abstractNumId w:val="44"/>
  </w:num>
  <w:num w:numId="35">
    <w:abstractNumId w:val="20"/>
  </w:num>
  <w:num w:numId="36">
    <w:abstractNumId w:val="23"/>
  </w:num>
  <w:num w:numId="37">
    <w:abstractNumId w:val="15"/>
  </w:num>
  <w:num w:numId="38">
    <w:abstractNumId w:val="12"/>
  </w:num>
  <w:num w:numId="39">
    <w:abstractNumId w:val="8"/>
  </w:num>
  <w:num w:numId="40">
    <w:abstractNumId w:val="40"/>
  </w:num>
  <w:num w:numId="41">
    <w:abstractNumId w:val="7"/>
  </w:num>
  <w:num w:numId="42">
    <w:abstractNumId w:val="18"/>
  </w:num>
  <w:num w:numId="43">
    <w:abstractNumId w:val="34"/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1"/>
  </w:num>
  <w:num w:numId="46">
    <w:abstractNumId w:val="16"/>
  </w:num>
  <w:num w:numId="47">
    <w:abstractNumId w:val="32"/>
  </w:num>
  <w:num w:numId="48">
    <w:abstractNumId w:val="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7C38"/>
    <w:rsid w:val="0008592B"/>
    <w:rsid w:val="00093627"/>
    <w:rsid w:val="000957CC"/>
    <w:rsid w:val="000A1035"/>
    <w:rsid w:val="000A630D"/>
    <w:rsid w:val="000B2235"/>
    <w:rsid w:val="000B7FF6"/>
    <w:rsid w:val="000D5ED9"/>
    <w:rsid w:val="000E1B96"/>
    <w:rsid w:val="000E2076"/>
    <w:rsid w:val="000F00F2"/>
    <w:rsid w:val="000F075C"/>
    <w:rsid w:val="000F3F7D"/>
    <w:rsid w:val="000F4D74"/>
    <w:rsid w:val="000F6358"/>
    <w:rsid w:val="001034C1"/>
    <w:rsid w:val="001146BB"/>
    <w:rsid w:val="0013247E"/>
    <w:rsid w:val="00155B9D"/>
    <w:rsid w:val="001721D6"/>
    <w:rsid w:val="001A4A96"/>
    <w:rsid w:val="001A4ADF"/>
    <w:rsid w:val="001E0631"/>
    <w:rsid w:val="001E365C"/>
    <w:rsid w:val="001E6DBF"/>
    <w:rsid w:val="001F1FD5"/>
    <w:rsid w:val="002111CA"/>
    <w:rsid w:val="002167E6"/>
    <w:rsid w:val="00230D9C"/>
    <w:rsid w:val="00232766"/>
    <w:rsid w:val="00234AEB"/>
    <w:rsid w:val="00234B22"/>
    <w:rsid w:val="00251430"/>
    <w:rsid w:val="00257B12"/>
    <w:rsid w:val="00262C36"/>
    <w:rsid w:val="002642F1"/>
    <w:rsid w:val="00267368"/>
    <w:rsid w:val="002A2ACC"/>
    <w:rsid w:val="002A732C"/>
    <w:rsid w:val="002B4E72"/>
    <w:rsid w:val="002C1232"/>
    <w:rsid w:val="002C1943"/>
    <w:rsid w:val="002C3CD5"/>
    <w:rsid w:val="002F3BE3"/>
    <w:rsid w:val="003004A3"/>
    <w:rsid w:val="00301FD2"/>
    <w:rsid w:val="00303614"/>
    <w:rsid w:val="00305564"/>
    <w:rsid w:val="00343F6A"/>
    <w:rsid w:val="003512C3"/>
    <w:rsid w:val="00352ED0"/>
    <w:rsid w:val="0035360C"/>
    <w:rsid w:val="00355C2B"/>
    <w:rsid w:val="00356E11"/>
    <w:rsid w:val="00361D30"/>
    <w:rsid w:val="00364C9C"/>
    <w:rsid w:val="00381669"/>
    <w:rsid w:val="003816BE"/>
    <w:rsid w:val="003854DA"/>
    <w:rsid w:val="003A5B91"/>
    <w:rsid w:val="003B2F06"/>
    <w:rsid w:val="003C13C7"/>
    <w:rsid w:val="003C7398"/>
    <w:rsid w:val="003D4701"/>
    <w:rsid w:val="003E1D85"/>
    <w:rsid w:val="003E7A9C"/>
    <w:rsid w:val="003F0226"/>
    <w:rsid w:val="0040454B"/>
    <w:rsid w:val="00416FB3"/>
    <w:rsid w:val="00421249"/>
    <w:rsid w:val="00422DB3"/>
    <w:rsid w:val="00437F26"/>
    <w:rsid w:val="00441478"/>
    <w:rsid w:val="0045154E"/>
    <w:rsid w:val="0046133F"/>
    <w:rsid w:val="00466306"/>
    <w:rsid w:val="004711FD"/>
    <w:rsid w:val="00473D92"/>
    <w:rsid w:val="00475F1C"/>
    <w:rsid w:val="004821DA"/>
    <w:rsid w:val="004830FD"/>
    <w:rsid w:val="004838A5"/>
    <w:rsid w:val="0049521C"/>
    <w:rsid w:val="0049533E"/>
    <w:rsid w:val="004A29C1"/>
    <w:rsid w:val="004B0AB2"/>
    <w:rsid w:val="004C18BA"/>
    <w:rsid w:val="004D468A"/>
    <w:rsid w:val="004D55DB"/>
    <w:rsid w:val="004D721D"/>
    <w:rsid w:val="004E3832"/>
    <w:rsid w:val="004E5223"/>
    <w:rsid w:val="004E65FD"/>
    <w:rsid w:val="004E779E"/>
    <w:rsid w:val="004F4359"/>
    <w:rsid w:val="004F568C"/>
    <w:rsid w:val="004F7C6A"/>
    <w:rsid w:val="00505D61"/>
    <w:rsid w:val="00507AC0"/>
    <w:rsid w:val="00514101"/>
    <w:rsid w:val="005253D2"/>
    <w:rsid w:val="00531B52"/>
    <w:rsid w:val="00533B3D"/>
    <w:rsid w:val="00560D36"/>
    <w:rsid w:val="00564F10"/>
    <w:rsid w:val="00565B14"/>
    <w:rsid w:val="00567DB0"/>
    <w:rsid w:val="0058377F"/>
    <w:rsid w:val="005B5262"/>
    <w:rsid w:val="005B64FD"/>
    <w:rsid w:val="005C5E36"/>
    <w:rsid w:val="005C6635"/>
    <w:rsid w:val="005D1F4B"/>
    <w:rsid w:val="005D35E4"/>
    <w:rsid w:val="00610F06"/>
    <w:rsid w:val="00613501"/>
    <w:rsid w:val="00614274"/>
    <w:rsid w:val="00616E5C"/>
    <w:rsid w:val="006202DD"/>
    <w:rsid w:val="006466B1"/>
    <w:rsid w:val="00651BCA"/>
    <w:rsid w:val="00652665"/>
    <w:rsid w:val="00676868"/>
    <w:rsid w:val="00691078"/>
    <w:rsid w:val="00691747"/>
    <w:rsid w:val="006A351D"/>
    <w:rsid w:val="006B07A6"/>
    <w:rsid w:val="006C2B7A"/>
    <w:rsid w:val="006F09AE"/>
    <w:rsid w:val="006F0CBB"/>
    <w:rsid w:val="006F49DE"/>
    <w:rsid w:val="00705535"/>
    <w:rsid w:val="007144B3"/>
    <w:rsid w:val="0071605D"/>
    <w:rsid w:val="007200F3"/>
    <w:rsid w:val="00724C11"/>
    <w:rsid w:val="007254B2"/>
    <w:rsid w:val="00725520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502F"/>
    <w:rsid w:val="0079697D"/>
    <w:rsid w:val="007A09B9"/>
    <w:rsid w:val="007A10F9"/>
    <w:rsid w:val="007A2E7D"/>
    <w:rsid w:val="007A3095"/>
    <w:rsid w:val="007C19FD"/>
    <w:rsid w:val="007C245C"/>
    <w:rsid w:val="007C5241"/>
    <w:rsid w:val="007C6D43"/>
    <w:rsid w:val="007D2D18"/>
    <w:rsid w:val="007D35AE"/>
    <w:rsid w:val="007D5F5A"/>
    <w:rsid w:val="007D7559"/>
    <w:rsid w:val="00804B91"/>
    <w:rsid w:val="008104E3"/>
    <w:rsid w:val="00821DD5"/>
    <w:rsid w:val="00832612"/>
    <w:rsid w:val="00835B2C"/>
    <w:rsid w:val="00837D95"/>
    <w:rsid w:val="008401F2"/>
    <w:rsid w:val="0084430D"/>
    <w:rsid w:val="00845282"/>
    <w:rsid w:val="00855B69"/>
    <w:rsid w:val="00872D84"/>
    <w:rsid w:val="0087386F"/>
    <w:rsid w:val="008808D2"/>
    <w:rsid w:val="00893AB4"/>
    <w:rsid w:val="008A004C"/>
    <w:rsid w:val="008B2EC5"/>
    <w:rsid w:val="008B30D4"/>
    <w:rsid w:val="008C350B"/>
    <w:rsid w:val="008C5C69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34DF1"/>
    <w:rsid w:val="009467B7"/>
    <w:rsid w:val="00954477"/>
    <w:rsid w:val="00954DDE"/>
    <w:rsid w:val="00960CAB"/>
    <w:rsid w:val="00972930"/>
    <w:rsid w:val="0097629D"/>
    <w:rsid w:val="009800F4"/>
    <w:rsid w:val="009808B0"/>
    <w:rsid w:val="0098487F"/>
    <w:rsid w:val="00986662"/>
    <w:rsid w:val="00993DD2"/>
    <w:rsid w:val="00994492"/>
    <w:rsid w:val="009A11BD"/>
    <w:rsid w:val="009A1975"/>
    <w:rsid w:val="009A3D8A"/>
    <w:rsid w:val="009A6961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710"/>
    <w:rsid w:val="00A8217E"/>
    <w:rsid w:val="00A8364E"/>
    <w:rsid w:val="00A85E6C"/>
    <w:rsid w:val="00A9689F"/>
    <w:rsid w:val="00AA0BC7"/>
    <w:rsid w:val="00AA5467"/>
    <w:rsid w:val="00AA56B8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65C7"/>
    <w:rsid w:val="00B23751"/>
    <w:rsid w:val="00B330FA"/>
    <w:rsid w:val="00B417EC"/>
    <w:rsid w:val="00B46607"/>
    <w:rsid w:val="00B662E7"/>
    <w:rsid w:val="00B77491"/>
    <w:rsid w:val="00B80774"/>
    <w:rsid w:val="00B81AB3"/>
    <w:rsid w:val="00B87104"/>
    <w:rsid w:val="00BA5708"/>
    <w:rsid w:val="00BA573B"/>
    <w:rsid w:val="00BA739A"/>
    <w:rsid w:val="00BB5230"/>
    <w:rsid w:val="00BB5703"/>
    <w:rsid w:val="00BB7FF0"/>
    <w:rsid w:val="00BE117F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92174"/>
    <w:rsid w:val="00CA362B"/>
    <w:rsid w:val="00CA4C42"/>
    <w:rsid w:val="00CA72E4"/>
    <w:rsid w:val="00CC634C"/>
    <w:rsid w:val="00CE1E77"/>
    <w:rsid w:val="00CF435F"/>
    <w:rsid w:val="00CF74F0"/>
    <w:rsid w:val="00D07A95"/>
    <w:rsid w:val="00D110A0"/>
    <w:rsid w:val="00D2159C"/>
    <w:rsid w:val="00D21B5E"/>
    <w:rsid w:val="00D21E96"/>
    <w:rsid w:val="00D3501F"/>
    <w:rsid w:val="00D74B18"/>
    <w:rsid w:val="00D80ED5"/>
    <w:rsid w:val="00D80ED7"/>
    <w:rsid w:val="00DA0DBC"/>
    <w:rsid w:val="00DA4E5C"/>
    <w:rsid w:val="00DA75D8"/>
    <w:rsid w:val="00DB1A2A"/>
    <w:rsid w:val="00DC4D2F"/>
    <w:rsid w:val="00DC5B8E"/>
    <w:rsid w:val="00DD2757"/>
    <w:rsid w:val="00DD3B47"/>
    <w:rsid w:val="00DD6AEA"/>
    <w:rsid w:val="00DF77CB"/>
    <w:rsid w:val="00E05209"/>
    <w:rsid w:val="00E0761C"/>
    <w:rsid w:val="00E24124"/>
    <w:rsid w:val="00E331A2"/>
    <w:rsid w:val="00E52BE6"/>
    <w:rsid w:val="00E61F4F"/>
    <w:rsid w:val="00E669D7"/>
    <w:rsid w:val="00E75C1C"/>
    <w:rsid w:val="00E91F26"/>
    <w:rsid w:val="00E946A0"/>
    <w:rsid w:val="00EA761E"/>
    <w:rsid w:val="00EB3474"/>
    <w:rsid w:val="00EB55E4"/>
    <w:rsid w:val="00EB72A2"/>
    <w:rsid w:val="00EC0EFA"/>
    <w:rsid w:val="00ED2624"/>
    <w:rsid w:val="00ED4F5D"/>
    <w:rsid w:val="00ED4FE1"/>
    <w:rsid w:val="00EE0400"/>
    <w:rsid w:val="00EE18BC"/>
    <w:rsid w:val="00EE1EB1"/>
    <w:rsid w:val="00EE7476"/>
    <w:rsid w:val="00F03001"/>
    <w:rsid w:val="00F0452D"/>
    <w:rsid w:val="00F1634F"/>
    <w:rsid w:val="00F21585"/>
    <w:rsid w:val="00F22AB2"/>
    <w:rsid w:val="00F23837"/>
    <w:rsid w:val="00F27174"/>
    <w:rsid w:val="00F34276"/>
    <w:rsid w:val="00F37FF5"/>
    <w:rsid w:val="00F52405"/>
    <w:rsid w:val="00F72693"/>
    <w:rsid w:val="00F74C41"/>
    <w:rsid w:val="00F75041"/>
    <w:rsid w:val="00F75859"/>
    <w:rsid w:val="00F77EAF"/>
    <w:rsid w:val="00F80BAF"/>
    <w:rsid w:val="00FA0492"/>
    <w:rsid w:val="00FA69E4"/>
    <w:rsid w:val="00FD7BA2"/>
    <w:rsid w:val="00FE090E"/>
    <w:rsid w:val="00FE4EA7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EEE624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</Template>
  <TotalTime>22</TotalTime>
  <Pages>4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Mariana Gravatá</cp:lastModifiedBy>
  <cp:revision>3</cp:revision>
  <cp:lastPrinted>2020-09-18T21:58:00Z</cp:lastPrinted>
  <dcterms:created xsi:type="dcterms:W3CDTF">2020-09-18T21:58:00Z</dcterms:created>
  <dcterms:modified xsi:type="dcterms:W3CDTF">2020-09-18T23:53:00Z</dcterms:modified>
</cp:coreProperties>
</file>