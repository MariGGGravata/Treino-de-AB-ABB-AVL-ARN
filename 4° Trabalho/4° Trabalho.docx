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C98BD" w14:textId="77777777"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2111CA">
        <w:rPr>
          <w:b/>
          <w:bCs/>
          <w:color w:val="404040" w:themeColor="text1" w:themeTint="BF"/>
        </w:rPr>
        <w:t xml:space="preserve">Árvores </w:t>
      </w:r>
      <w:r w:rsidR="004A0B93">
        <w:rPr>
          <w:b/>
          <w:bCs/>
          <w:color w:val="404040" w:themeColor="text1" w:themeTint="BF"/>
        </w:rPr>
        <w:t>Binárias de Busca</w:t>
      </w:r>
    </w:p>
    <w:p w14:paraId="77EC33F1" w14:textId="77777777"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14:paraId="3B91A7FA" w14:textId="77777777" w:rsidR="005F5A6D" w:rsidRPr="005F5A6D" w:rsidRDefault="00484F91" w:rsidP="005F5A6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4 </w:t>
      </w:r>
      <w:r w:rsidR="00CA72E4"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-</w:t>
      </w:r>
      <w:r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</w:t>
      </w:r>
      <w:r w:rsidR="00CA72E4"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CA72E4" w:rsidRPr="005F5A6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5F5A6D" w:rsidRPr="005F5A6D">
        <w:rPr>
          <w:rFonts w:ascii="NimbusRomNo9L-Regu" w:hAnsi="NimbusRomNo9L-Regu" w:cs="NimbusRomNo9L-Regu"/>
        </w:rPr>
        <w:t xml:space="preserve">Percursos em pré-ordem em ABB apresentam os seguintes valores. </w:t>
      </w:r>
      <w:r w:rsidR="005F5A6D">
        <w:rPr>
          <w:rFonts w:ascii="NimbusRomNo9L-Regu" w:hAnsi="NimbusRomNo9L-Regu" w:cs="NimbusRomNo9L-Regu"/>
        </w:rPr>
        <w:t>Forneça</w:t>
      </w:r>
      <w:r w:rsidR="005F5A6D" w:rsidRPr="005F5A6D">
        <w:rPr>
          <w:rFonts w:ascii="NimbusRomNo9L-Regu" w:hAnsi="NimbusRomNo9L-Regu" w:cs="NimbusRomNo9L-Regu"/>
        </w:rPr>
        <w:t xml:space="preserve"> </w:t>
      </w:r>
      <w:r w:rsidR="005F5A6D">
        <w:rPr>
          <w:rFonts w:ascii="NimbusRomNo9L-Regu" w:hAnsi="NimbusRomNo9L-Regu" w:cs="NimbusRomNo9L-Regu"/>
        </w:rPr>
        <w:t>uma possível</w:t>
      </w:r>
      <w:r w:rsidR="005F5A6D" w:rsidRPr="005F5A6D">
        <w:rPr>
          <w:rFonts w:ascii="NimbusRomNo9L-Regu" w:hAnsi="NimbusRomNo9L-Regu" w:cs="NimbusRomNo9L-Regu"/>
        </w:rPr>
        <w:t xml:space="preserve"> árvore correspondentes</w:t>
      </w:r>
      <w:r w:rsidR="005F5A6D">
        <w:rPr>
          <w:rFonts w:ascii="NimbusRomNo9L-Regu" w:hAnsi="NimbusRomNo9L-Regu" w:cs="NimbusRomNo9L-Regu"/>
        </w:rPr>
        <w:t xml:space="preserve"> para cada um desses resultados</w:t>
      </w:r>
      <w:r w:rsidR="005F5A6D" w:rsidRPr="005F5A6D">
        <w:rPr>
          <w:rFonts w:ascii="NimbusRomNo9L-Regu" w:hAnsi="NimbusRomNo9L-Regu" w:cs="NimbusRomNo9L-Regu"/>
        </w:rPr>
        <w:t xml:space="preserve">. </w:t>
      </w:r>
    </w:p>
    <w:p w14:paraId="5DE5EC5F" w14:textId="77777777" w:rsidR="005F5A6D" w:rsidRDefault="005F5A6D" w:rsidP="005F5A6D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57 22 10 0 15 60 58 59 88.</w:t>
      </w:r>
    </w:p>
    <w:p w14:paraId="58A9EE73" w14:textId="77777777" w:rsidR="005F5A6D" w:rsidRDefault="005F5A6D" w:rsidP="005F5A6D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15 24 26 25 23 40 30</w:t>
      </w:r>
    </w:p>
    <w:p w14:paraId="0A2D87E0" w14:textId="77777777" w:rsidR="00BC4901" w:rsidRDefault="00BC490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CA72E4" w14:paraId="12C162D3" w14:textId="77777777" w:rsidTr="00DC7E97">
        <w:tc>
          <w:tcPr>
            <w:tcW w:w="9701" w:type="dxa"/>
          </w:tcPr>
          <w:p w14:paraId="0FC2448A" w14:textId="362979B9" w:rsidR="00CA72E4" w:rsidRDefault="00B73E4B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noProof/>
              </w:rPr>
              <w:drawing>
                <wp:inline distT="0" distB="0" distL="0" distR="0" wp14:anchorId="65E8CE68" wp14:editId="21402DCB">
                  <wp:extent cx="6233160" cy="3406140"/>
                  <wp:effectExtent l="0" t="0" r="0" b="381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16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C2366" w14:textId="77777777"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476BB8B" w14:textId="77777777"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A05CC3E" w14:textId="3B8624DC"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440E0D1" w14:textId="68FE6306" w:rsidR="00F72B32" w:rsidRDefault="00F72B32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229D18C" w14:textId="375DDC8E" w:rsidR="00F72B32" w:rsidRDefault="00F72B32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noProof/>
              </w:rPr>
              <w:lastRenderedPageBreak/>
              <w:drawing>
                <wp:inline distT="0" distB="0" distL="0" distR="0" wp14:anchorId="360205C7" wp14:editId="4228EECC">
                  <wp:extent cx="3619500" cy="40290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92D09" w14:textId="77777777" w:rsidR="00CA72E4" w:rsidRDefault="00CA72E4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1FF9071B" w14:textId="77777777"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2F92511B" w14:textId="77777777" w:rsidR="004E7206" w:rsidRPr="004E7206" w:rsidRDefault="00484F91" w:rsidP="004E7206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8C5C69"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A2621">
        <w:rPr>
          <w:rFonts w:ascii="NimbusRomNo9L-Regu" w:hAnsi="NimbusRomNo9L-Regu" w:cs="NimbusRomNo9L-Regu"/>
        </w:rPr>
        <w:t>Quais</w:t>
      </w:r>
      <w:r w:rsidR="004E7206" w:rsidRPr="004E7206">
        <w:rPr>
          <w:rFonts w:ascii="NimbusRomNo9L-Regu" w:hAnsi="NimbusRomNo9L-Regu" w:cs="NimbusRomNo9L-Regu"/>
        </w:rPr>
        <w:t xml:space="preserve"> ABB podem ser construídas a partir das chaves 10, 20, 30 e 40?</w:t>
      </w:r>
    </w:p>
    <w:p w14:paraId="1B3E386D" w14:textId="77777777"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F37FF5" w14:paraId="69F22444" w14:textId="77777777" w:rsidTr="00F90BFF">
        <w:tc>
          <w:tcPr>
            <w:tcW w:w="9701" w:type="dxa"/>
          </w:tcPr>
          <w:p w14:paraId="605D397A" w14:textId="38CAFAEA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372E1DF" w14:textId="2F7AE7CF" w:rsidR="00F37FF5" w:rsidRDefault="00773D06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12 tipos de ABB podem ser construídas a partir dessas 4 chaves.</w:t>
            </w:r>
          </w:p>
          <w:p w14:paraId="19501F13" w14:textId="77777777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1C4E782" w14:textId="77777777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09662DD5" w14:textId="77777777"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2FF8F1C9" w14:textId="77777777" w:rsidR="00402538" w:rsidRPr="004E7206" w:rsidRDefault="00402538" w:rsidP="00402538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3</w:t>
      </w:r>
      <w:r w:rsidRPr="004E720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>
        <w:rPr>
          <w:rFonts w:ascii="NimbusRomNo9L-Regu" w:hAnsi="NimbusRomNo9L-Regu" w:cs="NimbusRomNo9L-Regu"/>
        </w:rPr>
        <w:t>Utilizando o método de inserção, c</w:t>
      </w:r>
      <w:r w:rsidRPr="00402538">
        <w:rPr>
          <w:rFonts w:ascii="NimbusRomNo9L-Regu" w:hAnsi="NimbusRomNo9L-Regu" w:cs="NimbusRomNo9L-Regu"/>
        </w:rPr>
        <w:t>onstrua uma ABB com os elementos 20 36 12 47 30 8 10 13</w:t>
      </w:r>
      <w:r w:rsidR="004904C8">
        <w:rPr>
          <w:rFonts w:ascii="NimbusRomNo9L-Regu" w:hAnsi="NimbusRomNo9L-Regu" w:cs="NimbusRomNo9L-Regu"/>
        </w:rPr>
        <w:t xml:space="preserve">. Em seguida, forneça a ABB resultante da remoção de </w:t>
      </w:r>
      <w:r w:rsidR="004904C8" w:rsidRPr="004904C8">
        <w:rPr>
          <w:rFonts w:ascii="NimbusRomNo9L-Regu" w:hAnsi="NimbusRomNo9L-Regu" w:cs="NimbusRomNo9L-Regu"/>
        </w:rPr>
        <w:t>36 e 20</w:t>
      </w:r>
      <w:r w:rsidR="004904C8">
        <w:rPr>
          <w:rFonts w:ascii="NimbusRomNo9L-Regu" w:hAnsi="NimbusRomNo9L-Regu" w:cs="NimbusRomNo9L-Regu"/>
        </w:rPr>
        <w:t>.</w:t>
      </w:r>
    </w:p>
    <w:p w14:paraId="7C6088B4" w14:textId="77777777" w:rsidR="00402538" w:rsidRPr="00E669D7" w:rsidRDefault="00402538" w:rsidP="00402538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402538" w14:paraId="5E636099" w14:textId="77777777" w:rsidTr="00BA7E1A">
        <w:tc>
          <w:tcPr>
            <w:tcW w:w="9701" w:type="dxa"/>
          </w:tcPr>
          <w:p w14:paraId="1E6955AF" w14:textId="77777777"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A08CA74" w14:textId="251E250F" w:rsidR="00402538" w:rsidRDefault="00053685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noProof/>
              </w:rPr>
              <w:lastRenderedPageBreak/>
              <w:drawing>
                <wp:inline distT="0" distB="0" distL="0" distR="0" wp14:anchorId="2898D60D" wp14:editId="554383E1">
                  <wp:extent cx="4434840" cy="3649980"/>
                  <wp:effectExtent l="0" t="0" r="3810" b="762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840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mbusRomNo9L-Regu" w:hAnsi="NimbusRomNo9L-Regu" w:cs="NimbusRomNo9L-Regu"/>
                <w:noProof/>
              </w:rPr>
              <w:drawing>
                <wp:inline distT="0" distB="0" distL="0" distR="0" wp14:anchorId="1954BE88" wp14:editId="7D829FE0">
                  <wp:extent cx="4221480" cy="3581400"/>
                  <wp:effectExtent l="0" t="0" r="762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mbusRomNo9L-Regu" w:hAnsi="NimbusRomNo9L-Regu" w:cs="NimbusRomNo9L-Regu"/>
                <w:noProof/>
              </w:rPr>
              <w:lastRenderedPageBreak/>
              <w:drawing>
                <wp:inline distT="0" distB="0" distL="0" distR="0" wp14:anchorId="7E28637F" wp14:editId="25FE870A">
                  <wp:extent cx="3939540" cy="3535680"/>
                  <wp:effectExtent l="0" t="0" r="3810" b="762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9540" cy="353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mbusRomNo9L-Regu" w:hAnsi="NimbusRomNo9L-Regu" w:cs="NimbusRomNo9L-Regu"/>
                <w:noProof/>
              </w:rPr>
              <w:drawing>
                <wp:inline distT="0" distB="0" distL="0" distR="0" wp14:anchorId="7BB0EB4B" wp14:editId="3CBFC575">
                  <wp:extent cx="6477000" cy="364236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mbusRomNo9L-Regu" w:hAnsi="NimbusRomNo9L-Regu" w:cs="NimbusRomNo9L-Regu"/>
                <w:noProof/>
              </w:rPr>
              <w:lastRenderedPageBreak/>
              <w:drawing>
                <wp:inline distT="0" distB="0" distL="0" distR="0" wp14:anchorId="20EEBB56" wp14:editId="394DC0A2">
                  <wp:extent cx="6477000" cy="3642360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6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mbusRomNo9L-Regu" w:hAnsi="NimbusRomNo9L-Regu" w:cs="NimbusRomNo9L-Regu"/>
                <w:noProof/>
              </w:rPr>
              <w:drawing>
                <wp:inline distT="0" distB="0" distL="0" distR="0" wp14:anchorId="6BA8D776" wp14:editId="1AF0DB6A">
                  <wp:extent cx="4152900" cy="289560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2ED85" w14:textId="2AFEF025" w:rsidR="00053685" w:rsidRDefault="00053685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14F7357" w14:textId="3008976A" w:rsidR="00053685" w:rsidRDefault="00053685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4A589EF" w14:textId="77777777" w:rsidR="00053685" w:rsidRDefault="00053685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E4BA09A" w14:textId="77777777"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65D1354" w14:textId="77777777"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BBB601E" w14:textId="77777777" w:rsidR="00402538" w:rsidRDefault="00402538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257DB79C" w14:textId="77777777" w:rsidR="00402538" w:rsidRDefault="00402538" w:rsidP="00402538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62F98FF8" w14:textId="77777777" w:rsidR="00402538" w:rsidRDefault="00402538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1B15150E" w14:textId="77777777" w:rsidR="002111CA" w:rsidRDefault="00484F91" w:rsidP="00BC4901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A2621">
        <w:rPr>
          <w:rFonts w:ascii="NimbusRomNo9L-Regu" w:hAnsi="NimbusRomNo9L-Regu" w:cs="NimbusRomNo9L-Regu"/>
        </w:rPr>
        <w:t>Escreva método para uma ABB que receba a sua raiz e um valor e retorne a quantidade de elementos maiores do que este valor.</w:t>
      </w:r>
    </w:p>
    <w:p w14:paraId="12D58C83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27F9BB1A" w14:textId="77777777" w:rsidTr="00B65E85">
        <w:tc>
          <w:tcPr>
            <w:tcW w:w="9701" w:type="dxa"/>
          </w:tcPr>
          <w:p w14:paraId="257C2993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753B7C8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1BE4328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B2324A9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E4213AD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328B9376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2FA4E67E" w14:textId="77777777" w:rsidR="002111CA" w:rsidRDefault="00484F91" w:rsidP="00891CC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5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4E7206">
        <w:rPr>
          <w:rFonts w:ascii="NimbusRomNo9L-Regu" w:hAnsi="NimbusRomNo9L-Regu" w:cs="NimbusRomNo9L-Regu"/>
        </w:rPr>
        <w:t xml:space="preserve">Escreva um método que realize uma </w:t>
      </w:r>
      <w:r w:rsidR="00FA2621">
        <w:rPr>
          <w:rFonts w:ascii="NimbusRomNo9L-Regu" w:hAnsi="NimbusRomNo9L-Regu" w:cs="NimbusRomNo9L-Regu"/>
        </w:rPr>
        <w:t>busca</w:t>
      </w:r>
      <w:r w:rsidR="004E7206">
        <w:rPr>
          <w:rFonts w:ascii="NimbusRomNo9L-Regu" w:hAnsi="NimbusRomNo9L-Regu" w:cs="NimbusRomNo9L-Regu"/>
        </w:rPr>
        <w:t xml:space="preserve"> não recursiva em uma ABB.</w:t>
      </w:r>
    </w:p>
    <w:p w14:paraId="642B3455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6F6B7C94" w14:textId="77777777" w:rsidTr="00B65E85">
        <w:tc>
          <w:tcPr>
            <w:tcW w:w="9701" w:type="dxa"/>
          </w:tcPr>
          <w:p w14:paraId="22A94D21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typedef struct No TNo;</w:t>
            </w:r>
          </w:p>
          <w:p w14:paraId="54009E2A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6C08D6C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struct No{</w:t>
            </w:r>
          </w:p>
          <w:p w14:paraId="13FE2BBF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18E10B1E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int valor;</w:t>
            </w:r>
          </w:p>
          <w:p w14:paraId="0C743161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*esq;</w:t>
            </w:r>
          </w:p>
          <w:p w14:paraId="6097018C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*dir;</w:t>
            </w:r>
          </w:p>
          <w:p w14:paraId="1C233140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0D25327B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};</w:t>
            </w:r>
          </w:p>
          <w:p w14:paraId="670E3E12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B538037" w14:textId="345B3D1E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TNo *criar(int v);</w:t>
            </w:r>
          </w:p>
          <w:p w14:paraId="42700F9D" w14:textId="2D6AB352" w:rsid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int buscabbn(TNo *r, int n);</w:t>
            </w:r>
          </w:p>
          <w:p w14:paraId="7301D210" w14:textId="2B447F91" w:rsidR="00E75214" w:rsidRDefault="00E75214" w:rsidP="00E7521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D21888E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&lt;stdio.h&gt;</w:t>
            </w:r>
          </w:p>
          <w:p w14:paraId="7A8082AE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&lt;stdlib.h&gt;</w:t>
            </w:r>
          </w:p>
          <w:p w14:paraId="2F2237E9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&lt;stddef.h&gt;</w:t>
            </w:r>
          </w:p>
          <w:p w14:paraId="093BF27B" w14:textId="5E0FE07B" w:rsid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"arvorebb.h"</w:t>
            </w:r>
          </w:p>
          <w:p w14:paraId="2711D113" w14:textId="77777777" w:rsid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AAB02CB" w14:textId="5BD21F90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int buscabbn(TNo *r, int n){</w:t>
            </w:r>
          </w:p>
          <w:p w14:paraId="5D96D46D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7E6039A7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*ptb = r;</w:t>
            </w:r>
          </w:p>
          <w:p w14:paraId="4C90B6A0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66BAF4CF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while (ptb != NULL &amp;&amp; ptb-&gt;valor != n){</w:t>
            </w:r>
          </w:p>
          <w:p w14:paraId="2D4E9D7D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3BFC9AA7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  <w:t>if(n &gt; ptb-&gt;valor){</w:t>
            </w:r>
          </w:p>
          <w:p w14:paraId="64C5D521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148E3260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  <w:t>ptb = ptb-&gt;dir;</w:t>
            </w:r>
          </w:p>
          <w:p w14:paraId="2E2F491E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6714DF3C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  <w:t>} else{</w:t>
            </w:r>
          </w:p>
          <w:p w14:paraId="26C4EABF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6B6E7514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  <w:t>ptb = ptb-&gt;esq;</w:t>
            </w:r>
          </w:p>
          <w:p w14:paraId="078E7C5A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00453462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  <w:r w:rsidRPr="00E75214">
              <w:rPr>
                <w:rFonts w:ascii="NimbusRomNo9L-Regu" w:hAnsi="NimbusRomNo9L-Regu" w:cs="NimbusRomNo9L-Regu"/>
              </w:rPr>
              <w:tab/>
              <w:t>}</w:t>
            </w:r>
          </w:p>
          <w:p w14:paraId="79F7431A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}</w:t>
            </w:r>
          </w:p>
          <w:p w14:paraId="1DD642CC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3FCD41D5" w14:textId="77777777" w:rsidR="00E75214" w:rsidRPr="00E75214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return ptb;</w:t>
            </w:r>
          </w:p>
          <w:p w14:paraId="6883826F" w14:textId="40636B49" w:rsidR="002111CA" w:rsidRDefault="00E75214" w:rsidP="00E752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}</w:t>
            </w:r>
          </w:p>
          <w:p w14:paraId="182FC933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C465A14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1FAA614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7C22DFF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09973E2B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0A38A99A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3ACF3257" w14:textId="77777777" w:rsidR="002111CA" w:rsidRPr="002111CA" w:rsidRDefault="00484F91" w:rsidP="00C00659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6</w:t>
      </w:r>
      <w:r w:rsidR="002111CA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A2621">
        <w:rPr>
          <w:rFonts w:ascii="NimbusRomNo9L-Regu" w:hAnsi="NimbusRomNo9L-Regu" w:cs="NimbusRomNo9L-Regu"/>
        </w:rPr>
        <w:t>Escreva um método que realize uma inserção não recursiva em uma ABB.</w:t>
      </w:r>
    </w:p>
    <w:p w14:paraId="39CB12B1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477D6310" w14:textId="77777777" w:rsidTr="00B65E85">
        <w:tc>
          <w:tcPr>
            <w:tcW w:w="9701" w:type="dxa"/>
          </w:tcPr>
          <w:p w14:paraId="1AC6A64D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typedef struct No TNo;</w:t>
            </w:r>
          </w:p>
          <w:p w14:paraId="51E69B8F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6EA90A6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struct No{</w:t>
            </w:r>
          </w:p>
          <w:p w14:paraId="3FBBDFA9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25802871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int valor;</w:t>
            </w:r>
          </w:p>
          <w:p w14:paraId="409C4CEB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*esq;</w:t>
            </w:r>
          </w:p>
          <w:p w14:paraId="473FB35B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*dir;</w:t>
            </w:r>
          </w:p>
          <w:p w14:paraId="71D077AE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658C554E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};</w:t>
            </w:r>
          </w:p>
          <w:p w14:paraId="53B17E5B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B494DE9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TNo *criar(int v);</w:t>
            </w:r>
          </w:p>
          <w:p w14:paraId="52C6AF63" w14:textId="1A34F8DE" w:rsidR="00D223B3" w:rsidRDefault="00D223B3" w:rsidP="00D223B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>int insercao(TNo *r, int n);</w:t>
            </w:r>
          </w:p>
          <w:p w14:paraId="7D3C2912" w14:textId="77777777" w:rsidR="00D223B3" w:rsidRDefault="00D223B3" w:rsidP="00D223B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B4347E7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&lt;stdio.h&gt;</w:t>
            </w:r>
          </w:p>
          <w:p w14:paraId="4F2A21B7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&lt;stdlib.h&gt;</w:t>
            </w:r>
          </w:p>
          <w:p w14:paraId="1E5C372F" w14:textId="77777777" w:rsidR="00D223B3" w:rsidRPr="00E75214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&lt;stddef.h&gt;</w:t>
            </w:r>
          </w:p>
          <w:p w14:paraId="52BDC769" w14:textId="77777777" w:rsid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"arvorebb.h"</w:t>
            </w:r>
          </w:p>
          <w:p w14:paraId="6D797D05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CCE1EBA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>int insercao(TNo *r, int n){</w:t>
            </w:r>
          </w:p>
          <w:p w14:paraId="6A7DABFF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723C3B16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  <w:t>TNo *ptb = r;</w:t>
            </w:r>
          </w:p>
          <w:p w14:paraId="0BB3B8F3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08CB02CB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  <w:t>while (ptb-&gt;esq == NULL &amp;&amp; n &lt; ptb-&gt;valor){</w:t>
            </w:r>
          </w:p>
          <w:p w14:paraId="6F36E848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2879F763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TNo *novo = criar(n);</w:t>
            </w:r>
          </w:p>
          <w:p w14:paraId="6A1453B9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28DCDA58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if(novo-&gt;valor &lt; ptb-&gt;valor){</w:t>
            </w:r>
          </w:p>
          <w:p w14:paraId="3BB1184B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13FDC32D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ptb-&gt;esq = novo;</w:t>
            </w:r>
          </w:p>
          <w:p w14:paraId="0935453B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ptb = ptb-&gt;esq;</w:t>
            </w:r>
          </w:p>
          <w:p w14:paraId="5BAD9E88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2EA7A6CB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} else{</w:t>
            </w:r>
          </w:p>
          <w:p w14:paraId="70B675FC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22D94640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ptb-&gt;dir = novo;</w:t>
            </w:r>
          </w:p>
          <w:p w14:paraId="0468C8EA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ptb = ptb-&gt;dir;</w:t>
            </w:r>
          </w:p>
          <w:p w14:paraId="42F06D4F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1C9E414C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  <w:r w:rsidRPr="00D223B3">
              <w:rPr>
                <w:rFonts w:ascii="NimbusRomNo9L-Regu" w:hAnsi="NimbusRomNo9L-Regu" w:cs="NimbusRomNo9L-Regu"/>
              </w:rPr>
              <w:tab/>
              <w:t>}</w:t>
            </w:r>
          </w:p>
          <w:p w14:paraId="7E3BD307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  <w:t>}</w:t>
            </w:r>
          </w:p>
          <w:p w14:paraId="581BAC40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</w:r>
          </w:p>
          <w:p w14:paraId="38AC0511" w14:textId="77777777" w:rsidR="00D223B3" w:rsidRPr="00D223B3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ab/>
              <w:t>return ptb;</w:t>
            </w:r>
          </w:p>
          <w:p w14:paraId="68BE0A98" w14:textId="3A4B33A5" w:rsidR="002111CA" w:rsidRDefault="00D223B3" w:rsidP="00D223B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D223B3">
              <w:rPr>
                <w:rFonts w:ascii="NimbusRomNo9L-Regu" w:hAnsi="NimbusRomNo9L-Regu" w:cs="NimbusRomNo9L-Regu"/>
              </w:rPr>
              <w:t>}</w:t>
            </w:r>
          </w:p>
          <w:p w14:paraId="5DA96B11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304E2844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416B8F2C" w14:textId="77777777" w:rsidR="00BE117F" w:rsidRDefault="00484F91" w:rsidP="00AD33F2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 w:rsidR="00402538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 w:rsidR="00BE117F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575C8D">
        <w:rPr>
          <w:rFonts w:ascii="NimbusRomNo9L-Regu" w:hAnsi="NimbusRomNo9L-Regu" w:cs="NimbusRomNo9L-Regu"/>
        </w:rPr>
        <w:t>Uma ABB é formada por preços de produtos. Nesta ABB em particular, preços podem ser repetidos. Escreva um método que receba a raiz desta ABB e um valor de produto e retorne a quantidade de produtos com este preço.</w:t>
      </w:r>
    </w:p>
    <w:p w14:paraId="566055FD" w14:textId="77777777" w:rsidR="00BE117F" w:rsidRPr="00BE117F" w:rsidRDefault="00BE117F" w:rsidP="00BE117F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BE117F" w14:paraId="40BAB245" w14:textId="77777777" w:rsidTr="00B65E85">
        <w:tc>
          <w:tcPr>
            <w:tcW w:w="9701" w:type="dxa"/>
          </w:tcPr>
          <w:p w14:paraId="48CF9DEE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FEA9730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5B70393" w14:textId="2A58E897" w:rsidR="00BE117F" w:rsidRDefault="00D223B3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NULA</w:t>
            </w:r>
          </w:p>
          <w:p w14:paraId="1910F0E7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9F680DF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5555D0F0" w14:textId="77777777"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583D7927" w14:textId="77777777" w:rsidR="00375DD3" w:rsidRDefault="00375DD3" w:rsidP="00375DD3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</w:t>
      </w:r>
      <w:r w:rsidR="005A0312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8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375DD3">
        <w:rPr>
          <w:rFonts w:ascii="NimbusRomNo9L-Regu" w:hAnsi="NimbusRomNo9L-Regu" w:cs="NimbusRomNo9L-Regu"/>
        </w:rPr>
        <w:t>A remoção de ABB fala em “encontrar o elemento mais a esquerda” de um determinado elemento. Escreva um método que receba um elemento de uma ABB e retorno o seu “elemento mais a esquerda”.</w:t>
      </w:r>
    </w:p>
    <w:p w14:paraId="495DB192" w14:textId="77777777" w:rsidR="00375DD3" w:rsidRPr="00BE117F" w:rsidRDefault="00375DD3" w:rsidP="00375DD3">
      <w:pPr>
        <w:autoSpaceDE w:val="0"/>
        <w:autoSpaceDN w:val="0"/>
        <w:adjustRightInd w:val="0"/>
        <w:spacing w:after="200" w:line="276" w:lineRule="auto"/>
        <w:ind w:left="709" w:hanging="709"/>
        <w:contextualSpacing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375DD3" w14:paraId="026B170F" w14:textId="77777777" w:rsidTr="00BA7E1A">
        <w:tc>
          <w:tcPr>
            <w:tcW w:w="9701" w:type="dxa"/>
          </w:tcPr>
          <w:p w14:paraId="51E9B3DE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typedef struct No TNo;</w:t>
            </w:r>
          </w:p>
          <w:p w14:paraId="0DA62365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9A881B4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struct No{</w:t>
            </w:r>
          </w:p>
          <w:p w14:paraId="1084B015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4D63D95D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int valor;</w:t>
            </w:r>
          </w:p>
          <w:p w14:paraId="0A96A66C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*esq;</w:t>
            </w:r>
          </w:p>
          <w:p w14:paraId="507B2459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  <w:t>TNo *dir;</w:t>
            </w:r>
          </w:p>
          <w:p w14:paraId="1F2E3D21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ab/>
            </w:r>
          </w:p>
          <w:p w14:paraId="4BEBE9D0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};</w:t>
            </w:r>
          </w:p>
          <w:p w14:paraId="3475ADB3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1957D67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TNo *criar(int v);</w:t>
            </w:r>
          </w:p>
          <w:p w14:paraId="219CD089" w14:textId="712EA332" w:rsidR="00703C8D" w:rsidRDefault="00703C8D" w:rsidP="00703C8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>int varreduraE(TNo *r)</w:t>
            </w:r>
            <w:r>
              <w:rPr>
                <w:rFonts w:ascii="NimbusRomNo9L-Regu" w:hAnsi="NimbusRomNo9L-Regu" w:cs="NimbusRomNo9L-Regu"/>
              </w:rPr>
              <w:t>;</w:t>
            </w:r>
          </w:p>
          <w:p w14:paraId="2537A196" w14:textId="77777777" w:rsidR="00703C8D" w:rsidRDefault="00703C8D" w:rsidP="00703C8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7F8E207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&lt;stdio.h&gt;</w:t>
            </w:r>
          </w:p>
          <w:p w14:paraId="4203DA3E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&lt;stdlib.h&gt;</w:t>
            </w:r>
          </w:p>
          <w:p w14:paraId="28D8631A" w14:textId="77777777" w:rsidR="00703C8D" w:rsidRPr="00E75214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&lt;stddef.h&gt;</w:t>
            </w:r>
          </w:p>
          <w:p w14:paraId="105EA97A" w14:textId="77777777" w:rsid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E75214">
              <w:rPr>
                <w:rFonts w:ascii="NimbusRomNo9L-Regu" w:hAnsi="NimbusRomNo9L-Regu" w:cs="NimbusRomNo9L-Regu"/>
              </w:rPr>
              <w:t>#include "arvorebb.h"</w:t>
            </w:r>
          </w:p>
          <w:p w14:paraId="2A72172A" w14:textId="77777777"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5EF7A06" w14:textId="77777777"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31230090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>int varreduraE(TNo *r){</w:t>
            </w:r>
          </w:p>
          <w:p w14:paraId="26D958E0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 xml:space="preserve"> </w:t>
            </w:r>
            <w:r w:rsidRPr="00703C8D">
              <w:rPr>
                <w:rFonts w:ascii="NimbusRomNo9L-Regu" w:hAnsi="NimbusRomNo9L-Regu" w:cs="NimbusRomNo9L-Regu"/>
              </w:rPr>
              <w:tab/>
            </w:r>
          </w:p>
          <w:p w14:paraId="7B334491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ab/>
              <w:t>if (r-&gt;esq == NULL) {</w:t>
            </w:r>
          </w:p>
          <w:p w14:paraId="78DA5B8B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ab/>
              <w:t xml:space="preserve"> </w:t>
            </w:r>
            <w:r w:rsidRPr="00703C8D">
              <w:rPr>
                <w:rFonts w:ascii="NimbusRomNo9L-Regu" w:hAnsi="NimbusRomNo9L-Regu" w:cs="NimbusRomNo9L-Regu"/>
              </w:rPr>
              <w:tab/>
            </w:r>
          </w:p>
          <w:p w14:paraId="6BF6E0D9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 xml:space="preserve">    </w:t>
            </w:r>
            <w:r w:rsidRPr="00703C8D">
              <w:rPr>
                <w:rFonts w:ascii="NimbusRomNo9L-Regu" w:hAnsi="NimbusRomNo9L-Regu" w:cs="NimbusRomNo9L-Regu"/>
              </w:rPr>
              <w:tab/>
              <w:t>return r;</w:t>
            </w:r>
          </w:p>
          <w:p w14:paraId="791CE0AF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 xml:space="preserve">    </w:t>
            </w:r>
            <w:r w:rsidRPr="00703C8D">
              <w:rPr>
                <w:rFonts w:ascii="NimbusRomNo9L-Regu" w:hAnsi="NimbusRomNo9L-Regu" w:cs="NimbusRomNo9L-Regu"/>
              </w:rPr>
              <w:tab/>
            </w:r>
          </w:p>
          <w:p w14:paraId="63E4A384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 xml:space="preserve">   </w:t>
            </w:r>
            <w:r w:rsidRPr="00703C8D">
              <w:rPr>
                <w:rFonts w:ascii="NimbusRomNo9L-Regu" w:hAnsi="NimbusRomNo9L-Regu" w:cs="NimbusRomNo9L-Regu"/>
              </w:rPr>
              <w:tab/>
              <w:t>} else{</w:t>
            </w:r>
          </w:p>
          <w:p w14:paraId="5561E83A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 xml:space="preserve">   </w:t>
            </w:r>
            <w:r w:rsidRPr="00703C8D">
              <w:rPr>
                <w:rFonts w:ascii="NimbusRomNo9L-Regu" w:hAnsi="NimbusRomNo9L-Regu" w:cs="NimbusRomNo9L-Regu"/>
              </w:rPr>
              <w:tab/>
            </w:r>
            <w:r w:rsidRPr="00703C8D">
              <w:rPr>
                <w:rFonts w:ascii="NimbusRomNo9L-Regu" w:hAnsi="NimbusRomNo9L-Regu" w:cs="NimbusRomNo9L-Regu"/>
              </w:rPr>
              <w:tab/>
            </w:r>
          </w:p>
          <w:p w14:paraId="2816DAC7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 xml:space="preserve">   </w:t>
            </w:r>
            <w:r w:rsidRPr="00703C8D">
              <w:rPr>
                <w:rFonts w:ascii="NimbusRomNo9L-Regu" w:hAnsi="NimbusRomNo9L-Regu" w:cs="NimbusRomNo9L-Regu"/>
              </w:rPr>
              <w:tab/>
            </w:r>
            <w:r w:rsidRPr="00703C8D">
              <w:rPr>
                <w:rFonts w:ascii="NimbusRomNo9L-Regu" w:hAnsi="NimbusRomNo9L-Regu" w:cs="NimbusRomNo9L-Regu"/>
              </w:rPr>
              <w:tab/>
              <w:t>return varreduraE(r-&gt;esq);</w:t>
            </w:r>
          </w:p>
          <w:p w14:paraId="0FD3D8BE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ab/>
              <w:t>}</w:t>
            </w:r>
          </w:p>
          <w:p w14:paraId="4D2E9956" w14:textId="77777777" w:rsidR="00703C8D" w:rsidRPr="00703C8D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lastRenderedPageBreak/>
              <w:tab/>
            </w:r>
          </w:p>
          <w:p w14:paraId="7F293B3A" w14:textId="0FBD4772" w:rsidR="00375DD3" w:rsidRDefault="00703C8D" w:rsidP="00703C8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703C8D">
              <w:rPr>
                <w:rFonts w:ascii="NimbusRomNo9L-Regu" w:hAnsi="NimbusRomNo9L-Regu" w:cs="NimbusRomNo9L-Regu"/>
              </w:rPr>
              <w:t>}</w:t>
            </w:r>
          </w:p>
          <w:p w14:paraId="6BD2146E" w14:textId="77777777"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566C39B" w14:textId="77777777" w:rsidR="00375DD3" w:rsidRDefault="00375DD3" w:rsidP="00BA7E1A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616056C4" w14:textId="77777777" w:rsidR="00375DD3" w:rsidRDefault="00375DD3" w:rsidP="00375DD3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47ED7F83" w14:textId="77777777" w:rsidR="00650F45" w:rsidRDefault="00650F45" w:rsidP="00484F91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</w:p>
    <w:sectPr w:rsidR="00650F45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522B" w14:textId="77777777" w:rsidR="00F35C0C" w:rsidRDefault="00F35C0C">
      <w:r>
        <w:separator/>
      </w:r>
    </w:p>
  </w:endnote>
  <w:endnote w:type="continuationSeparator" w:id="0">
    <w:p w14:paraId="4651B193" w14:textId="77777777" w:rsidR="00F35C0C" w:rsidRDefault="00F3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4473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3D7E84" wp14:editId="672B4E64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3E0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5F49B83B" w14:textId="77777777"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0F7CE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55FA5D3" wp14:editId="71698656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0BE08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7CAF8940" w14:textId="77777777"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5244F" w14:textId="77777777" w:rsidR="00F35C0C" w:rsidRDefault="00F35C0C">
      <w:r>
        <w:separator/>
      </w:r>
    </w:p>
  </w:footnote>
  <w:footnote w:type="continuationSeparator" w:id="0">
    <w:p w14:paraId="49018D4D" w14:textId="77777777" w:rsidR="00F35C0C" w:rsidRDefault="00F35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A92DC" w14:textId="77777777"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14:paraId="69E0BBEA" w14:textId="77777777"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170A032" wp14:editId="58BE57DC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1E548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14:paraId="4F73020F" w14:textId="7777777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33AF894C" w14:textId="77777777"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036B3443" wp14:editId="42C0B153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7032ECA4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CAD4D15" w14:textId="77777777"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 xml:space="preserve">Aula de </w:t>
          </w:r>
          <w:r w:rsidR="00DA4E5C">
            <w:rPr>
              <w:b/>
              <w:bCs/>
              <w:smallCaps/>
            </w:rPr>
            <w:t xml:space="preserve">Árvores </w:t>
          </w:r>
          <w:r w:rsidR="004A0B93">
            <w:rPr>
              <w:b/>
              <w:bCs/>
              <w:smallCaps/>
            </w:rPr>
            <w:t>Binárias de Busca</w:t>
          </w:r>
        </w:p>
      </w:tc>
    </w:tr>
    <w:tr w:rsidR="00E669D7" w14:paraId="1DE1702E" w14:textId="7777777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0A22D4CA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754A0CF7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DF4A5B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14:paraId="34E059CA" w14:textId="77777777" w:rsidR="00E669D7" w:rsidRDefault="00E669D7" w:rsidP="00F23837">
          <w:pPr>
            <w:pStyle w:val="Cabealho"/>
          </w:pPr>
        </w:p>
      </w:tc>
    </w:tr>
    <w:tr w:rsidR="00E669D7" w14:paraId="50DC922D" w14:textId="7777777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6C99475C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4F538C88" w14:textId="77777777"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53431DD7" w14:textId="77777777" w:rsidR="00E669D7" w:rsidRDefault="00E669D7" w:rsidP="00F23837">
          <w:pPr>
            <w:pStyle w:val="Cabealho"/>
          </w:pPr>
        </w:p>
      </w:tc>
    </w:tr>
    <w:tr w:rsidR="00ED4F5D" w14:paraId="4F1EAA9A" w14:textId="77777777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38E0B6B8" w14:textId="77777777"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14:paraId="1FCE79AD" w14:textId="77777777"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14:paraId="6683BE18" w14:textId="77777777"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685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818C2"/>
    <w:rsid w:val="001A4A96"/>
    <w:rsid w:val="001A4ADF"/>
    <w:rsid w:val="001D0463"/>
    <w:rsid w:val="001E0631"/>
    <w:rsid w:val="001E365C"/>
    <w:rsid w:val="001E6DBF"/>
    <w:rsid w:val="001F1FD5"/>
    <w:rsid w:val="00200567"/>
    <w:rsid w:val="002111CA"/>
    <w:rsid w:val="002167E6"/>
    <w:rsid w:val="00230D9C"/>
    <w:rsid w:val="00232766"/>
    <w:rsid w:val="00234AEB"/>
    <w:rsid w:val="00234B22"/>
    <w:rsid w:val="00251430"/>
    <w:rsid w:val="00256331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0E76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75DD3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2538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84F91"/>
    <w:rsid w:val="004904C8"/>
    <w:rsid w:val="0049521C"/>
    <w:rsid w:val="0049533E"/>
    <w:rsid w:val="004A0B93"/>
    <w:rsid w:val="004A29C1"/>
    <w:rsid w:val="004B0AB2"/>
    <w:rsid w:val="004C18BA"/>
    <w:rsid w:val="004D468A"/>
    <w:rsid w:val="004D55DB"/>
    <w:rsid w:val="004D721D"/>
    <w:rsid w:val="004E2AB4"/>
    <w:rsid w:val="004E3832"/>
    <w:rsid w:val="004E5223"/>
    <w:rsid w:val="004E7206"/>
    <w:rsid w:val="004E779E"/>
    <w:rsid w:val="004F4359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75C8D"/>
    <w:rsid w:val="0058377F"/>
    <w:rsid w:val="00586799"/>
    <w:rsid w:val="005A0312"/>
    <w:rsid w:val="005B5262"/>
    <w:rsid w:val="005B64FD"/>
    <w:rsid w:val="005C5E36"/>
    <w:rsid w:val="005C6635"/>
    <w:rsid w:val="005D1F4B"/>
    <w:rsid w:val="005D35E4"/>
    <w:rsid w:val="005F5A6D"/>
    <w:rsid w:val="00610F06"/>
    <w:rsid w:val="00613501"/>
    <w:rsid w:val="00614274"/>
    <w:rsid w:val="00616E5C"/>
    <w:rsid w:val="006202DD"/>
    <w:rsid w:val="006466B1"/>
    <w:rsid w:val="00650F45"/>
    <w:rsid w:val="00651BCA"/>
    <w:rsid w:val="00652665"/>
    <w:rsid w:val="00676868"/>
    <w:rsid w:val="00686E3B"/>
    <w:rsid w:val="00691078"/>
    <w:rsid w:val="00691747"/>
    <w:rsid w:val="006A351D"/>
    <w:rsid w:val="006B07A6"/>
    <w:rsid w:val="006C2B7A"/>
    <w:rsid w:val="006F09AE"/>
    <w:rsid w:val="006F0CBB"/>
    <w:rsid w:val="006F49DE"/>
    <w:rsid w:val="00703C8D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3D06"/>
    <w:rsid w:val="007773B3"/>
    <w:rsid w:val="00780489"/>
    <w:rsid w:val="00786917"/>
    <w:rsid w:val="00787069"/>
    <w:rsid w:val="0079502F"/>
    <w:rsid w:val="0079697D"/>
    <w:rsid w:val="007A09B9"/>
    <w:rsid w:val="007A10F9"/>
    <w:rsid w:val="007A3095"/>
    <w:rsid w:val="007B1230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1CC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87749"/>
    <w:rsid w:val="00A9689F"/>
    <w:rsid w:val="00AA0BC7"/>
    <w:rsid w:val="00AA5467"/>
    <w:rsid w:val="00AA56B8"/>
    <w:rsid w:val="00AB355E"/>
    <w:rsid w:val="00AC3383"/>
    <w:rsid w:val="00AC6539"/>
    <w:rsid w:val="00AD33F2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41E4"/>
    <w:rsid w:val="00AF535A"/>
    <w:rsid w:val="00B061E6"/>
    <w:rsid w:val="00B165C7"/>
    <w:rsid w:val="00B23751"/>
    <w:rsid w:val="00B330FA"/>
    <w:rsid w:val="00B417EC"/>
    <w:rsid w:val="00B46607"/>
    <w:rsid w:val="00B662E7"/>
    <w:rsid w:val="00B73E4B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BC4901"/>
    <w:rsid w:val="00BE117F"/>
    <w:rsid w:val="00C00659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136A4"/>
    <w:rsid w:val="00D2159C"/>
    <w:rsid w:val="00D21B5E"/>
    <w:rsid w:val="00D21E96"/>
    <w:rsid w:val="00D223B3"/>
    <w:rsid w:val="00D3501F"/>
    <w:rsid w:val="00D73868"/>
    <w:rsid w:val="00D74B18"/>
    <w:rsid w:val="00D80ED5"/>
    <w:rsid w:val="00D80ED7"/>
    <w:rsid w:val="00DA0DBC"/>
    <w:rsid w:val="00DA4E5C"/>
    <w:rsid w:val="00DA75D8"/>
    <w:rsid w:val="00DB1A2A"/>
    <w:rsid w:val="00DC4D2F"/>
    <w:rsid w:val="00DC5B8E"/>
    <w:rsid w:val="00DD2757"/>
    <w:rsid w:val="00DD6AEA"/>
    <w:rsid w:val="00DF4A5B"/>
    <w:rsid w:val="00DF77CB"/>
    <w:rsid w:val="00E05209"/>
    <w:rsid w:val="00E0761C"/>
    <w:rsid w:val="00E24124"/>
    <w:rsid w:val="00E331A2"/>
    <w:rsid w:val="00E52BE6"/>
    <w:rsid w:val="00E61F4F"/>
    <w:rsid w:val="00E669D7"/>
    <w:rsid w:val="00E75214"/>
    <w:rsid w:val="00E75C1C"/>
    <w:rsid w:val="00E946A0"/>
    <w:rsid w:val="00EA761E"/>
    <w:rsid w:val="00EB3474"/>
    <w:rsid w:val="00EB4A46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5C0C"/>
    <w:rsid w:val="00F3737F"/>
    <w:rsid w:val="00F37FF5"/>
    <w:rsid w:val="00F52405"/>
    <w:rsid w:val="00F60354"/>
    <w:rsid w:val="00F72693"/>
    <w:rsid w:val="00F72B32"/>
    <w:rsid w:val="00F74C41"/>
    <w:rsid w:val="00F75041"/>
    <w:rsid w:val="00F75859"/>
    <w:rsid w:val="00F77EAF"/>
    <w:rsid w:val="00F80BAF"/>
    <w:rsid w:val="00FA0492"/>
    <w:rsid w:val="00FA2621"/>
    <w:rsid w:val="00FA69E4"/>
    <w:rsid w:val="00FD7BA2"/>
    <w:rsid w:val="00FE090E"/>
    <w:rsid w:val="00FE4EA7"/>
    <w:rsid w:val="00FF0D6C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1A6C9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365</TotalTime>
  <Pages>9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Mariana Gravatá</cp:lastModifiedBy>
  <cp:revision>6</cp:revision>
  <cp:lastPrinted>2012-10-05T23:12:00Z</cp:lastPrinted>
  <dcterms:created xsi:type="dcterms:W3CDTF">2020-09-21T04:44:00Z</dcterms:created>
  <dcterms:modified xsi:type="dcterms:W3CDTF">2020-09-21T20:36:00Z</dcterms:modified>
</cp:coreProperties>
</file>